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6746" w14:textId="45581169" w:rsidR="00E279B8" w:rsidRPr="00A6582F" w:rsidRDefault="002E274A" w:rsidP="00E279B8">
      <w:pPr>
        <w:pStyle w:val="Subtitle"/>
        <w:rPr>
          <w:rFonts w:ascii="Century Gothic" w:hAnsi="Century Gothic"/>
          <w:sz w:val="48"/>
          <w:szCs w:val="48"/>
        </w:rPr>
      </w:pPr>
      <w:r w:rsidRPr="00A6582F">
        <w:rPr>
          <w:rFonts w:ascii="Century Gothic" w:hAnsi="Century Gothic"/>
          <w:sz w:val="48"/>
          <w:szCs w:val="48"/>
        </w:rPr>
        <w:t xml:space="preserve">Web </w:t>
      </w:r>
      <w:r w:rsidR="0095125C">
        <w:rPr>
          <w:rFonts w:ascii="Century Gothic" w:hAnsi="Century Gothic"/>
          <w:sz w:val="48"/>
          <w:szCs w:val="48"/>
        </w:rPr>
        <w:t>PROGRAMMING (</w:t>
      </w:r>
      <w:r w:rsidR="007B3B23">
        <w:rPr>
          <w:rFonts w:ascii="Century Gothic" w:hAnsi="Century Gothic"/>
          <w:sz w:val="48"/>
          <w:szCs w:val="48"/>
        </w:rPr>
        <w:t>31607</w:t>
      </w:r>
      <w:r w:rsidR="00AE00AC">
        <w:rPr>
          <w:rFonts w:ascii="Century Gothic" w:hAnsi="Century Gothic"/>
          <w:sz w:val="48"/>
          <w:szCs w:val="48"/>
        </w:rPr>
        <w:t>13</w:t>
      </w:r>
      <w:r w:rsidR="007B3B23">
        <w:rPr>
          <w:rFonts w:ascii="Century Gothic" w:hAnsi="Century Gothic"/>
          <w:sz w:val="48"/>
          <w:szCs w:val="48"/>
        </w:rPr>
        <w:t>)</w:t>
      </w:r>
    </w:p>
    <w:p w14:paraId="7688EC13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7DD59AA5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069AB4FD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781E09ED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336FB5E5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5FA1E223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  <w:r w:rsidRPr="00A6582F">
        <w:rPr>
          <w:rFonts w:ascii="Century Gothic" w:hAnsi="Century Gothic"/>
          <w:noProof/>
          <w:lang w:eastAsia="en-US" w:bidi="gu-IN"/>
        </w:rPr>
        <w:drawing>
          <wp:anchor distT="0" distB="0" distL="114300" distR="114300" simplePos="0" relativeHeight="251658240" behindDoc="0" locked="0" layoutInCell="1" allowOverlap="1" wp14:anchorId="67675BC1" wp14:editId="0337DB07">
            <wp:simplePos x="0" y="0"/>
            <wp:positionH relativeFrom="column">
              <wp:posOffset>1557655</wp:posOffset>
            </wp:positionH>
            <wp:positionV relativeFrom="paragraph">
              <wp:posOffset>211224</wp:posOffset>
            </wp:positionV>
            <wp:extent cx="1682750" cy="1809115"/>
            <wp:effectExtent l="0" t="0" r="0" b="635"/>
            <wp:wrapNone/>
            <wp:docPr id="8" name="Picture 8" descr="https://vvpedulink.ac.i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vpedulink.ac.in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D51A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  <w:r w:rsidRPr="00A6582F">
        <w:rPr>
          <w:rFonts w:ascii="Century Gothic" w:hAnsi="Century Gothic"/>
          <w:b/>
          <w:bCs/>
          <w:sz w:val="56"/>
          <w:szCs w:val="56"/>
        </w:rPr>
        <w:t xml:space="preserve">VVP </w:t>
      </w:r>
    </w:p>
    <w:p w14:paraId="5CE22D9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  <w:r w:rsidRPr="00A6582F">
        <w:rPr>
          <w:rFonts w:ascii="Century Gothic" w:hAnsi="Century Gothic"/>
          <w:b/>
          <w:bCs/>
          <w:sz w:val="56"/>
          <w:szCs w:val="56"/>
        </w:rPr>
        <w:t xml:space="preserve">Engineering </w:t>
      </w:r>
    </w:p>
    <w:p w14:paraId="6BFBBCFD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  <w:r w:rsidRPr="00A6582F">
        <w:rPr>
          <w:rFonts w:ascii="Century Gothic" w:hAnsi="Century Gothic"/>
          <w:b/>
          <w:bCs/>
          <w:sz w:val="56"/>
          <w:szCs w:val="56"/>
        </w:rPr>
        <w:t>College</w:t>
      </w:r>
    </w:p>
    <w:p w14:paraId="338E2C8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704ED8D5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1BE16083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30404241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2C3A881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sz w:val="36"/>
          <w:szCs w:val="36"/>
        </w:rPr>
      </w:pPr>
      <w:r w:rsidRPr="00A6582F">
        <w:rPr>
          <w:rFonts w:ascii="Century Gothic" w:hAnsi="Century Gothic"/>
          <w:sz w:val="36"/>
          <w:szCs w:val="36"/>
        </w:rPr>
        <w:tab/>
      </w:r>
    </w:p>
    <w:p w14:paraId="5C8390FA" w14:textId="77777777" w:rsidR="004E71FA" w:rsidRPr="00A6582F" w:rsidRDefault="004E71FA" w:rsidP="00E279B8">
      <w:pPr>
        <w:pStyle w:val="Subtitle"/>
        <w:rPr>
          <w:rFonts w:ascii="Century Gothic" w:hAnsi="Century Gothic"/>
          <w:sz w:val="36"/>
          <w:szCs w:val="36"/>
        </w:rPr>
      </w:pPr>
    </w:p>
    <w:p w14:paraId="3E5DB09F" w14:textId="77777777" w:rsidR="00E279B8" w:rsidRPr="00A6582F" w:rsidRDefault="001E5BCB" w:rsidP="00E279B8">
      <w:pPr>
        <w:pStyle w:val="Subtitle"/>
        <w:rPr>
          <w:rFonts w:ascii="Century Gothic" w:hAnsi="Century Gothic"/>
          <w:sz w:val="36"/>
          <w:szCs w:val="36"/>
        </w:rPr>
      </w:pPr>
      <w:r w:rsidRPr="00A6582F">
        <w:rPr>
          <w:rFonts w:ascii="Century Gothic" w:hAnsi="Century Gothic"/>
          <w:sz w:val="36"/>
          <w:szCs w:val="36"/>
        </w:rPr>
        <w:t xml:space="preserve">Submitted by: </w:t>
      </w:r>
      <w:r w:rsidR="00E279B8" w:rsidRPr="00A6582F">
        <w:rPr>
          <w:rFonts w:ascii="Century Gothic" w:hAnsi="Century Gothic"/>
          <w:sz w:val="36"/>
          <w:szCs w:val="36"/>
        </w:rPr>
        <w:t xml:space="preserve"> </w:t>
      </w:r>
      <w:sdt>
        <w:sdtPr>
          <w:rPr>
            <w:rFonts w:ascii="Century Gothic" w:hAnsi="Century Gothic"/>
            <w:sz w:val="36"/>
            <w:szCs w:val="36"/>
          </w:rPr>
          <w:alias w:val="Enter your name:"/>
          <w:tag w:val="Enter your name:"/>
          <w:id w:val="-679964544"/>
          <w:placeholder>
            <w:docPart w:val="617E58EEF3404DEBBE05C8C9BE30396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E71FA" w:rsidRPr="00A6582F">
            <w:rPr>
              <w:rFonts w:ascii="Century Gothic" w:hAnsi="Century Gothic"/>
              <w:sz w:val="36"/>
              <w:szCs w:val="36"/>
            </w:rPr>
            <w:t>&lt;Student name&gt;</w:t>
          </w:r>
        </w:sdtContent>
      </w:sdt>
    </w:p>
    <w:p w14:paraId="2B4D8986" w14:textId="12C150F2" w:rsidR="00E279B8" w:rsidRPr="00A6582F" w:rsidRDefault="00A95EEF" w:rsidP="00714CE5">
      <w:pPr>
        <w:pStyle w:val="Contactinfo"/>
        <w:rPr>
          <w:rFonts w:ascii="Century Gothic" w:hAnsi="Century Gothic"/>
          <w:sz w:val="36"/>
          <w:szCs w:val="36"/>
        </w:rPr>
      </w:pPr>
      <w:sdt>
        <w:sdtPr>
          <w:rPr>
            <w:rFonts w:ascii="Century Gothic" w:hAnsi="Century Gothic"/>
            <w:sz w:val="36"/>
            <w:szCs w:val="36"/>
          </w:rPr>
          <w:alias w:val="Enter company address:"/>
          <w:tag w:val="Enter company address:"/>
          <w:id w:val="1489432431"/>
          <w:placeholder>
            <w:docPart w:val="A7E70A0035834F32B945BB96691AAB2E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25205F">
            <w:rPr>
              <w:rFonts w:ascii="Century Gothic" w:hAnsi="Century Gothic"/>
              <w:sz w:val="36"/>
              <w:szCs w:val="36"/>
            </w:rPr>
            <w:t xml:space="preserve"> </w:t>
          </w:r>
          <w:r w:rsidR="004E71FA" w:rsidRPr="00A6582F">
            <w:rPr>
              <w:rFonts w:ascii="Century Gothic" w:hAnsi="Century Gothic"/>
              <w:sz w:val="36"/>
              <w:szCs w:val="36"/>
            </w:rPr>
            <w:t>&lt;EnrollmentNO&gt;</w:t>
          </w:r>
        </w:sdtContent>
      </w:sdt>
    </w:p>
    <w:p w14:paraId="58A19146" w14:textId="77777777" w:rsidR="00DD348E" w:rsidRPr="00A6582F" w:rsidRDefault="00DD348E" w:rsidP="00DD348E">
      <w:pPr>
        <w:rPr>
          <w:rFonts w:ascii="Century Gothic" w:hAnsi="Century Gothic"/>
          <w:sz w:val="24"/>
          <w:szCs w:val="24"/>
        </w:rPr>
      </w:pPr>
    </w:p>
    <w:p w14:paraId="65512D89" w14:textId="77777777" w:rsidR="00EF1C88" w:rsidRDefault="00EF1C88" w:rsidP="00DD348E">
      <w:pPr>
        <w:rPr>
          <w:rFonts w:ascii="Century Gothic" w:hAnsi="Century Gothic"/>
          <w:noProof/>
          <w:sz w:val="36"/>
          <w:szCs w:val="36"/>
        </w:rPr>
      </w:pPr>
    </w:p>
    <w:p w14:paraId="494F2217" w14:textId="1D4B1089" w:rsidR="00DD348E" w:rsidRPr="00E57489" w:rsidRDefault="00EF1C88" w:rsidP="00DD348E">
      <w:pPr>
        <w:rPr>
          <w:rFonts w:ascii="Century Gothic" w:hAnsi="Century Gothic"/>
          <w:b/>
          <w:bCs/>
          <w:noProof/>
          <w:sz w:val="36"/>
          <w:szCs w:val="36"/>
        </w:rPr>
      </w:pPr>
      <w:r w:rsidRPr="00E57489">
        <w:rPr>
          <w:rFonts w:ascii="Century Gothic" w:hAnsi="Century Gothic"/>
          <w:b/>
          <w:bCs/>
          <w:noProof/>
          <w:sz w:val="36"/>
          <w:szCs w:val="36"/>
        </w:rPr>
        <w:lastRenderedPageBreak/>
        <w:t>Assignment 1</w:t>
      </w:r>
    </w:p>
    <w:p w14:paraId="73B3F054" w14:textId="74A40A15" w:rsidR="00ED787F" w:rsidRDefault="00ED787F" w:rsidP="00ED787F">
      <w:pPr>
        <w:rPr>
          <w:rFonts w:ascii="Century Gothic" w:hAnsi="Century Gothic"/>
        </w:rPr>
      </w:pPr>
      <w:r w:rsidRPr="00ED787F">
        <w:rPr>
          <w:rFonts w:ascii="Century Gothic" w:hAnsi="Century Gothic"/>
        </w:rPr>
        <w:t>To Study WWW, HTTP Protocol &amp; Web Design Issues.</w:t>
      </w:r>
    </w:p>
    <w:p w14:paraId="5423CA61" w14:textId="744FED11" w:rsidR="007B3B23" w:rsidRDefault="007B3B23" w:rsidP="00ED787F">
      <w:pPr>
        <w:rPr>
          <w:rFonts w:ascii="Century Gothic" w:hAnsi="Century Gothic"/>
        </w:rPr>
      </w:pPr>
      <w:r>
        <w:rPr>
          <w:rFonts w:ascii="Century Gothic" w:hAnsi="Century Gothic"/>
        </w:rPr>
        <w:t>You need to explain WWW, How HTTP Works and various web design issues.</w:t>
      </w:r>
    </w:p>
    <w:p w14:paraId="21FDF6C7" w14:textId="26F0F7A0" w:rsidR="00ED787F" w:rsidRDefault="00ED787F" w:rsidP="00ED787F">
      <w:pPr>
        <w:rPr>
          <w:rFonts w:ascii="Century Gothic" w:hAnsi="Century Gothic"/>
        </w:rPr>
      </w:pPr>
    </w:p>
    <w:p w14:paraId="30FE7094" w14:textId="095D082D" w:rsidR="00ED787F" w:rsidRPr="00E57489" w:rsidRDefault="00ED787F" w:rsidP="00ED787F">
      <w:pPr>
        <w:rPr>
          <w:rFonts w:ascii="Century Gothic" w:hAnsi="Century Gothic"/>
          <w:b/>
          <w:bCs/>
          <w:noProof/>
          <w:sz w:val="36"/>
          <w:szCs w:val="36"/>
        </w:rPr>
      </w:pPr>
      <w:r w:rsidRPr="00E57489">
        <w:rPr>
          <w:rFonts w:ascii="Century Gothic" w:hAnsi="Century Gothic"/>
          <w:b/>
          <w:bCs/>
          <w:noProof/>
          <w:sz w:val="36"/>
          <w:szCs w:val="36"/>
        </w:rPr>
        <w:t xml:space="preserve">Assignment </w:t>
      </w:r>
      <w:r w:rsidR="005B1D2A" w:rsidRPr="00E57489">
        <w:rPr>
          <w:rFonts w:ascii="Century Gothic" w:hAnsi="Century Gothic"/>
          <w:b/>
          <w:bCs/>
          <w:noProof/>
          <w:sz w:val="36"/>
          <w:szCs w:val="36"/>
        </w:rPr>
        <w:t>2</w:t>
      </w:r>
    </w:p>
    <w:p w14:paraId="31A21AD0" w14:textId="77777777" w:rsidR="005B1D2A" w:rsidRDefault="005B1D2A" w:rsidP="005B1D2A">
      <w:pPr>
        <w:rPr>
          <w:rFonts w:ascii="Century Gothic" w:eastAsia="Times New Roman" w:hAnsi="Century Gothic" w:cs="Calibri"/>
          <w:lang w:val="en-IN" w:eastAsia="en-GB" w:bidi="gu-IN"/>
        </w:rPr>
      </w:pPr>
      <w:r w:rsidRPr="00F75CF6">
        <w:rPr>
          <w:rFonts w:ascii="Century Gothic" w:eastAsia="Times New Roman" w:hAnsi="Century Gothic" w:cs="Calibri"/>
          <w:lang w:val="en-IN" w:eastAsia="en-GB" w:bidi="gu-IN"/>
        </w:rPr>
        <w:t>To Study and Implement HTML elements with various tags and attribute.</w:t>
      </w:r>
    </w:p>
    <w:p w14:paraId="32EB77DA" w14:textId="77777777" w:rsidR="005B1D2A" w:rsidRDefault="005B1D2A" w:rsidP="005B1D2A">
      <w:pPr>
        <w:jc w:val="center"/>
        <w:rPr>
          <w:rFonts w:ascii="Century Gothic" w:eastAsia="Times New Roman" w:hAnsi="Century Gothic" w:cs="Calibri"/>
          <w:lang w:val="en-IN" w:eastAsia="en-GB" w:bidi="gu-IN"/>
        </w:rPr>
      </w:pPr>
    </w:p>
    <w:p w14:paraId="0E61BB51" w14:textId="77777777" w:rsidR="005B1D2A" w:rsidRDefault="005B1D2A" w:rsidP="005B1D2A">
      <w:pPr>
        <w:pStyle w:val="ListParagraph"/>
        <w:numPr>
          <w:ilvl w:val="0"/>
          <w:numId w:val="23"/>
        </w:numPr>
        <w:spacing w:after="0"/>
        <w:ind w:right="0"/>
        <w:contextualSpacing w:val="0"/>
        <w:jc w:val="both"/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Demonstrate various html formatting tag.</w:t>
      </w:r>
    </w:p>
    <w:p w14:paraId="565BD316" w14:textId="77777777" w:rsidR="005B1D2A" w:rsidRDefault="005B1D2A" w:rsidP="005B1D2A">
      <w:pPr>
        <w:pStyle w:val="ListParagraph"/>
        <w:numPr>
          <w:ilvl w:val="0"/>
          <w:numId w:val="23"/>
        </w:numPr>
        <w:spacing w:after="0"/>
        <w:ind w:right="0"/>
        <w:contextualSpacing w:val="0"/>
        <w:jc w:val="both"/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Demonstrate various list tag with its attributes in html.</w:t>
      </w:r>
    </w:p>
    <w:p w14:paraId="1BBDE9D5" w14:textId="77777777" w:rsidR="005B1D2A" w:rsidRDefault="005B1D2A" w:rsidP="005B1D2A">
      <w:pPr>
        <w:pStyle w:val="ListParagraph"/>
        <w:numPr>
          <w:ilvl w:val="0"/>
          <w:numId w:val="23"/>
        </w:numPr>
        <w:spacing w:after="0"/>
        <w:ind w:right="0"/>
        <w:contextualSpacing w:val="0"/>
        <w:jc w:val="both"/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Demonstrate table tag with its elements and attributes.</w:t>
      </w:r>
    </w:p>
    <w:p w14:paraId="5FC04700" w14:textId="77777777" w:rsidR="005B1D2A" w:rsidRDefault="005B1D2A" w:rsidP="005B1D2A">
      <w:pPr>
        <w:pStyle w:val="ListParagraph"/>
        <w:numPr>
          <w:ilvl w:val="0"/>
          <w:numId w:val="23"/>
        </w:numPr>
        <w:spacing w:after="0"/>
        <w:ind w:right="0"/>
        <w:contextualSpacing w:val="0"/>
        <w:jc w:val="both"/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Create below table layout using HTML.</w:t>
      </w:r>
    </w:p>
    <w:p w14:paraId="6E70B4CC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</w:p>
    <w:p w14:paraId="74D4E23A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271C9D0D" wp14:editId="0FC1C648">
            <wp:extent cx="2186307" cy="2101026"/>
            <wp:effectExtent l="0" t="0" r="0" b="0"/>
            <wp:docPr id="29" name="Picture 2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21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17E0615F" wp14:editId="1604293E">
            <wp:extent cx="2945624" cy="1845399"/>
            <wp:effectExtent l="0" t="0" r="1270" b="0"/>
            <wp:docPr id="30" name="Picture 30" descr="A picture containing text, furnitu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furniture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09" cy="18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CF78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</w:p>
    <w:p w14:paraId="2EDF06F0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38AEFE0D" wp14:editId="2C54F9FD">
            <wp:extent cx="3238791" cy="981686"/>
            <wp:effectExtent l="0" t="0" r="0" b="0"/>
            <wp:docPr id="31" name="Picture 3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249" cy="10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53071A67" wp14:editId="528CC3CC">
            <wp:extent cx="1930345" cy="2276475"/>
            <wp:effectExtent l="0" t="0" r="0" b="0"/>
            <wp:docPr id="32" name="Picture 32" descr="A picture containing text, furniture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furniture, fi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895" cy="22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DE95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</w:p>
    <w:p w14:paraId="247CD937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  <w:r w:rsidRPr="00AA0F11">
        <w:rPr>
          <w:rFonts w:ascii="Century Gothic" w:hAnsi="Century Gothic"/>
          <w:noProof/>
          <w:lang w:bidi="gu-IN"/>
        </w:rPr>
        <w:lastRenderedPageBreak/>
        <w:drawing>
          <wp:inline distT="0" distB="0" distL="0" distR="0" wp14:anchorId="7D4055E7" wp14:editId="282C753B">
            <wp:extent cx="3067050" cy="1830596"/>
            <wp:effectExtent l="0" t="0" r="0" b="0"/>
            <wp:docPr id="33" name="Picture 3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01" cy="18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4C9A2B14" wp14:editId="51738584">
            <wp:extent cx="3200691" cy="1476375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33" cy="14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57D5FE54" wp14:editId="478AD380">
            <wp:extent cx="2868842" cy="1038542"/>
            <wp:effectExtent l="0" t="0" r="1905" b="3175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39" cy="1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9B6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</w:p>
    <w:p w14:paraId="499E06F0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</w:p>
    <w:p w14:paraId="4E7D0DA3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33E0C06C" wp14:editId="5042D0CA">
            <wp:extent cx="3431400" cy="16383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97" cy="16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07FF" w14:textId="77777777" w:rsidR="005B1D2A" w:rsidRDefault="005B1D2A" w:rsidP="005B1D2A">
      <w:pPr>
        <w:pStyle w:val="ListParagraph"/>
        <w:jc w:val="both"/>
        <w:rPr>
          <w:rFonts w:ascii="Century Gothic" w:eastAsia="Times New Roman" w:hAnsi="Century Gothic" w:cs="Calibri"/>
          <w:lang w:val="en-IN" w:eastAsia="en-GB" w:bidi="gu-IN"/>
        </w:rPr>
      </w:pPr>
      <w:r w:rsidRPr="00AA0F11">
        <w:rPr>
          <w:rFonts w:ascii="Century Gothic" w:hAnsi="Century Gothic"/>
          <w:noProof/>
          <w:lang w:bidi="gu-IN"/>
        </w:rPr>
        <w:drawing>
          <wp:inline distT="0" distB="0" distL="0" distR="0" wp14:anchorId="2E50C241" wp14:editId="6B390E87">
            <wp:extent cx="2733124" cy="1476375"/>
            <wp:effectExtent l="0" t="0" r="0" b="0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09" cy="14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8BF9" w14:textId="6E3BDB00" w:rsidR="00ED787F" w:rsidRDefault="005B1D2A" w:rsidP="00ED787F">
      <w:pPr>
        <w:rPr>
          <w:rFonts w:ascii="Century Gothic" w:hAnsi="Century Gothic"/>
        </w:rPr>
      </w:pPr>
      <w:r>
        <w:rPr>
          <w:rFonts w:ascii="Century Gothic" w:eastAsia="Times New Roman" w:hAnsi="Century Gothic" w:cs="Calibri"/>
          <w:noProof/>
          <w:lang w:val="en-IN" w:eastAsia="en-GB" w:bidi="gu-IN"/>
        </w:rPr>
        <w:lastRenderedPageBreak/>
        <w:drawing>
          <wp:inline distT="0" distB="0" distL="0" distR="0" wp14:anchorId="094D926E" wp14:editId="011F3765">
            <wp:extent cx="5943600" cy="1193437"/>
            <wp:effectExtent l="0" t="0" r="0" b="63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039A" w14:textId="439EF905" w:rsidR="00ED787F" w:rsidRDefault="00ED787F" w:rsidP="00ED787F">
      <w:pPr>
        <w:rPr>
          <w:rFonts w:ascii="Century Gothic" w:hAnsi="Century Gothic"/>
        </w:rPr>
      </w:pPr>
    </w:p>
    <w:p w14:paraId="44C418FF" w14:textId="77777777" w:rsidR="00ED787F" w:rsidRPr="00ED787F" w:rsidRDefault="00ED787F" w:rsidP="00ED787F">
      <w:pPr>
        <w:rPr>
          <w:rFonts w:ascii="Century Gothic" w:hAnsi="Century Gothic"/>
        </w:rPr>
      </w:pPr>
    </w:p>
    <w:p w14:paraId="3D90EFC2" w14:textId="777F2DC8" w:rsidR="005B1D2A" w:rsidRPr="00E57489" w:rsidRDefault="005B1D2A" w:rsidP="005B1D2A">
      <w:pPr>
        <w:rPr>
          <w:rFonts w:ascii="Century Gothic" w:hAnsi="Century Gothic"/>
          <w:b/>
          <w:bCs/>
          <w:noProof/>
          <w:sz w:val="36"/>
          <w:szCs w:val="36"/>
        </w:rPr>
      </w:pPr>
      <w:r w:rsidRPr="00E57489">
        <w:rPr>
          <w:rFonts w:ascii="Century Gothic" w:hAnsi="Century Gothic"/>
          <w:b/>
          <w:bCs/>
          <w:noProof/>
          <w:sz w:val="36"/>
          <w:szCs w:val="36"/>
        </w:rPr>
        <w:t>Assignment 3</w:t>
      </w:r>
    </w:p>
    <w:p w14:paraId="63C60938" w14:textId="55D3BA7E" w:rsidR="0025205F" w:rsidRDefault="006D6B3F" w:rsidP="00DD348E">
      <w:pPr>
        <w:rPr>
          <w:rFonts w:ascii="Century Gothic" w:eastAsia="Times New Roman" w:hAnsi="Century Gothic" w:cs="Calibri"/>
          <w:lang w:val="en-IN" w:eastAsia="en-GB" w:bidi="gu-IN"/>
        </w:rPr>
      </w:pPr>
      <w:r w:rsidRPr="006D6B3F">
        <w:rPr>
          <w:rFonts w:ascii="Century Gothic" w:eastAsia="Times New Roman" w:hAnsi="Century Gothic" w:cs="Calibri"/>
          <w:lang w:val="en-IN" w:eastAsia="en-GB" w:bidi="gu-IN"/>
        </w:rPr>
        <w:t>To Study and Implement HTML meta tag , form tag.</w:t>
      </w:r>
    </w:p>
    <w:p w14:paraId="57A98951" w14:textId="77777777" w:rsidR="0081132D" w:rsidRDefault="006D6B3F" w:rsidP="0081132D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 xml:space="preserve">1. </w:t>
      </w:r>
      <w:r w:rsidR="00AD348C" w:rsidRPr="00376F7B">
        <w:rPr>
          <w:rFonts w:ascii="Century Gothic" w:eastAsia="Times New Roman" w:hAnsi="Century Gothic" w:cs="Calibri"/>
          <w:lang w:val="en-IN" w:eastAsia="en-GB" w:bidi="gu-IN"/>
        </w:rPr>
        <w:t>Demonstrate the various form element and its attributes and create one simple registration form as per your requirement.</w:t>
      </w:r>
    </w:p>
    <w:p w14:paraId="7A457AFA" w14:textId="77777777" w:rsidR="00051155" w:rsidRDefault="0081132D" w:rsidP="00051155">
      <w:pPr>
        <w:rPr>
          <w:rFonts w:ascii="Century Gothic" w:hAnsi="Century Gothic"/>
        </w:rPr>
      </w:pPr>
      <w:r>
        <w:rPr>
          <w:rFonts w:ascii="Century Gothic" w:eastAsia="Times New Roman" w:hAnsi="Century Gothic" w:cs="Calibri"/>
          <w:lang w:val="en-IN" w:eastAsia="en-GB" w:bidi="gu-IN"/>
        </w:rPr>
        <w:t xml:space="preserve">2. </w:t>
      </w:r>
      <w:r w:rsidRPr="00555097">
        <w:rPr>
          <w:rFonts w:ascii="Century Gothic" w:hAnsi="Century Gothic"/>
        </w:rPr>
        <w:t>Design Login Page HTML. Page must have fields in page Username, Password, Remember Me and Login Button</w:t>
      </w:r>
      <w:r w:rsidR="00051155">
        <w:rPr>
          <w:rFonts w:ascii="Century Gothic" w:hAnsi="Century Gothic"/>
        </w:rPr>
        <w:t>.</w:t>
      </w:r>
    </w:p>
    <w:p w14:paraId="273F5EB7" w14:textId="568BD05D" w:rsidR="00051155" w:rsidRDefault="00AD348C" w:rsidP="00051155">
      <w:pPr>
        <w:rPr>
          <w:rFonts w:ascii="Century Gothic" w:hAnsi="Century Gothic"/>
        </w:rPr>
      </w:pPr>
      <w:r w:rsidRPr="00376F7B">
        <w:rPr>
          <w:rFonts w:ascii="Century Gothic" w:eastAsia="Times New Roman" w:hAnsi="Century Gothic" w:cs="Calibri"/>
          <w:lang w:val="en-IN" w:eastAsia="en-GB" w:bidi="gu-IN"/>
        </w:rPr>
        <w:t xml:space="preserve">3. </w:t>
      </w:r>
      <w:r w:rsidR="00051155" w:rsidRPr="00555097">
        <w:rPr>
          <w:rFonts w:ascii="Century Gothic" w:hAnsi="Century Gothic"/>
        </w:rPr>
        <w:t>Design Registration page in HTML</w:t>
      </w:r>
    </w:p>
    <w:p w14:paraId="4CC57041" w14:textId="51445BE0" w:rsidR="00051155" w:rsidRPr="00051155" w:rsidRDefault="00051155" w:rsidP="00051155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hAnsi="Century Gothic"/>
        </w:rPr>
        <w:t xml:space="preserve">4. </w:t>
      </w:r>
      <w:r w:rsidRPr="00555097">
        <w:rPr>
          <w:rFonts w:ascii="Century Gothic" w:hAnsi="Century Gothic"/>
        </w:rPr>
        <w:t>Write a form to collect details of a user such as name, address, radio button to choose subject of book he wants to buy, Dropdown to choose favorite author and comments for the last book he read.</w:t>
      </w:r>
    </w:p>
    <w:p w14:paraId="02919969" w14:textId="56DD4F60" w:rsidR="00376F7B" w:rsidRPr="00376F7B" w:rsidRDefault="00051155" w:rsidP="00376F7B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5</w:t>
      </w:r>
      <w:r w:rsidR="00376F7B" w:rsidRPr="00376F7B">
        <w:rPr>
          <w:rFonts w:ascii="Century Gothic" w:eastAsia="Times New Roman" w:hAnsi="Century Gothic" w:cs="Calibri"/>
          <w:lang w:val="en-IN" w:eastAsia="en-GB" w:bidi="gu-IN"/>
        </w:rPr>
        <w:t>. Demonstrate the use of meta tag and character entities.</w:t>
      </w:r>
    </w:p>
    <w:p w14:paraId="401F9DA0" w14:textId="06AF154B" w:rsidR="00376F7B" w:rsidRPr="00376F7B" w:rsidRDefault="00051155" w:rsidP="00376F7B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6</w:t>
      </w:r>
      <w:r w:rsidR="00376F7B" w:rsidRPr="00376F7B">
        <w:rPr>
          <w:rFonts w:ascii="Century Gothic" w:eastAsia="Times New Roman" w:hAnsi="Century Gothic" w:cs="Calibri"/>
          <w:lang w:val="en-IN" w:eastAsia="en-GB" w:bidi="gu-IN"/>
        </w:rPr>
        <w:t>. Demonstrate the use of frameset and iframe.</w:t>
      </w:r>
    </w:p>
    <w:p w14:paraId="591F2EEE" w14:textId="0645F064" w:rsidR="00C05DF4" w:rsidRDefault="00C05DF4" w:rsidP="00EF1C88">
      <w:pPr>
        <w:ind w:left="0"/>
        <w:rPr>
          <w:rFonts w:ascii="Century Gothic" w:hAnsi="Century Gothic"/>
          <w:noProof/>
          <w:sz w:val="20"/>
          <w:szCs w:val="20"/>
        </w:rPr>
      </w:pPr>
    </w:p>
    <w:p w14:paraId="2F2E14EF" w14:textId="1A8C8EBF" w:rsidR="006D6B3F" w:rsidRPr="00E57489" w:rsidRDefault="006D6B3F" w:rsidP="006D6B3F">
      <w:pPr>
        <w:ind w:left="0"/>
        <w:rPr>
          <w:rFonts w:ascii="Century Gothic" w:hAnsi="Century Gothic"/>
          <w:b/>
          <w:bCs/>
          <w:noProof/>
          <w:sz w:val="36"/>
          <w:szCs w:val="36"/>
        </w:rPr>
      </w:pPr>
      <w:r w:rsidRPr="00E57489">
        <w:rPr>
          <w:rFonts w:ascii="Century Gothic" w:hAnsi="Century Gothic"/>
          <w:b/>
          <w:bCs/>
          <w:noProof/>
          <w:sz w:val="36"/>
          <w:szCs w:val="36"/>
        </w:rPr>
        <w:t>Assignment 4</w:t>
      </w:r>
    </w:p>
    <w:p w14:paraId="4423DEFB" w14:textId="2B69FDE6" w:rsidR="006D6B3F" w:rsidRDefault="006D6B3F" w:rsidP="00376F7B">
      <w:pPr>
        <w:rPr>
          <w:rFonts w:ascii="Century Gothic" w:eastAsia="Times New Roman" w:hAnsi="Century Gothic" w:cs="Calibri"/>
          <w:lang w:val="en-IN" w:eastAsia="en-GB" w:bidi="gu-IN"/>
        </w:rPr>
      </w:pPr>
      <w:r w:rsidRPr="006D6B3F">
        <w:rPr>
          <w:rFonts w:ascii="Century Gothic" w:eastAsia="Times New Roman" w:hAnsi="Century Gothic" w:cs="Calibri"/>
          <w:lang w:val="en-IN" w:eastAsia="en-GB" w:bidi="gu-IN"/>
        </w:rPr>
        <w:t>Build the HTML Layout as per predefined requirement.</w:t>
      </w:r>
    </w:p>
    <w:p w14:paraId="1C3E3D3E" w14:textId="69F1D6E0" w:rsidR="00376F7B" w:rsidRDefault="00376F7B" w:rsidP="00376F7B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 xml:space="preserve">1. Resume Layout as </w:t>
      </w:r>
      <w:r w:rsidR="001B7483">
        <w:rPr>
          <w:rFonts w:ascii="Century Gothic" w:eastAsia="Times New Roman" w:hAnsi="Century Gothic" w:cs="Calibri"/>
          <w:lang w:val="en-IN" w:eastAsia="en-GB" w:bidi="gu-IN"/>
        </w:rPr>
        <w:t>given in</w:t>
      </w:r>
      <w:r>
        <w:rPr>
          <w:rFonts w:ascii="Century Gothic" w:eastAsia="Times New Roman" w:hAnsi="Century Gothic" w:cs="Calibri"/>
          <w:lang w:val="en-IN" w:eastAsia="en-GB" w:bidi="gu-IN"/>
        </w:rPr>
        <w:t xml:space="preserve"> your lab.</w:t>
      </w:r>
    </w:p>
    <w:p w14:paraId="04D0F57E" w14:textId="5F6691E7" w:rsidR="00376F7B" w:rsidRDefault="00376F7B" w:rsidP="00376F7B">
      <w:pPr>
        <w:rPr>
          <w:rFonts w:ascii="Century Gothic" w:eastAsia="Times New Roman" w:hAnsi="Century Gothic" w:cs="Calibri"/>
          <w:lang w:val="en-IN" w:eastAsia="en-GB" w:bidi="gu-IN"/>
        </w:rPr>
      </w:pPr>
    </w:p>
    <w:p w14:paraId="7CF82E6B" w14:textId="23DEB59F" w:rsidR="00376F7B" w:rsidRPr="00E03950" w:rsidRDefault="00376F7B" w:rsidP="00376F7B">
      <w:pPr>
        <w:rPr>
          <w:rFonts w:ascii="Century Gothic" w:eastAsia="Times New Roman" w:hAnsi="Century Gothic" w:cs="Calibri"/>
          <w:b/>
          <w:bCs/>
          <w:color w:val="FF0000"/>
          <w:lang w:val="en-IN" w:eastAsia="en-GB" w:bidi="gu-IN"/>
        </w:rPr>
      </w:pPr>
      <w:r w:rsidRPr="00E03950">
        <w:rPr>
          <w:rFonts w:ascii="Century Gothic" w:eastAsia="Times New Roman" w:hAnsi="Century Gothic" w:cs="Calibri"/>
          <w:b/>
          <w:bCs/>
          <w:color w:val="FF0000"/>
          <w:lang w:val="en-IN" w:eastAsia="en-GB" w:bidi="gu-IN"/>
        </w:rPr>
        <w:t>Instructions:</w:t>
      </w:r>
    </w:p>
    <w:p w14:paraId="2E45AD27" w14:textId="78ED3A75" w:rsidR="006D6B3F" w:rsidRDefault="00376F7B" w:rsidP="0081132D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 xml:space="preserve">1. </w:t>
      </w:r>
      <w:r w:rsidR="0081132D">
        <w:rPr>
          <w:rFonts w:ascii="Century Gothic" w:eastAsia="Times New Roman" w:hAnsi="Century Gothic" w:cs="Calibri"/>
          <w:lang w:val="en-IN" w:eastAsia="en-GB" w:bidi="gu-IN"/>
        </w:rPr>
        <w:t>Follow header and footer styling as provided</w:t>
      </w:r>
      <w:r w:rsidR="000434D5">
        <w:rPr>
          <w:rFonts w:ascii="Century Gothic" w:eastAsia="Times New Roman" w:hAnsi="Century Gothic" w:cs="Calibri"/>
          <w:lang w:val="en-IN" w:eastAsia="en-GB" w:bidi="gu-IN"/>
        </w:rPr>
        <w:t xml:space="preserve"> in this document</w:t>
      </w:r>
      <w:r w:rsidR="0081132D">
        <w:rPr>
          <w:rFonts w:ascii="Century Gothic" w:eastAsia="Times New Roman" w:hAnsi="Century Gothic" w:cs="Calibri"/>
          <w:lang w:val="en-IN" w:eastAsia="en-GB" w:bidi="gu-IN"/>
        </w:rPr>
        <w:t>.</w:t>
      </w:r>
    </w:p>
    <w:p w14:paraId="3D6B940E" w14:textId="35A9D34B" w:rsidR="0081132D" w:rsidRDefault="0081132D" w:rsidP="0081132D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2. Prepare resume layout as given in your lab.</w:t>
      </w:r>
    </w:p>
    <w:p w14:paraId="4F1BBC36" w14:textId="0E0360C1" w:rsidR="00F9604A" w:rsidRDefault="00F9604A" w:rsidP="0081132D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 xml:space="preserve">3. Code Snippet and </w:t>
      </w:r>
      <w:r w:rsidR="003F066D">
        <w:rPr>
          <w:rFonts w:ascii="Century Gothic" w:eastAsia="Times New Roman" w:hAnsi="Century Gothic" w:cs="Calibri"/>
          <w:lang w:val="en-IN" w:eastAsia="en-GB" w:bidi="gu-IN"/>
        </w:rPr>
        <w:t xml:space="preserve">Output </w:t>
      </w:r>
      <w:r>
        <w:rPr>
          <w:rFonts w:ascii="Century Gothic" w:eastAsia="Times New Roman" w:hAnsi="Century Gothic" w:cs="Calibri"/>
          <w:lang w:val="en-IN" w:eastAsia="en-GB" w:bidi="gu-IN"/>
        </w:rPr>
        <w:t>Screenshot must be added.</w:t>
      </w:r>
    </w:p>
    <w:p w14:paraId="32A38955" w14:textId="0690CDC7" w:rsidR="00094A56" w:rsidRPr="0081132D" w:rsidRDefault="00094A56" w:rsidP="0081132D">
      <w:pPr>
        <w:rPr>
          <w:rFonts w:ascii="Century Gothic" w:eastAsia="Times New Roman" w:hAnsi="Century Gothic" w:cs="Calibri"/>
          <w:lang w:val="en-IN" w:eastAsia="en-GB" w:bidi="gu-IN"/>
        </w:rPr>
      </w:pPr>
      <w:r>
        <w:rPr>
          <w:rFonts w:ascii="Century Gothic" w:eastAsia="Times New Roman" w:hAnsi="Century Gothic" w:cs="Calibri"/>
          <w:lang w:val="en-IN" w:eastAsia="en-GB" w:bidi="gu-IN"/>
        </w:rPr>
        <w:t>4. Document must be well formatted.</w:t>
      </w:r>
    </w:p>
    <w:sectPr w:rsidR="00094A56" w:rsidRPr="0081132D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9344A" w14:textId="77777777" w:rsidR="00A95EEF" w:rsidRDefault="00A95EEF">
      <w:r>
        <w:separator/>
      </w:r>
    </w:p>
    <w:p w14:paraId="5DC7B181" w14:textId="77777777" w:rsidR="00A95EEF" w:rsidRDefault="00A95EEF"/>
  </w:endnote>
  <w:endnote w:type="continuationSeparator" w:id="0">
    <w:p w14:paraId="5D87BE84" w14:textId="77777777" w:rsidR="00A95EEF" w:rsidRDefault="00A95EEF">
      <w:r>
        <w:continuationSeparator/>
      </w:r>
    </w:p>
    <w:p w14:paraId="3BA4ABEA" w14:textId="77777777" w:rsidR="00A95EEF" w:rsidRDefault="00A95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736"/>
      <w:gridCol w:w="6386"/>
      <w:gridCol w:w="1238"/>
    </w:tblGrid>
    <w:tr w:rsidR="00907CBB" w:rsidRPr="00EF1C88" w14:paraId="2343D35B" w14:textId="77777777" w:rsidTr="00EF1C88">
      <w:trPr>
        <w:trHeight w:val="180"/>
      </w:trPr>
      <w:tc>
        <w:tcPr>
          <w:tcW w:w="750" w:type="pct"/>
        </w:tcPr>
        <w:p w14:paraId="54CDD869" w14:textId="77777777" w:rsidR="00907CBB" w:rsidRPr="00095721" w:rsidRDefault="003D0677" w:rsidP="00FD0531">
          <w:pPr>
            <w:pStyle w:val="Footer"/>
            <w:rPr>
              <w:rFonts w:cstheme="minorHAnsi"/>
              <w:sz w:val="20"/>
              <w:szCs w:val="20"/>
            </w:rPr>
          </w:pPr>
          <w:r w:rsidRPr="00095721">
            <w:rPr>
              <w:rFonts w:cstheme="minorHAnsi"/>
              <w:sz w:val="20"/>
              <w:szCs w:val="20"/>
            </w:rPr>
            <w:t>&lt;ENROLLMENTNO&gt;</w:t>
          </w:r>
        </w:p>
      </w:tc>
      <w:tc>
        <w:tcPr>
          <w:tcW w:w="3500" w:type="pct"/>
        </w:tcPr>
        <w:p w14:paraId="77F415BC" w14:textId="00E1BCC2" w:rsidR="00907CBB" w:rsidRPr="00095721" w:rsidRDefault="00A95EEF" w:rsidP="00FD0531">
          <w:pPr>
            <w:pStyle w:val="Footer"/>
            <w:jc w:val="center"/>
            <w:rPr>
              <w:sz w:val="20"/>
              <w:szCs w:val="20"/>
            </w:rPr>
          </w:pPr>
          <w:sdt>
            <w:sdtPr>
              <w:rPr>
                <w:kern w:val="0"/>
                <w:sz w:val="20"/>
                <w:szCs w:val="20"/>
                <w14:ligatures w14:val="none"/>
              </w:rPr>
              <w:alias w:val="Title:"/>
              <w:tag w:val="Title:"/>
              <w:id w:val="1144241896"/>
              <w:placeholder>
                <w:docPart w:val="9A184BA65CA04CA087F2B4CCA1B5AE1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1B571A">
                <w:rPr>
                  <w:kern w:val="0"/>
                  <w:sz w:val="20"/>
                  <w:szCs w:val="20"/>
                  <w14:ligatures w14:val="none"/>
                </w:rPr>
                <w:t xml:space="preserve">Web </w:t>
              </w:r>
              <w:r w:rsidR="0025205F">
                <w:rPr>
                  <w:kern w:val="0"/>
                  <w:sz w:val="20"/>
                  <w:szCs w:val="20"/>
                  <w14:ligatures w14:val="none"/>
                </w:rPr>
                <w:t>Programming</w:t>
              </w:r>
            </w:sdtContent>
          </w:sdt>
        </w:p>
      </w:tc>
      <w:tc>
        <w:tcPr>
          <w:tcW w:w="750" w:type="pct"/>
          <w:shd w:val="clear" w:color="auto" w:fill="FFFFFF" w:themeFill="background1"/>
        </w:tcPr>
        <w:p w14:paraId="69F2D0DE" w14:textId="77777777" w:rsidR="00907CBB" w:rsidRPr="00EF1C88" w:rsidRDefault="00107CB6">
          <w:pPr>
            <w:pStyle w:val="Footer"/>
            <w:jc w:val="right"/>
          </w:pPr>
          <w:r w:rsidRPr="00EF1C88">
            <w:fldChar w:fldCharType="begin"/>
          </w:r>
          <w:r w:rsidRPr="00EF1C88">
            <w:instrText xml:space="preserve"> PAGE  \* Arabic </w:instrText>
          </w:r>
          <w:r w:rsidRPr="00EF1C88">
            <w:fldChar w:fldCharType="separate"/>
          </w:r>
          <w:r w:rsidR="00F84136" w:rsidRPr="00EF1C88">
            <w:rPr>
              <w:noProof/>
            </w:rPr>
            <w:t>2</w:t>
          </w:r>
          <w:r w:rsidRPr="00EF1C88">
            <w:fldChar w:fldCharType="end"/>
          </w:r>
        </w:p>
      </w:tc>
    </w:tr>
  </w:tbl>
  <w:p w14:paraId="7C10037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83689" w14:textId="77777777" w:rsidR="00A95EEF" w:rsidRDefault="00A95EEF">
      <w:r>
        <w:separator/>
      </w:r>
    </w:p>
    <w:p w14:paraId="4E70F950" w14:textId="77777777" w:rsidR="00A95EEF" w:rsidRDefault="00A95EEF"/>
  </w:footnote>
  <w:footnote w:type="continuationSeparator" w:id="0">
    <w:p w14:paraId="6B8CAB8A" w14:textId="77777777" w:rsidR="00A95EEF" w:rsidRDefault="00A95EEF">
      <w:r>
        <w:continuationSeparator/>
      </w:r>
    </w:p>
    <w:p w14:paraId="0E9DC89E" w14:textId="77777777" w:rsidR="00A95EEF" w:rsidRDefault="00A95E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DE01" w14:textId="2DDB74DD" w:rsidR="00EF1C88" w:rsidRDefault="00E03950" w:rsidP="00EF1C88">
    <w:pPr>
      <w:pStyle w:val="Header"/>
      <w:jc w:val="left"/>
    </w:pPr>
    <w:r>
      <w:t>&lt;</w:t>
    </w:r>
    <w:r w:rsidR="00EF1C88">
      <w:t xml:space="preserve">Assignment </w:t>
    </w:r>
    <w:r w:rsidR="00ED787F">
      <w:t>Number</w:t>
    </w:r>
    <w:r>
      <w:t>&gt;</w:t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  <w:t>A.Y. 2020-2021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6FE0" w14:textId="77777777" w:rsidR="00736E05" w:rsidRDefault="00736E05">
    <w:pPr>
      <w:pStyle w:val="Header"/>
    </w:pPr>
    <w:r>
      <w:rPr>
        <w:noProof/>
        <w:lang w:eastAsia="en-US" w:bidi="gu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533EA5" wp14:editId="2D973E3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F1F8124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711B4"/>
    <w:multiLevelType w:val="hybridMultilevel"/>
    <w:tmpl w:val="6CAA2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6847C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0A08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AD041F0"/>
    <w:multiLevelType w:val="hybridMultilevel"/>
    <w:tmpl w:val="91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92F55"/>
    <w:multiLevelType w:val="hybridMultilevel"/>
    <w:tmpl w:val="263058D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85474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35C45E4D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95B789C"/>
    <w:multiLevelType w:val="hybridMultilevel"/>
    <w:tmpl w:val="79449D34"/>
    <w:lvl w:ilvl="0" w:tplc="9F506BBC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23013"/>
    <w:multiLevelType w:val="hybridMultilevel"/>
    <w:tmpl w:val="00AC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131"/>
        <w:sz w:val="21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2D74574"/>
    <w:multiLevelType w:val="hybridMultilevel"/>
    <w:tmpl w:val="7A7667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E948B0"/>
    <w:multiLevelType w:val="hybridMultilevel"/>
    <w:tmpl w:val="F0CA0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72D7C"/>
    <w:multiLevelType w:val="hybridMultilevel"/>
    <w:tmpl w:val="623C00B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776D66A1"/>
    <w:multiLevelType w:val="hybridMultilevel"/>
    <w:tmpl w:val="081A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5"/>
  </w:num>
  <w:num w:numId="15">
    <w:abstractNumId w:val="13"/>
  </w:num>
  <w:num w:numId="16">
    <w:abstractNumId w:val="10"/>
  </w:num>
  <w:num w:numId="17">
    <w:abstractNumId w:val="21"/>
  </w:num>
  <w:num w:numId="18">
    <w:abstractNumId w:val="12"/>
  </w:num>
  <w:num w:numId="19">
    <w:abstractNumId w:val="18"/>
  </w:num>
  <w:num w:numId="20">
    <w:abstractNumId w:val="22"/>
  </w:num>
  <w:num w:numId="21">
    <w:abstractNumId w:val="17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CB"/>
    <w:rsid w:val="00005719"/>
    <w:rsid w:val="000428FA"/>
    <w:rsid w:val="000434D5"/>
    <w:rsid w:val="000502F8"/>
    <w:rsid w:val="00050A9A"/>
    <w:rsid w:val="00051155"/>
    <w:rsid w:val="00053980"/>
    <w:rsid w:val="00067E02"/>
    <w:rsid w:val="00094A56"/>
    <w:rsid w:val="00095721"/>
    <w:rsid w:val="000B14CB"/>
    <w:rsid w:val="000F79A8"/>
    <w:rsid w:val="001052E7"/>
    <w:rsid w:val="00105C54"/>
    <w:rsid w:val="00105E12"/>
    <w:rsid w:val="00107CB6"/>
    <w:rsid w:val="001158DC"/>
    <w:rsid w:val="00125318"/>
    <w:rsid w:val="0013333F"/>
    <w:rsid w:val="0015618A"/>
    <w:rsid w:val="00162CC6"/>
    <w:rsid w:val="0016594D"/>
    <w:rsid w:val="001749A3"/>
    <w:rsid w:val="00193898"/>
    <w:rsid w:val="001A0E6C"/>
    <w:rsid w:val="001A2269"/>
    <w:rsid w:val="001B571A"/>
    <w:rsid w:val="001B7483"/>
    <w:rsid w:val="001D2F4B"/>
    <w:rsid w:val="001E4533"/>
    <w:rsid w:val="001E5BCB"/>
    <w:rsid w:val="001F1C61"/>
    <w:rsid w:val="001F59BB"/>
    <w:rsid w:val="002021EF"/>
    <w:rsid w:val="00203D2E"/>
    <w:rsid w:val="0021596B"/>
    <w:rsid w:val="00230345"/>
    <w:rsid w:val="0024594C"/>
    <w:rsid w:val="0025205F"/>
    <w:rsid w:val="002645BD"/>
    <w:rsid w:val="0027631A"/>
    <w:rsid w:val="00280692"/>
    <w:rsid w:val="002914C6"/>
    <w:rsid w:val="002A6FC4"/>
    <w:rsid w:val="002B21AE"/>
    <w:rsid w:val="002E274A"/>
    <w:rsid w:val="002F657B"/>
    <w:rsid w:val="00312DD5"/>
    <w:rsid w:val="00323B83"/>
    <w:rsid w:val="0033593E"/>
    <w:rsid w:val="00337A92"/>
    <w:rsid w:val="00376F7B"/>
    <w:rsid w:val="003B6CC8"/>
    <w:rsid w:val="003D0677"/>
    <w:rsid w:val="003F066D"/>
    <w:rsid w:val="00414538"/>
    <w:rsid w:val="00425354"/>
    <w:rsid w:val="004534A5"/>
    <w:rsid w:val="004566FA"/>
    <w:rsid w:val="00495232"/>
    <w:rsid w:val="004975E1"/>
    <w:rsid w:val="004A4EC4"/>
    <w:rsid w:val="004B386C"/>
    <w:rsid w:val="004D55D5"/>
    <w:rsid w:val="004E0924"/>
    <w:rsid w:val="004E71FA"/>
    <w:rsid w:val="004F5377"/>
    <w:rsid w:val="004F60FE"/>
    <w:rsid w:val="0050354E"/>
    <w:rsid w:val="00506788"/>
    <w:rsid w:val="00530E92"/>
    <w:rsid w:val="005331CA"/>
    <w:rsid w:val="0054693A"/>
    <w:rsid w:val="005504AE"/>
    <w:rsid w:val="005622FF"/>
    <w:rsid w:val="00574ECE"/>
    <w:rsid w:val="005A4D13"/>
    <w:rsid w:val="005B1D2A"/>
    <w:rsid w:val="005C6018"/>
    <w:rsid w:val="005D00A1"/>
    <w:rsid w:val="005D5B8F"/>
    <w:rsid w:val="005D7EC5"/>
    <w:rsid w:val="005E0913"/>
    <w:rsid w:val="005F3B61"/>
    <w:rsid w:val="00612A84"/>
    <w:rsid w:val="006311CA"/>
    <w:rsid w:val="00631CDB"/>
    <w:rsid w:val="0063538C"/>
    <w:rsid w:val="006409B0"/>
    <w:rsid w:val="00660B21"/>
    <w:rsid w:val="006626A6"/>
    <w:rsid w:val="00680324"/>
    <w:rsid w:val="006C5423"/>
    <w:rsid w:val="006C72DA"/>
    <w:rsid w:val="006D6B3F"/>
    <w:rsid w:val="00714CE5"/>
    <w:rsid w:val="00736E05"/>
    <w:rsid w:val="00767C1B"/>
    <w:rsid w:val="0077060E"/>
    <w:rsid w:val="007729E8"/>
    <w:rsid w:val="007961F3"/>
    <w:rsid w:val="007B3B23"/>
    <w:rsid w:val="007E593A"/>
    <w:rsid w:val="0081132D"/>
    <w:rsid w:val="00822A8D"/>
    <w:rsid w:val="00831731"/>
    <w:rsid w:val="0083474F"/>
    <w:rsid w:val="00852FE0"/>
    <w:rsid w:val="00864908"/>
    <w:rsid w:val="00874542"/>
    <w:rsid w:val="00880F3F"/>
    <w:rsid w:val="00882096"/>
    <w:rsid w:val="00882C65"/>
    <w:rsid w:val="008C4AC6"/>
    <w:rsid w:val="008E3763"/>
    <w:rsid w:val="008E78CE"/>
    <w:rsid w:val="008F2D5A"/>
    <w:rsid w:val="0090252F"/>
    <w:rsid w:val="00907CBB"/>
    <w:rsid w:val="00913AE4"/>
    <w:rsid w:val="00920788"/>
    <w:rsid w:val="00931262"/>
    <w:rsid w:val="0094304A"/>
    <w:rsid w:val="0095125C"/>
    <w:rsid w:val="00976A9B"/>
    <w:rsid w:val="0098151A"/>
    <w:rsid w:val="00987C7D"/>
    <w:rsid w:val="0099384F"/>
    <w:rsid w:val="009A32A1"/>
    <w:rsid w:val="009E4D1C"/>
    <w:rsid w:val="00A328F0"/>
    <w:rsid w:val="00A36FD0"/>
    <w:rsid w:val="00A43007"/>
    <w:rsid w:val="00A4529D"/>
    <w:rsid w:val="00A51FD9"/>
    <w:rsid w:val="00A6582F"/>
    <w:rsid w:val="00A72CC5"/>
    <w:rsid w:val="00A74B13"/>
    <w:rsid w:val="00A766C0"/>
    <w:rsid w:val="00A76ED5"/>
    <w:rsid w:val="00A83E0E"/>
    <w:rsid w:val="00A86DE1"/>
    <w:rsid w:val="00A95EEF"/>
    <w:rsid w:val="00AB6D4A"/>
    <w:rsid w:val="00AD348C"/>
    <w:rsid w:val="00AD4608"/>
    <w:rsid w:val="00AE00AC"/>
    <w:rsid w:val="00AE3E3C"/>
    <w:rsid w:val="00AE6F01"/>
    <w:rsid w:val="00AF1F03"/>
    <w:rsid w:val="00B04E1F"/>
    <w:rsid w:val="00B17DF9"/>
    <w:rsid w:val="00B55F12"/>
    <w:rsid w:val="00B6547B"/>
    <w:rsid w:val="00B723EA"/>
    <w:rsid w:val="00B763EC"/>
    <w:rsid w:val="00B87079"/>
    <w:rsid w:val="00BC3B4E"/>
    <w:rsid w:val="00BC7EFF"/>
    <w:rsid w:val="00BD5F64"/>
    <w:rsid w:val="00BE5698"/>
    <w:rsid w:val="00C05DF4"/>
    <w:rsid w:val="00C07DF4"/>
    <w:rsid w:val="00C160C1"/>
    <w:rsid w:val="00C207A9"/>
    <w:rsid w:val="00C3142C"/>
    <w:rsid w:val="00C32E80"/>
    <w:rsid w:val="00C41938"/>
    <w:rsid w:val="00C64B77"/>
    <w:rsid w:val="00C71F85"/>
    <w:rsid w:val="00C73809"/>
    <w:rsid w:val="00C8416B"/>
    <w:rsid w:val="00C95726"/>
    <w:rsid w:val="00CB5473"/>
    <w:rsid w:val="00CC05B8"/>
    <w:rsid w:val="00CD6EBE"/>
    <w:rsid w:val="00CD770F"/>
    <w:rsid w:val="00CE08EA"/>
    <w:rsid w:val="00CE75DF"/>
    <w:rsid w:val="00CF742A"/>
    <w:rsid w:val="00D10AA7"/>
    <w:rsid w:val="00D14CA6"/>
    <w:rsid w:val="00D2200D"/>
    <w:rsid w:val="00D3420E"/>
    <w:rsid w:val="00D36D1B"/>
    <w:rsid w:val="00D61915"/>
    <w:rsid w:val="00D9131D"/>
    <w:rsid w:val="00DA0B66"/>
    <w:rsid w:val="00DB1F1A"/>
    <w:rsid w:val="00DD348E"/>
    <w:rsid w:val="00DD5735"/>
    <w:rsid w:val="00DE230F"/>
    <w:rsid w:val="00DE2348"/>
    <w:rsid w:val="00E03950"/>
    <w:rsid w:val="00E13E96"/>
    <w:rsid w:val="00E279B8"/>
    <w:rsid w:val="00E34172"/>
    <w:rsid w:val="00E40ED5"/>
    <w:rsid w:val="00E46D31"/>
    <w:rsid w:val="00E57489"/>
    <w:rsid w:val="00E72FE9"/>
    <w:rsid w:val="00E756E6"/>
    <w:rsid w:val="00EA05B8"/>
    <w:rsid w:val="00EB203B"/>
    <w:rsid w:val="00EB2478"/>
    <w:rsid w:val="00EB7941"/>
    <w:rsid w:val="00ED67CE"/>
    <w:rsid w:val="00ED787F"/>
    <w:rsid w:val="00EE3373"/>
    <w:rsid w:val="00EE5AAB"/>
    <w:rsid w:val="00EF1C88"/>
    <w:rsid w:val="00F04ABE"/>
    <w:rsid w:val="00F06559"/>
    <w:rsid w:val="00F22084"/>
    <w:rsid w:val="00F30F1A"/>
    <w:rsid w:val="00F45979"/>
    <w:rsid w:val="00F507BF"/>
    <w:rsid w:val="00F84136"/>
    <w:rsid w:val="00F90516"/>
    <w:rsid w:val="00F9604A"/>
    <w:rsid w:val="00FA17C0"/>
    <w:rsid w:val="00FC6C8A"/>
    <w:rsid w:val="00F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6859A4"/>
  <w15:chartTrackingRefBased/>
  <w15:docId w15:val="{0CD3AD20-6A87-4113-871A-291C50C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72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urful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urful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customStyle="1" w:styleId="tooltip">
    <w:name w:val="tooltip"/>
    <w:basedOn w:val="DefaultParagraphFont"/>
    <w:rsid w:val="00987C7D"/>
  </w:style>
  <w:style w:type="paragraph" w:styleId="ListParagraph">
    <w:name w:val="List Paragraph"/>
    <w:basedOn w:val="Normal"/>
    <w:uiPriority w:val="72"/>
    <w:unhideWhenUsed/>
    <w:qFormat/>
    <w:rsid w:val="005D7EC5"/>
    <w:pPr>
      <w:ind w:left="720"/>
      <w:contextualSpacing/>
    </w:pPr>
  </w:style>
  <w:style w:type="character" w:customStyle="1" w:styleId="gscah">
    <w:name w:val="gsc_a_h"/>
    <w:basedOn w:val="DefaultParagraphFont"/>
    <w:rsid w:val="005D7EC5"/>
  </w:style>
  <w:style w:type="character" w:customStyle="1" w:styleId="gscam">
    <w:name w:val="gsc_a_m"/>
    <w:basedOn w:val="DefaultParagraphFont"/>
    <w:rsid w:val="005D7EC5"/>
  </w:style>
  <w:style w:type="paragraph" w:customStyle="1" w:styleId="Default">
    <w:name w:val="Default"/>
    <w:rsid w:val="005D0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EB2478"/>
    <w:rPr>
      <w:color w:val="70440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5B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en-IN" w:eastAsia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if_000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7E58EEF3404DEBBE05C8C9BE30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C1935-A42C-4E2F-A862-F242652A375B}"/>
      </w:docPartPr>
      <w:docPartBody>
        <w:p w:rsidR="00DD3BA9" w:rsidRDefault="007E0F55">
          <w:pPr>
            <w:pStyle w:val="617E58EEF3404DEBBE05C8C9BE30396C"/>
          </w:pPr>
          <w:r>
            <w:t>Your name</w:t>
          </w:r>
        </w:p>
      </w:docPartBody>
    </w:docPart>
    <w:docPart>
      <w:docPartPr>
        <w:name w:val="A7E70A0035834F32B945BB96691AA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B409-E113-41D3-8023-8D5B84CBAE62}"/>
      </w:docPartPr>
      <w:docPartBody>
        <w:p w:rsidR="00DD3BA9" w:rsidRDefault="007E0F55">
          <w:pPr>
            <w:pStyle w:val="A7E70A0035834F32B945BB96691AAB2E"/>
          </w:pPr>
          <w:r>
            <w:t>Company address</w:t>
          </w:r>
        </w:p>
      </w:docPartBody>
    </w:docPart>
    <w:docPart>
      <w:docPartPr>
        <w:name w:val="9A184BA65CA04CA087F2B4CCA1B5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5D8EB-4593-4CEC-947F-24BA192AA336}"/>
      </w:docPartPr>
      <w:docPartBody>
        <w:p w:rsidR="00DD3BA9" w:rsidRDefault="007E0F55">
          <w:pPr>
            <w:pStyle w:val="9A184BA65CA04CA087F2B4CCA1B5AE1A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C2"/>
    <w:rsid w:val="000758A4"/>
    <w:rsid w:val="000A2DB5"/>
    <w:rsid w:val="00217BAF"/>
    <w:rsid w:val="00236DE6"/>
    <w:rsid w:val="003201C2"/>
    <w:rsid w:val="003400EF"/>
    <w:rsid w:val="004152D9"/>
    <w:rsid w:val="005F29DE"/>
    <w:rsid w:val="00631292"/>
    <w:rsid w:val="00692F0F"/>
    <w:rsid w:val="007E0F55"/>
    <w:rsid w:val="00803F18"/>
    <w:rsid w:val="00A67A58"/>
    <w:rsid w:val="00B6041B"/>
    <w:rsid w:val="00DD3BA9"/>
    <w:rsid w:val="00E9041C"/>
    <w:rsid w:val="00ED38F4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E58EEF3404DEBBE05C8C9BE30396C">
    <w:name w:val="617E58EEF3404DEBBE05C8C9BE30396C"/>
  </w:style>
  <w:style w:type="paragraph" w:customStyle="1" w:styleId="A7E70A0035834F32B945BB96691AAB2E">
    <w:name w:val="A7E70A0035834F32B945BB96691AAB2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9A184BA65CA04CA087F2B4CCA1B5AE1A">
    <w:name w:val="9A184BA65CA04CA087F2B4CCA1B5A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&lt;EnrollmentNO&gt;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C:\Users\bedif_000\AppData\Roaming\Microsoft\Templates\Project communication plan.dotx</Template>
  <TotalTime>1011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bedifferent_028@yahoo.co.in</dc:creator>
  <cp:keywords>Web Programming</cp:keywords>
  <dc:description>&lt;Student name&gt;</dc:description>
  <cp:lastModifiedBy>Dipesh Joshi</cp:lastModifiedBy>
  <cp:revision>272</cp:revision>
  <dcterms:created xsi:type="dcterms:W3CDTF">2019-09-14T17:04:00Z</dcterms:created>
  <dcterms:modified xsi:type="dcterms:W3CDTF">2021-03-04T06:10:00Z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