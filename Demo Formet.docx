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A6746" w14:textId="45581169" w:rsidR="00E279B8" w:rsidRPr="00A6582F" w:rsidRDefault="002E274A" w:rsidP="00E279B8">
      <w:pPr>
        <w:pStyle w:val="Subtitle"/>
        <w:rPr>
          <w:rFonts w:ascii="Century Gothic" w:hAnsi="Century Gothic"/>
          <w:sz w:val="48"/>
          <w:szCs w:val="48"/>
        </w:rPr>
      </w:pPr>
      <w:r w:rsidRPr="00A6582F">
        <w:rPr>
          <w:rFonts w:ascii="Century Gothic" w:hAnsi="Century Gothic"/>
          <w:sz w:val="48"/>
          <w:szCs w:val="48"/>
        </w:rPr>
        <w:t xml:space="preserve">Web </w:t>
      </w:r>
      <w:r w:rsidR="0095125C">
        <w:rPr>
          <w:rFonts w:ascii="Century Gothic" w:hAnsi="Century Gothic"/>
          <w:sz w:val="48"/>
          <w:szCs w:val="48"/>
        </w:rPr>
        <w:t>PROGRAMMING (</w:t>
      </w:r>
      <w:r w:rsidR="007B3B23">
        <w:rPr>
          <w:rFonts w:ascii="Century Gothic" w:hAnsi="Century Gothic"/>
          <w:sz w:val="48"/>
          <w:szCs w:val="48"/>
        </w:rPr>
        <w:t>31607</w:t>
      </w:r>
      <w:r w:rsidR="00AE00AC">
        <w:rPr>
          <w:rFonts w:ascii="Century Gothic" w:hAnsi="Century Gothic"/>
          <w:sz w:val="48"/>
          <w:szCs w:val="48"/>
        </w:rPr>
        <w:t>13</w:t>
      </w:r>
      <w:r w:rsidR="007B3B23">
        <w:rPr>
          <w:rFonts w:ascii="Century Gothic" w:hAnsi="Century Gothic"/>
          <w:sz w:val="48"/>
          <w:szCs w:val="48"/>
        </w:rPr>
        <w:t>)</w:t>
      </w:r>
    </w:p>
    <w:p w14:paraId="7688EC13" w14:textId="77777777" w:rsidR="004E71FA" w:rsidRPr="00A6582F" w:rsidRDefault="004E71FA" w:rsidP="004E71FA">
      <w:pPr>
        <w:pStyle w:val="Subtitle"/>
        <w:jc w:val="left"/>
        <w:rPr>
          <w:rFonts w:ascii="Century Gothic" w:hAnsi="Century Gothic"/>
          <w:sz w:val="36"/>
          <w:szCs w:val="36"/>
        </w:rPr>
      </w:pPr>
    </w:p>
    <w:p w14:paraId="7DD59AA5" w14:textId="77777777" w:rsidR="004E71FA" w:rsidRPr="00A6582F" w:rsidRDefault="004E71FA" w:rsidP="004E71FA">
      <w:pPr>
        <w:pStyle w:val="Subtitle"/>
        <w:jc w:val="left"/>
        <w:rPr>
          <w:rFonts w:ascii="Century Gothic" w:hAnsi="Century Gothic"/>
          <w:sz w:val="36"/>
          <w:szCs w:val="36"/>
        </w:rPr>
      </w:pPr>
    </w:p>
    <w:p w14:paraId="069AB4FD" w14:textId="77777777" w:rsidR="004E71FA" w:rsidRPr="00A6582F" w:rsidRDefault="004E71FA" w:rsidP="004E71FA">
      <w:pPr>
        <w:pStyle w:val="Subtitle"/>
        <w:jc w:val="left"/>
        <w:rPr>
          <w:rFonts w:ascii="Century Gothic" w:hAnsi="Century Gothic"/>
          <w:sz w:val="36"/>
          <w:szCs w:val="36"/>
        </w:rPr>
      </w:pPr>
    </w:p>
    <w:p w14:paraId="781E09ED" w14:textId="77777777" w:rsidR="004E71FA" w:rsidRPr="00A6582F" w:rsidRDefault="004E71FA" w:rsidP="004E71FA">
      <w:pPr>
        <w:pStyle w:val="Subtitle"/>
        <w:jc w:val="left"/>
        <w:rPr>
          <w:rFonts w:ascii="Century Gothic" w:hAnsi="Century Gothic"/>
          <w:sz w:val="36"/>
          <w:szCs w:val="36"/>
        </w:rPr>
      </w:pPr>
    </w:p>
    <w:p w14:paraId="336FB5E5" w14:textId="77777777" w:rsidR="004E71FA" w:rsidRPr="00A6582F" w:rsidRDefault="004E71FA" w:rsidP="004E71FA">
      <w:pPr>
        <w:pStyle w:val="Subtitle"/>
        <w:jc w:val="left"/>
        <w:rPr>
          <w:rFonts w:ascii="Century Gothic" w:hAnsi="Century Gothic"/>
          <w:sz w:val="36"/>
          <w:szCs w:val="36"/>
        </w:rPr>
      </w:pPr>
    </w:p>
    <w:p w14:paraId="5FA1E223" w14:textId="77777777" w:rsidR="004E71FA" w:rsidRPr="00A6582F" w:rsidRDefault="004E71FA" w:rsidP="004E71FA">
      <w:pPr>
        <w:pStyle w:val="Subtitle"/>
        <w:jc w:val="left"/>
        <w:rPr>
          <w:rFonts w:ascii="Century Gothic" w:hAnsi="Century Gothic"/>
          <w:sz w:val="36"/>
          <w:szCs w:val="36"/>
        </w:rPr>
      </w:pPr>
      <w:r w:rsidRPr="00A6582F">
        <w:rPr>
          <w:rFonts w:ascii="Century Gothic" w:hAnsi="Century Gothic"/>
          <w:noProof/>
          <w:lang w:eastAsia="en-US" w:bidi="gu-IN"/>
        </w:rPr>
        <w:drawing>
          <wp:anchor distT="0" distB="0" distL="114300" distR="114300" simplePos="0" relativeHeight="251658240" behindDoc="0" locked="0" layoutInCell="1" allowOverlap="1" wp14:anchorId="67675BC1" wp14:editId="0337DB07">
            <wp:simplePos x="0" y="0"/>
            <wp:positionH relativeFrom="column">
              <wp:posOffset>1557655</wp:posOffset>
            </wp:positionH>
            <wp:positionV relativeFrom="paragraph">
              <wp:posOffset>211224</wp:posOffset>
            </wp:positionV>
            <wp:extent cx="1682750" cy="1809115"/>
            <wp:effectExtent l="0" t="0" r="0" b="635"/>
            <wp:wrapNone/>
            <wp:docPr id="8" name="Picture 8" descr="https://vvpedulink.ac.in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vpedulink.ac.in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6D51A6" w14:textId="77777777" w:rsidR="004E71FA" w:rsidRPr="00A6582F" w:rsidRDefault="004E71FA" w:rsidP="004E71FA">
      <w:pPr>
        <w:pStyle w:val="Subtitle"/>
        <w:ind w:left="5490"/>
        <w:jc w:val="left"/>
        <w:rPr>
          <w:rFonts w:ascii="Century Gothic" w:hAnsi="Century Gothic"/>
          <w:b/>
          <w:bCs/>
          <w:sz w:val="56"/>
          <w:szCs w:val="56"/>
        </w:rPr>
      </w:pPr>
      <w:r w:rsidRPr="00A6582F">
        <w:rPr>
          <w:rFonts w:ascii="Century Gothic" w:hAnsi="Century Gothic"/>
          <w:b/>
          <w:bCs/>
          <w:sz w:val="56"/>
          <w:szCs w:val="56"/>
        </w:rPr>
        <w:t xml:space="preserve">VVP </w:t>
      </w:r>
    </w:p>
    <w:p w14:paraId="5CE22D96" w14:textId="77777777" w:rsidR="004E71FA" w:rsidRPr="00A6582F" w:rsidRDefault="004E71FA" w:rsidP="004E71FA">
      <w:pPr>
        <w:pStyle w:val="Subtitle"/>
        <w:ind w:left="5490"/>
        <w:jc w:val="left"/>
        <w:rPr>
          <w:rFonts w:ascii="Century Gothic" w:hAnsi="Century Gothic"/>
          <w:b/>
          <w:bCs/>
          <w:sz w:val="56"/>
          <w:szCs w:val="56"/>
        </w:rPr>
      </w:pPr>
      <w:r w:rsidRPr="00A6582F">
        <w:rPr>
          <w:rFonts w:ascii="Century Gothic" w:hAnsi="Century Gothic"/>
          <w:b/>
          <w:bCs/>
          <w:sz w:val="56"/>
          <w:szCs w:val="56"/>
        </w:rPr>
        <w:t xml:space="preserve">Engineering </w:t>
      </w:r>
    </w:p>
    <w:p w14:paraId="6BFBBCFD" w14:textId="77777777" w:rsidR="004E71FA" w:rsidRPr="00A6582F" w:rsidRDefault="004E71FA" w:rsidP="004E71FA">
      <w:pPr>
        <w:pStyle w:val="Subtitle"/>
        <w:ind w:left="5490"/>
        <w:jc w:val="left"/>
        <w:rPr>
          <w:rFonts w:ascii="Century Gothic" w:hAnsi="Century Gothic"/>
          <w:b/>
          <w:bCs/>
          <w:sz w:val="56"/>
          <w:szCs w:val="56"/>
        </w:rPr>
      </w:pPr>
      <w:r w:rsidRPr="00A6582F">
        <w:rPr>
          <w:rFonts w:ascii="Century Gothic" w:hAnsi="Century Gothic"/>
          <w:b/>
          <w:bCs/>
          <w:sz w:val="56"/>
          <w:szCs w:val="56"/>
        </w:rPr>
        <w:t>College</w:t>
      </w:r>
    </w:p>
    <w:p w14:paraId="338E2C86" w14:textId="77777777" w:rsidR="004E71FA" w:rsidRPr="00A6582F" w:rsidRDefault="004E71FA" w:rsidP="004E71FA">
      <w:pPr>
        <w:pStyle w:val="Subtitle"/>
        <w:ind w:left="5490"/>
        <w:jc w:val="left"/>
        <w:rPr>
          <w:rFonts w:ascii="Century Gothic" w:hAnsi="Century Gothic"/>
          <w:b/>
          <w:bCs/>
          <w:sz w:val="56"/>
          <w:szCs w:val="56"/>
        </w:rPr>
      </w:pPr>
    </w:p>
    <w:p w14:paraId="704ED8D5" w14:textId="77777777" w:rsidR="004E71FA" w:rsidRPr="00A6582F" w:rsidRDefault="004E71FA" w:rsidP="004E71FA">
      <w:pPr>
        <w:pStyle w:val="Subtitle"/>
        <w:ind w:left="5490"/>
        <w:jc w:val="left"/>
        <w:rPr>
          <w:rFonts w:ascii="Century Gothic" w:hAnsi="Century Gothic"/>
          <w:b/>
          <w:bCs/>
          <w:sz w:val="56"/>
          <w:szCs w:val="56"/>
        </w:rPr>
      </w:pPr>
    </w:p>
    <w:p w14:paraId="1BE16083" w14:textId="77777777" w:rsidR="004E71FA" w:rsidRPr="00A6582F" w:rsidRDefault="004E71FA" w:rsidP="004E71FA">
      <w:pPr>
        <w:pStyle w:val="Subtitle"/>
        <w:ind w:left="5490"/>
        <w:jc w:val="left"/>
        <w:rPr>
          <w:rFonts w:ascii="Century Gothic" w:hAnsi="Century Gothic"/>
          <w:b/>
          <w:bCs/>
          <w:sz w:val="56"/>
          <w:szCs w:val="56"/>
        </w:rPr>
      </w:pPr>
    </w:p>
    <w:p w14:paraId="30404241" w14:textId="77777777" w:rsidR="004E71FA" w:rsidRPr="00A6582F" w:rsidRDefault="004E71FA" w:rsidP="004E71FA">
      <w:pPr>
        <w:pStyle w:val="Subtitle"/>
        <w:ind w:left="5490"/>
        <w:jc w:val="left"/>
        <w:rPr>
          <w:rFonts w:ascii="Century Gothic" w:hAnsi="Century Gothic"/>
          <w:b/>
          <w:bCs/>
          <w:sz w:val="56"/>
          <w:szCs w:val="56"/>
        </w:rPr>
      </w:pPr>
    </w:p>
    <w:p w14:paraId="2C3A8816" w14:textId="77777777" w:rsidR="004E71FA" w:rsidRPr="00A6582F" w:rsidRDefault="004E71FA" w:rsidP="004E71FA">
      <w:pPr>
        <w:pStyle w:val="Subtitle"/>
        <w:ind w:left="5490"/>
        <w:jc w:val="left"/>
        <w:rPr>
          <w:rFonts w:ascii="Century Gothic" w:hAnsi="Century Gothic"/>
          <w:sz w:val="36"/>
          <w:szCs w:val="36"/>
        </w:rPr>
      </w:pPr>
      <w:r w:rsidRPr="00A6582F">
        <w:rPr>
          <w:rFonts w:ascii="Century Gothic" w:hAnsi="Century Gothic"/>
          <w:sz w:val="36"/>
          <w:szCs w:val="36"/>
        </w:rPr>
        <w:tab/>
      </w:r>
    </w:p>
    <w:p w14:paraId="5C8390FA" w14:textId="77777777" w:rsidR="004E71FA" w:rsidRPr="00A6582F" w:rsidRDefault="004E71FA" w:rsidP="00E279B8">
      <w:pPr>
        <w:pStyle w:val="Subtitle"/>
        <w:rPr>
          <w:rFonts w:ascii="Century Gothic" w:hAnsi="Century Gothic"/>
          <w:sz w:val="36"/>
          <w:szCs w:val="36"/>
        </w:rPr>
      </w:pPr>
    </w:p>
    <w:p w14:paraId="3E5DB09F" w14:textId="77777777" w:rsidR="00E279B8" w:rsidRPr="00A6582F" w:rsidRDefault="001E5BCB" w:rsidP="00E279B8">
      <w:pPr>
        <w:pStyle w:val="Subtitle"/>
        <w:rPr>
          <w:rFonts w:ascii="Century Gothic" w:hAnsi="Century Gothic"/>
          <w:sz w:val="36"/>
          <w:szCs w:val="36"/>
        </w:rPr>
      </w:pPr>
      <w:r w:rsidRPr="00A6582F">
        <w:rPr>
          <w:rFonts w:ascii="Century Gothic" w:hAnsi="Century Gothic"/>
          <w:sz w:val="36"/>
          <w:szCs w:val="36"/>
        </w:rPr>
        <w:t xml:space="preserve">Submitted by: </w:t>
      </w:r>
      <w:r w:rsidR="00E279B8" w:rsidRPr="00A6582F">
        <w:rPr>
          <w:rFonts w:ascii="Century Gothic" w:hAnsi="Century Gothic"/>
          <w:sz w:val="36"/>
          <w:szCs w:val="36"/>
        </w:rPr>
        <w:t xml:space="preserve"> </w:t>
      </w:r>
      <w:sdt>
        <w:sdtPr>
          <w:rPr>
            <w:rFonts w:ascii="Century Gothic" w:hAnsi="Century Gothic"/>
            <w:sz w:val="36"/>
            <w:szCs w:val="36"/>
          </w:rPr>
          <w:alias w:val="Enter your name:"/>
          <w:tag w:val="Enter your name:"/>
          <w:id w:val="-679964544"/>
          <w:placeholder>
            <w:docPart w:val="617E58EEF3404DEBBE05C8C9BE30396C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4E71FA" w:rsidRPr="00A6582F">
            <w:rPr>
              <w:rFonts w:ascii="Century Gothic" w:hAnsi="Century Gothic"/>
              <w:sz w:val="36"/>
              <w:szCs w:val="36"/>
            </w:rPr>
            <w:t>&lt;Student name&gt;</w:t>
          </w:r>
        </w:sdtContent>
      </w:sdt>
    </w:p>
    <w:p w14:paraId="2B4D8986" w14:textId="12C150F2" w:rsidR="00E279B8" w:rsidRPr="00A6582F" w:rsidRDefault="00E442D9" w:rsidP="00714CE5">
      <w:pPr>
        <w:pStyle w:val="Contactinfo"/>
        <w:rPr>
          <w:rFonts w:ascii="Century Gothic" w:hAnsi="Century Gothic"/>
          <w:sz w:val="36"/>
          <w:szCs w:val="36"/>
        </w:rPr>
      </w:pPr>
      <w:sdt>
        <w:sdtPr>
          <w:rPr>
            <w:rFonts w:ascii="Century Gothic" w:hAnsi="Century Gothic"/>
            <w:sz w:val="36"/>
            <w:szCs w:val="36"/>
          </w:rPr>
          <w:alias w:val="Enter company address:"/>
          <w:tag w:val="Enter company address:"/>
          <w:id w:val="1489432431"/>
          <w:placeholder>
            <w:docPart w:val="A7E70A0035834F32B945BB96691AAB2E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25205F">
            <w:rPr>
              <w:rFonts w:ascii="Century Gothic" w:hAnsi="Century Gothic"/>
              <w:sz w:val="36"/>
              <w:szCs w:val="36"/>
            </w:rPr>
            <w:t xml:space="preserve"> </w:t>
          </w:r>
          <w:r w:rsidR="004E71FA" w:rsidRPr="00A6582F">
            <w:rPr>
              <w:rFonts w:ascii="Century Gothic" w:hAnsi="Century Gothic"/>
              <w:sz w:val="36"/>
              <w:szCs w:val="36"/>
            </w:rPr>
            <w:t>&lt;EnrollmentNO&gt;</w:t>
          </w:r>
        </w:sdtContent>
      </w:sdt>
    </w:p>
    <w:p w14:paraId="58A19146" w14:textId="77777777" w:rsidR="00DD348E" w:rsidRPr="00A6582F" w:rsidRDefault="00DD348E" w:rsidP="00DD348E">
      <w:pPr>
        <w:rPr>
          <w:rFonts w:ascii="Century Gothic" w:hAnsi="Century Gothic"/>
          <w:sz w:val="24"/>
          <w:szCs w:val="24"/>
        </w:rPr>
      </w:pPr>
    </w:p>
    <w:p w14:paraId="65512D89" w14:textId="77777777" w:rsidR="00EF1C88" w:rsidRDefault="00EF1C88" w:rsidP="00DD348E">
      <w:pPr>
        <w:rPr>
          <w:rFonts w:ascii="Century Gothic" w:hAnsi="Century Gothic"/>
          <w:noProof/>
          <w:sz w:val="36"/>
          <w:szCs w:val="36"/>
        </w:rPr>
      </w:pPr>
    </w:p>
    <w:p w14:paraId="117FDBB6" w14:textId="77777777" w:rsidR="003F6727" w:rsidRDefault="003F6727" w:rsidP="003F6727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2D4CC9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t xml:space="preserve">Assignment 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- </w:t>
      </w:r>
      <w:r w:rsidRPr="002D4CC9">
        <w:rPr>
          <w:rFonts w:ascii="Times New Roman" w:hAnsi="Times New Roman" w:cs="Times New Roman"/>
          <w:b/>
          <w:bCs/>
          <w:noProof/>
          <w:sz w:val="36"/>
          <w:szCs w:val="36"/>
        </w:rPr>
        <w:t>1</w:t>
      </w:r>
    </w:p>
    <w:p w14:paraId="711C9A93" w14:textId="77777777" w:rsidR="003F6727" w:rsidRPr="002D4CC9" w:rsidRDefault="003F6727" w:rsidP="003F6727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162E1DA" w14:textId="77777777" w:rsidR="003F6727" w:rsidRPr="000B5FF1" w:rsidRDefault="003F6727" w:rsidP="003F672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  <w:r w:rsidRPr="000B5FF1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t>Write a TextBrowser to fetch remote web page content using URL and URLConnection class.</w:t>
      </w:r>
    </w:p>
    <w:p w14:paraId="797F4A20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</w:p>
    <w:p w14:paraId="234B970D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java.io.InputStream;</w:t>
      </w:r>
    </w:p>
    <w:p w14:paraId="25EE9714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java.net.URL;</w:t>
      </w:r>
    </w:p>
    <w:p w14:paraId="4D26AD70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java.net.URLConnection;</w:t>
      </w:r>
    </w:p>
    <w:p w14:paraId="5FD86CFD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java.util.ArrayList;</w:t>
      </w:r>
    </w:p>
    <w:p w14:paraId="0CDA14CF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java.util.Scanner;</w:t>
      </w:r>
    </w:p>
    <w:p w14:paraId="255CF615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java.util.regex.Matcher;</w:t>
      </w:r>
    </w:p>
    <w:p w14:paraId="7A5955E6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java.util.regex.Pattern;</w:t>
      </w:r>
    </w:p>
    <w:p w14:paraId="50414354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72C0C135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public class TextBrowser {</w:t>
      </w:r>
    </w:p>
    <w:p w14:paraId="67C10A55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public static void main(String[] args) {</w:t>
      </w:r>
    </w:p>
    <w:p w14:paraId="73B65749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353F87C0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Scanner sc = new Scanner(System.in);</w:t>
      </w:r>
    </w:p>
    <w:p w14:paraId="6147B0E2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System.out.println("Enter url you want to search : ");</w:t>
      </w:r>
    </w:p>
    <w:p w14:paraId="1659A9AB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08CEB740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String urls = sc.nextLine();</w:t>
      </w:r>
    </w:p>
    <w:p w14:paraId="7D58D994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try {</w:t>
      </w:r>
    </w:p>
    <w:p w14:paraId="549FFFF8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// URL homepage = new URL("https://www.gtu.ac.in/");</w:t>
      </w:r>
    </w:p>
    <w:p w14:paraId="192BBB04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URL homepage = new URL(urls);</w:t>
      </w:r>
    </w:p>
    <w:p w14:paraId="3DB24DD6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URLConnection homepageconnection = homepage.openConnection();</w:t>
      </w:r>
    </w:p>
    <w:p w14:paraId="7C60EC38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2D532C9C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System.out.println("Content Length : " + homepageconnection.getContentLength());</w:t>
      </w:r>
    </w:p>
    <w:p w14:paraId="6AE337B5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System.out.println("Content Encoding : " + homepageconnection.getContentEncoding());</w:t>
      </w:r>
    </w:p>
    <w:p w14:paraId="29DD0F32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System.out.println("Content Type : " + homepageconnection.getContentType());</w:t>
      </w:r>
    </w:p>
    <w:p w14:paraId="209CAF22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35F76725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InputStream connection = homepageconnection.getInputStream();</w:t>
      </w:r>
    </w:p>
    <w:p w14:paraId="6F3CCE54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0AC46F32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int c;</w:t>
      </w:r>
    </w:p>
    <w:p w14:paraId="2CEA7C40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String content = "";</w:t>
      </w:r>
    </w:p>
    <w:p w14:paraId="3AAD67BC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while ((c = connection.read()) != -1) {</w:t>
      </w:r>
    </w:p>
    <w:p w14:paraId="297171E3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    content += (char) c;</w:t>
      </w:r>
    </w:p>
    <w:p w14:paraId="002ADC19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}</w:t>
      </w:r>
    </w:p>
    <w:p w14:paraId="14035BD9" w14:textId="0CACEBC3" w:rsidR="003F6727" w:rsidRPr="00834BBF" w:rsidRDefault="003F6727" w:rsidP="00834BBF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// System.out.println("Content : " + content);</w:t>
      </w:r>
    </w:p>
    <w:p w14:paraId="5FE749DB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47092EF9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} catch (Exception e) {</w:t>
      </w:r>
    </w:p>
    <w:p w14:paraId="465BED2F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    System.out.println("Connection Error!");</w:t>
      </w:r>
    </w:p>
    <w:p w14:paraId="4FA6FF09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    }</w:t>
      </w:r>
    </w:p>
    <w:p w14:paraId="5492E9BD" w14:textId="77777777" w:rsidR="003F6727" w:rsidRPr="000B5FF1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32A38955" w14:textId="4632CB3F" w:rsidR="00094A56" w:rsidRDefault="003F6727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}</w:t>
      </w:r>
    </w:p>
    <w:p w14:paraId="25AC16EA" w14:textId="55F7DF7B" w:rsidR="00511EE6" w:rsidRDefault="00511EE6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21454EAC" w14:textId="7AE7DFEB" w:rsidR="00511EE6" w:rsidRDefault="00511EE6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2C86267E" w14:textId="317F8DCF" w:rsidR="00511EE6" w:rsidRDefault="00511EE6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05701678" w14:textId="381AAC05" w:rsidR="00511EE6" w:rsidRDefault="00511EE6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72461F05" w14:textId="0720EF8B" w:rsidR="00511EE6" w:rsidRDefault="00511EE6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7220004E" w14:textId="3B34D1CF" w:rsidR="00511EE6" w:rsidRDefault="00511EE6" w:rsidP="00511EE6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lastRenderedPageBreak/>
        <w:t>LoginController :</w:t>
      </w:r>
    </w:p>
    <w:p w14:paraId="7461CE6F" w14:textId="77777777" w:rsidR="00511EE6" w:rsidRPr="00511EE6" w:rsidRDefault="00511EE6" w:rsidP="00511EE6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</w:pPr>
    </w:p>
    <w:p w14:paraId="50B8ADD7" w14:textId="77777777" w:rsidR="00511EE6" w:rsidRPr="000B5FF1" w:rsidRDefault="00511EE6" w:rsidP="00511EE6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java.io.IOException;</w:t>
      </w:r>
    </w:p>
    <w:p w14:paraId="57F1F489" w14:textId="77777777" w:rsidR="00511EE6" w:rsidRPr="000B5FF1" w:rsidRDefault="00511EE6" w:rsidP="00511EE6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java.io.PrintWriter;</w:t>
      </w:r>
    </w:p>
    <w:p w14:paraId="783F0707" w14:textId="77777777" w:rsidR="00511EE6" w:rsidRPr="000B5FF1" w:rsidRDefault="00511EE6" w:rsidP="00511EE6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javax.servlet.ServletException;</w:t>
      </w:r>
    </w:p>
    <w:p w14:paraId="24FDA0E3" w14:textId="77777777" w:rsidR="00511EE6" w:rsidRPr="000B5FF1" w:rsidRDefault="00511EE6" w:rsidP="00511EE6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javax.servlet.http.Cookie;</w:t>
      </w:r>
    </w:p>
    <w:p w14:paraId="3111FC5B" w14:textId="77777777" w:rsidR="00511EE6" w:rsidRPr="000B5FF1" w:rsidRDefault="00511EE6" w:rsidP="00511EE6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javax.servlet.http.HttpServlet;</w:t>
      </w:r>
    </w:p>
    <w:p w14:paraId="1A0B0B5F" w14:textId="77777777" w:rsidR="00511EE6" w:rsidRPr="000B5FF1" w:rsidRDefault="00511EE6" w:rsidP="00511EE6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javax.servlet.http.HttpServletRequest;</w:t>
      </w:r>
    </w:p>
    <w:p w14:paraId="34C00CF6" w14:textId="77777777" w:rsidR="00511EE6" w:rsidRPr="000B5FF1" w:rsidRDefault="00511EE6" w:rsidP="00511EE6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javax.servlet.http.HttpServletResponse;</w:t>
      </w:r>
    </w:p>
    <w:p w14:paraId="46BDFDDA" w14:textId="77777777" w:rsidR="00511EE6" w:rsidRPr="000B5FF1" w:rsidRDefault="00511EE6" w:rsidP="00511EE6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import javax.servlet.http.HttpSession;</w:t>
      </w:r>
    </w:p>
    <w:p w14:paraId="01C06ECA" w14:textId="77777777" w:rsidR="00511EE6" w:rsidRPr="000B5FF1" w:rsidRDefault="00511EE6" w:rsidP="00511EE6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72DE08D5" w14:textId="77777777" w:rsidR="00511EE6" w:rsidRPr="000B5FF1" w:rsidRDefault="00511EE6" w:rsidP="00511EE6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>public class LoginController extends HttpServlet {</w:t>
      </w:r>
    </w:p>
    <w:p w14:paraId="0A15E559" w14:textId="77777777" w:rsidR="00511EE6" w:rsidRPr="00511EE6" w:rsidRDefault="00511EE6" w:rsidP="00511EE6">
      <w:pPr>
        <w:ind w:left="0" w:firstLine="720"/>
        <w:rPr>
          <w:rFonts w:ascii="Times New Roman" w:hAnsi="Times New Roman" w:cs="Times New Roman"/>
          <w:noProof/>
          <w:lang w:val="en-IN"/>
        </w:rPr>
      </w:pPr>
      <w:r w:rsidRPr="00511EE6">
        <w:rPr>
          <w:rFonts w:ascii="Times New Roman" w:hAnsi="Times New Roman" w:cs="Times New Roman"/>
          <w:noProof/>
          <w:lang w:val="en-IN"/>
        </w:rPr>
        <w:t xml:space="preserve">    protected void processRequest(HttpServletRequest request, HttpServletResponse response)</w:t>
      </w:r>
    </w:p>
    <w:p w14:paraId="050C3112" w14:textId="77777777" w:rsidR="00511EE6" w:rsidRPr="000B5FF1" w:rsidRDefault="00511EE6" w:rsidP="00511EE6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 xml:space="preserve">    throws ServletException, IOException {</w:t>
      </w:r>
    </w:p>
    <w:p w14:paraId="3FC339AF" w14:textId="77777777" w:rsidR="00511EE6" w:rsidRPr="000B5FF1" w:rsidRDefault="00511EE6" w:rsidP="00511EE6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>response.setContentType("text/html;charset=UTF-8");</w:t>
      </w:r>
    </w:p>
    <w:p w14:paraId="3F88C69E" w14:textId="77777777" w:rsidR="00511EE6" w:rsidRPr="000B5FF1" w:rsidRDefault="00511EE6" w:rsidP="00511EE6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>try (PrintWriter out = response.getWriter()) {</w:t>
      </w:r>
    </w:p>
    <w:p w14:paraId="7D385F48" w14:textId="77777777" w:rsidR="00511EE6" w:rsidRPr="000B5FF1" w:rsidRDefault="00511EE6" w:rsidP="00511EE6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 xml:space="preserve">    /* TODO output your page here. You may use following sample code. */</w:t>
      </w:r>
    </w:p>
    <w:p w14:paraId="76AC3CB9" w14:textId="77777777" w:rsidR="00511EE6" w:rsidRPr="000B5FF1" w:rsidRDefault="00511EE6" w:rsidP="00511EE6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 xml:space="preserve">    String uName = request.getParameter("username");</w:t>
      </w:r>
    </w:p>
    <w:p w14:paraId="48A270E1" w14:textId="77777777" w:rsidR="00511EE6" w:rsidRPr="000B5FF1" w:rsidRDefault="00511EE6" w:rsidP="00511EE6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 xml:space="preserve">    String pwd = request.getParameter("password");</w:t>
      </w:r>
    </w:p>
    <w:p w14:paraId="1AD14254" w14:textId="77777777" w:rsidR="00511EE6" w:rsidRPr="000B5FF1" w:rsidRDefault="00511EE6" w:rsidP="00511EE6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 xml:space="preserve">    HttpSession session = request.getSession();</w:t>
      </w:r>
    </w:p>
    <w:p w14:paraId="68EA5B24" w14:textId="77777777" w:rsidR="00511EE6" w:rsidRPr="000B5FF1" w:rsidRDefault="00511EE6" w:rsidP="00511EE6">
      <w:pPr>
        <w:pStyle w:val="ListParagraph"/>
        <w:rPr>
          <w:rFonts w:ascii="Times New Roman" w:hAnsi="Times New Roman" w:cs="Times New Roman"/>
          <w:noProof/>
          <w:lang w:val="en-IN"/>
        </w:rPr>
      </w:pPr>
    </w:p>
    <w:p w14:paraId="01B770FD" w14:textId="77777777" w:rsidR="00511EE6" w:rsidRPr="000B5FF1" w:rsidRDefault="00511EE6" w:rsidP="00511EE6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 xml:space="preserve">    if (uName.equals("admin") &amp;&amp; pwd.equals("12345")) {</w:t>
      </w:r>
    </w:p>
    <w:p w14:paraId="75764584" w14:textId="77777777" w:rsidR="00511EE6" w:rsidRPr="000B5FF1" w:rsidRDefault="00511EE6" w:rsidP="00511EE6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</w:r>
      <w:r w:rsidRPr="000B5FF1">
        <w:rPr>
          <w:rFonts w:ascii="Times New Roman" w:hAnsi="Times New Roman" w:cs="Times New Roman"/>
          <w:noProof/>
          <w:lang w:val="en-IN"/>
        </w:rPr>
        <w:tab/>
        <w:t>session.setAttribute("User", "admin");</w:t>
      </w:r>
    </w:p>
    <w:p w14:paraId="5555CE38" w14:textId="77777777" w:rsidR="00511EE6" w:rsidRPr="000B5FF1" w:rsidRDefault="00511EE6" w:rsidP="00511EE6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</w:r>
      <w:r w:rsidRPr="000B5FF1">
        <w:rPr>
          <w:rFonts w:ascii="Times New Roman" w:hAnsi="Times New Roman" w:cs="Times New Roman"/>
          <w:noProof/>
          <w:lang w:val="en-IN"/>
        </w:rPr>
        <w:tab/>
        <w:t>Cookie c = new Cookie("cookie_text", "admin");</w:t>
      </w:r>
    </w:p>
    <w:p w14:paraId="57D50F16" w14:textId="77777777" w:rsidR="00511EE6" w:rsidRPr="000B5FF1" w:rsidRDefault="00511EE6" w:rsidP="00511EE6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</w:r>
      <w:r w:rsidRPr="000B5FF1">
        <w:rPr>
          <w:rFonts w:ascii="Times New Roman" w:hAnsi="Times New Roman" w:cs="Times New Roman"/>
          <w:noProof/>
          <w:lang w:val="en-IN"/>
        </w:rPr>
        <w:tab/>
        <w:t>c.setMaxAge(60 * 60 * 24 * 15);</w:t>
      </w:r>
    </w:p>
    <w:p w14:paraId="23B0A98B" w14:textId="77777777" w:rsidR="00511EE6" w:rsidRPr="000B5FF1" w:rsidRDefault="00511EE6" w:rsidP="00511EE6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</w:r>
      <w:r w:rsidRPr="000B5FF1">
        <w:rPr>
          <w:rFonts w:ascii="Times New Roman" w:hAnsi="Times New Roman" w:cs="Times New Roman"/>
          <w:noProof/>
          <w:lang w:val="en-IN"/>
        </w:rPr>
        <w:tab/>
        <w:t>response.addCookie(c);</w:t>
      </w:r>
    </w:p>
    <w:p w14:paraId="530F7CFA" w14:textId="6833C8E7" w:rsidR="00511EE6" w:rsidRPr="00511EE6" w:rsidRDefault="00511EE6" w:rsidP="00511EE6">
      <w:pPr>
        <w:ind w:left="0"/>
        <w:rPr>
          <w:rFonts w:ascii="Times New Roman" w:hAnsi="Times New Roman" w:cs="Times New Roman"/>
          <w:noProof/>
          <w:lang w:val="en-IN"/>
        </w:rPr>
      </w:pPr>
      <w:r>
        <w:rPr>
          <w:rFonts w:ascii="Times New Roman" w:hAnsi="Times New Roman" w:cs="Times New Roman"/>
          <w:noProof/>
          <w:lang w:val="en-IN"/>
        </w:rPr>
        <w:tab/>
      </w:r>
      <w:r w:rsidRPr="00511EE6">
        <w:rPr>
          <w:rFonts w:ascii="Times New Roman" w:hAnsi="Times New Roman" w:cs="Times New Roman"/>
          <w:noProof/>
          <w:lang w:val="en-IN"/>
        </w:rPr>
        <w:tab/>
      </w:r>
      <w:r w:rsidRPr="00511EE6">
        <w:rPr>
          <w:rFonts w:ascii="Times New Roman" w:hAnsi="Times New Roman" w:cs="Times New Roman"/>
          <w:noProof/>
          <w:lang w:val="en-IN"/>
        </w:rPr>
        <w:tab/>
        <w:t>response.sendRedirect("table.jsp");</w:t>
      </w:r>
    </w:p>
    <w:p w14:paraId="143A62F5" w14:textId="77777777" w:rsidR="00511EE6" w:rsidRPr="000B5FF1" w:rsidRDefault="00511EE6" w:rsidP="00511EE6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 xml:space="preserve">    } else {</w:t>
      </w:r>
    </w:p>
    <w:p w14:paraId="6C41D161" w14:textId="77777777" w:rsidR="00511EE6" w:rsidRPr="000B5FF1" w:rsidRDefault="00511EE6" w:rsidP="00511EE6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</w:r>
      <w:r w:rsidRPr="000B5FF1">
        <w:rPr>
          <w:rFonts w:ascii="Times New Roman" w:hAnsi="Times New Roman" w:cs="Times New Roman"/>
          <w:noProof/>
          <w:lang w:val="en-IN"/>
        </w:rPr>
        <w:tab/>
        <w:t>response.sendRedirect("login.jsp?msg=Something is Wrong, Check you Username and Password and Try Again.");</w:t>
      </w:r>
    </w:p>
    <w:p w14:paraId="340A63EF" w14:textId="77777777" w:rsidR="00511EE6" w:rsidRPr="000B5FF1" w:rsidRDefault="00511EE6" w:rsidP="00511EE6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 xml:space="preserve">    }</w:t>
      </w:r>
    </w:p>
    <w:p w14:paraId="0DA89EAB" w14:textId="77777777" w:rsidR="00511EE6" w:rsidRPr="000B5FF1" w:rsidRDefault="00511EE6" w:rsidP="00511EE6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ab/>
        <w:t>}</w:t>
      </w:r>
    </w:p>
    <w:p w14:paraId="637A3332" w14:textId="650732B8" w:rsidR="00511EE6" w:rsidRPr="00511EE6" w:rsidRDefault="00511EE6" w:rsidP="00511EE6">
      <w:pPr>
        <w:pStyle w:val="ListParagraph"/>
        <w:rPr>
          <w:rFonts w:ascii="Times New Roman" w:hAnsi="Times New Roman" w:cs="Times New Roman"/>
          <w:noProof/>
          <w:lang w:val="en-IN"/>
        </w:rPr>
      </w:pPr>
      <w:r w:rsidRPr="000B5FF1">
        <w:rPr>
          <w:rFonts w:ascii="Times New Roman" w:hAnsi="Times New Roman" w:cs="Times New Roman"/>
          <w:noProof/>
          <w:lang w:val="en-IN"/>
        </w:rPr>
        <w:t xml:space="preserve">    }</w:t>
      </w:r>
    </w:p>
    <w:p w14:paraId="15924A31" w14:textId="77777777" w:rsidR="00511EE6" w:rsidRPr="003F6727" w:rsidRDefault="00511EE6" w:rsidP="003F6727">
      <w:pPr>
        <w:pStyle w:val="ListParagraph"/>
        <w:rPr>
          <w:rFonts w:ascii="Times New Roman" w:hAnsi="Times New Roman" w:cs="Times New Roman"/>
          <w:noProof/>
          <w:lang w:val="en-IN"/>
        </w:rPr>
      </w:pPr>
    </w:p>
    <w:sectPr w:rsidR="00511EE6" w:rsidRPr="003F6727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F25FE" w14:textId="77777777" w:rsidR="00E442D9" w:rsidRDefault="00E442D9">
      <w:r>
        <w:separator/>
      </w:r>
    </w:p>
    <w:p w14:paraId="617179D5" w14:textId="77777777" w:rsidR="00E442D9" w:rsidRDefault="00E442D9"/>
  </w:endnote>
  <w:endnote w:type="continuationSeparator" w:id="0">
    <w:p w14:paraId="3084F6B0" w14:textId="77777777" w:rsidR="00E442D9" w:rsidRDefault="00E442D9">
      <w:r>
        <w:continuationSeparator/>
      </w:r>
    </w:p>
    <w:p w14:paraId="77F88830" w14:textId="77777777" w:rsidR="00E442D9" w:rsidRDefault="00E442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:rsidRPr="00EF1C88" w14:paraId="2343D35B" w14:textId="77777777" w:rsidTr="00EF1C88">
      <w:trPr>
        <w:trHeight w:val="180"/>
      </w:trPr>
      <w:tc>
        <w:tcPr>
          <w:tcW w:w="750" w:type="pct"/>
        </w:tcPr>
        <w:p w14:paraId="54CDD869" w14:textId="0DEDDE7F" w:rsidR="00907CBB" w:rsidRPr="00095721" w:rsidRDefault="003F6727" w:rsidP="00FD0531">
          <w:pPr>
            <w:pStyle w:val="Footer"/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</w:rPr>
            <w:t>180470107058</w:t>
          </w:r>
        </w:p>
      </w:tc>
      <w:tc>
        <w:tcPr>
          <w:tcW w:w="3500" w:type="pct"/>
        </w:tcPr>
        <w:p w14:paraId="77F415BC" w14:textId="0BF2D5D8" w:rsidR="00907CBB" w:rsidRPr="00095721" w:rsidRDefault="00E442D9" w:rsidP="00FD0531">
          <w:pPr>
            <w:pStyle w:val="Footer"/>
            <w:jc w:val="center"/>
            <w:rPr>
              <w:sz w:val="20"/>
              <w:szCs w:val="20"/>
            </w:rPr>
          </w:pPr>
          <w:sdt>
            <w:sdtPr>
              <w:rPr>
                <w:kern w:val="0"/>
                <w:sz w:val="20"/>
                <w:szCs w:val="20"/>
                <w14:ligatures w14:val="none"/>
              </w:rPr>
              <w:alias w:val="Title:"/>
              <w:tag w:val="Title:"/>
              <w:id w:val="1144241896"/>
              <w:placeholder>
                <w:docPart w:val="9A184BA65CA04CA087F2B4CCA1B5AE1A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3F6727">
                <w:rPr>
                  <w:kern w:val="0"/>
                  <w:sz w:val="20"/>
                  <w:szCs w:val="20"/>
                  <w14:ligatures w14:val="none"/>
                </w:rPr>
                <w:t>Advanced Java</w:t>
              </w:r>
            </w:sdtContent>
          </w:sdt>
        </w:p>
      </w:tc>
      <w:tc>
        <w:tcPr>
          <w:tcW w:w="750" w:type="pct"/>
          <w:shd w:val="clear" w:color="auto" w:fill="FFFFFF" w:themeFill="background1"/>
        </w:tcPr>
        <w:p w14:paraId="69F2D0DE" w14:textId="77777777" w:rsidR="00907CBB" w:rsidRPr="00EF1C88" w:rsidRDefault="00107CB6">
          <w:pPr>
            <w:pStyle w:val="Footer"/>
            <w:jc w:val="right"/>
          </w:pPr>
          <w:r w:rsidRPr="00EF1C88">
            <w:fldChar w:fldCharType="begin"/>
          </w:r>
          <w:r w:rsidRPr="00EF1C88">
            <w:instrText xml:space="preserve"> PAGE  \* Arabic </w:instrText>
          </w:r>
          <w:r w:rsidRPr="00EF1C88">
            <w:fldChar w:fldCharType="separate"/>
          </w:r>
          <w:r w:rsidR="00F84136" w:rsidRPr="00EF1C88">
            <w:rPr>
              <w:noProof/>
            </w:rPr>
            <w:t>2</w:t>
          </w:r>
          <w:r w:rsidRPr="00EF1C88">
            <w:fldChar w:fldCharType="end"/>
          </w:r>
        </w:p>
      </w:tc>
    </w:tr>
  </w:tbl>
  <w:p w14:paraId="7C100373" w14:textId="77777777"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15A1B" w14:textId="77777777" w:rsidR="00E442D9" w:rsidRDefault="00E442D9">
      <w:r>
        <w:separator/>
      </w:r>
    </w:p>
    <w:p w14:paraId="5F2A90E7" w14:textId="77777777" w:rsidR="00E442D9" w:rsidRDefault="00E442D9"/>
  </w:footnote>
  <w:footnote w:type="continuationSeparator" w:id="0">
    <w:p w14:paraId="1E53F20D" w14:textId="77777777" w:rsidR="00E442D9" w:rsidRDefault="00E442D9">
      <w:r>
        <w:continuationSeparator/>
      </w:r>
    </w:p>
    <w:p w14:paraId="1579AFAC" w14:textId="77777777" w:rsidR="00E442D9" w:rsidRDefault="00E442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7DE01" w14:textId="23F09129" w:rsidR="00EF1C88" w:rsidRDefault="003F6727" w:rsidP="00EF1C88">
    <w:pPr>
      <w:pStyle w:val="Header"/>
      <w:jc w:val="left"/>
    </w:pPr>
    <w:r>
      <w:tab/>
    </w:r>
    <w:r>
      <w:tab/>
    </w:r>
    <w:r>
      <w:tab/>
    </w:r>
    <w:r w:rsidR="005B1D2A">
      <w:tab/>
    </w:r>
    <w:r w:rsidR="005B1D2A">
      <w:tab/>
    </w:r>
    <w:r w:rsidR="005B1D2A">
      <w:tab/>
    </w:r>
    <w:r w:rsidR="005B1D2A">
      <w:tab/>
    </w:r>
    <w:r w:rsidR="005B1D2A">
      <w:tab/>
    </w:r>
    <w:r w:rsidR="005B1D2A">
      <w:tab/>
    </w:r>
    <w:r w:rsidR="005B1D2A">
      <w:tab/>
    </w:r>
    <w:r w:rsidR="005B1D2A">
      <w:tab/>
      <w:t>A.Y. 2020-2021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26FE0" w14:textId="77777777" w:rsidR="00736E05" w:rsidRDefault="00736E05">
    <w:pPr>
      <w:pStyle w:val="Header"/>
    </w:pPr>
    <w:r>
      <w:rPr>
        <w:noProof/>
        <w:lang w:eastAsia="en-US" w:bidi="gu-IN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D533EA5" wp14:editId="2D973E32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F1F8124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hrzMIA&#10;AADaAAAADwAAAGRycy9kb3ducmV2LnhtbESP0WrCQBRE3wX/YblC33RjSkXTbIJKA6X4UtsPuGZv&#10;k2j2bshuk/TvuwWhj8PMnGHSfDKtGKh3jWUF61UEgri0uuFKwedHsdyCcB5ZY2uZFPyQgzybz1JM&#10;tB35nYazr0SAsEtQQe19l0jpypoMupXtiIP3ZXuDPsi+krrHMcBNK+Mo2kiDDYeFGjs61lTezt9G&#10;wYuxT6frbjBF3Fys3GzZH95YqYfFtH8G4Wny/+F7+1UreIS/K+EG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GvMwgAAANoAAAAPAAAAAAAAAAAAAAAAAJgCAABkcnMvZG93&#10;bnJldi54bWxQSwUGAAAAAAQABAD1AAAAhwM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iBJMEA&#10;AADaAAAADwAAAGRycy9kb3ducmV2LnhtbESPQYvCMBSE7wv+h/AEL0VTlRWpRhGhIMgKVi/eHs2z&#10;LTYvpYla//1GEDwOM/MNs1x3phYPal1lWcF4FIMgzq2uuFBwPqXDOQjnkTXWlknBixysV72fJSba&#10;PvlIj8wXIkDYJaig9L5JpHR5SQbdyDbEwbva1qAPsi2kbvEZ4KaWkzieSYMVh4USG9qWlN+yu1Ew&#10;TbVp8NClPtrfMTofo/Hl76DUoN9tFiA8df4b/rR3WsEvvK+EG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4gSTBAAAA2gAAAA8AAAAAAAAAAAAAAAAAmAIAAGRycy9kb3du&#10;cmV2LnhtbFBLBQYAAAAABAAEAPUAAACGAwAAAAA=&#10;" fillcolor="#94b6d2 [3204]" stroked="f" strokeweight="1pt">
                <v:path arrowok="t"/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C711B4"/>
    <w:multiLevelType w:val="hybridMultilevel"/>
    <w:tmpl w:val="6CAA2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C6847C0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D0A08"/>
    <w:multiLevelType w:val="hybridMultilevel"/>
    <w:tmpl w:val="C9A8E0C2"/>
    <w:lvl w:ilvl="0" w:tplc="F6C8F69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 w15:restartNumberingAfterBreak="0">
    <w:nsid w:val="1AD041F0"/>
    <w:multiLevelType w:val="hybridMultilevel"/>
    <w:tmpl w:val="91FE4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92F55"/>
    <w:multiLevelType w:val="hybridMultilevel"/>
    <w:tmpl w:val="263058DA"/>
    <w:lvl w:ilvl="0" w:tplc="0409000D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85474"/>
    <w:multiLevelType w:val="hybridMultilevel"/>
    <w:tmpl w:val="C9A8E0C2"/>
    <w:lvl w:ilvl="0" w:tplc="F6C8F69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6" w15:restartNumberingAfterBreak="0">
    <w:nsid w:val="35C45E4D"/>
    <w:multiLevelType w:val="hybridMultilevel"/>
    <w:tmpl w:val="C9A8E0C2"/>
    <w:lvl w:ilvl="0" w:tplc="F6C8F69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 w15:restartNumberingAfterBreak="0">
    <w:nsid w:val="495B789C"/>
    <w:multiLevelType w:val="hybridMultilevel"/>
    <w:tmpl w:val="79449D34"/>
    <w:lvl w:ilvl="0" w:tplc="9F506BBC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22510F"/>
    <w:multiLevelType w:val="hybridMultilevel"/>
    <w:tmpl w:val="FC6C81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23013"/>
    <w:multiLevelType w:val="hybridMultilevel"/>
    <w:tmpl w:val="00AC0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13131"/>
        <w:sz w:val="21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2D74574"/>
    <w:multiLevelType w:val="hybridMultilevel"/>
    <w:tmpl w:val="7A7667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6E948B0"/>
    <w:multiLevelType w:val="hybridMultilevel"/>
    <w:tmpl w:val="F0CA0C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472D7C"/>
    <w:multiLevelType w:val="hybridMultilevel"/>
    <w:tmpl w:val="623C00B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776D66A1"/>
    <w:multiLevelType w:val="hybridMultilevel"/>
    <w:tmpl w:val="081A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6"/>
  </w:num>
  <w:num w:numId="14">
    <w:abstractNumId w:val="15"/>
  </w:num>
  <w:num w:numId="15">
    <w:abstractNumId w:val="13"/>
  </w:num>
  <w:num w:numId="16">
    <w:abstractNumId w:val="10"/>
  </w:num>
  <w:num w:numId="17">
    <w:abstractNumId w:val="22"/>
  </w:num>
  <w:num w:numId="18">
    <w:abstractNumId w:val="12"/>
  </w:num>
  <w:num w:numId="19">
    <w:abstractNumId w:val="19"/>
  </w:num>
  <w:num w:numId="20">
    <w:abstractNumId w:val="23"/>
  </w:num>
  <w:num w:numId="21">
    <w:abstractNumId w:val="17"/>
  </w:num>
  <w:num w:numId="22">
    <w:abstractNumId w:val="20"/>
  </w:num>
  <w:num w:numId="23">
    <w:abstractNumId w:val="2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BCB"/>
    <w:rsid w:val="00005719"/>
    <w:rsid w:val="000428FA"/>
    <w:rsid w:val="000434D5"/>
    <w:rsid w:val="000502F8"/>
    <w:rsid w:val="00050A9A"/>
    <w:rsid w:val="00051155"/>
    <w:rsid w:val="00053980"/>
    <w:rsid w:val="00067E02"/>
    <w:rsid w:val="00094A56"/>
    <w:rsid w:val="00095721"/>
    <w:rsid w:val="000B14CB"/>
    <w:rsid w:val="000F79A8"/>
    <w:rsid w:val="001052E7"/>
    <w:rsid w:val="00105C54"/>
    <w:rsid w:val="00105E12"/>
    <w:rsid w:val="00107CB6"/>
    <w:rsid w:val="001158DC"/>
    <w:rsid w:val="00125318"/>
    <w:rsid w:val="0013333F"/>
    <w:rsid w:val="0015618A"/>
    <w:rsid w:val="00162CC6"/>
    <w:rsid w:val="0016594D"/>
    <w:rsid w:val="001749A3"/>
    <w:rsid w:val="00193898"/>
    <w:rsid w:val="001A0E6C"/>
    <w:rsid w:val="001A2269"/>
    <w:rsid w:val="001B571A"/>
    <w:rsid w:val="001B7483"/>
    <w:rsid w:val="001D2F4B"/>
    <w:rsid w:val="001E4533"/>
    <w:rsid w:val="001E5BCB"/>
    <w:rsid w:val="001F1C61"/>
    <w:rsid w:val="001F59BB"/>
    <w:rsid w:val="002021EF"/>
    <w:rsid w:val="00203D2E"/>
    <w:rsid w:val="0021596B"/>
    <w:rsid w:val="00230345"/>
    <w:rsid w:val="0024594C"/>
    <w:rsid w:val="0025205F"/>
    <w:rsid w:val="002645BD"/>
    <w:rsid w:val="0027631A"/>
    <w:rsid w:val="00280692"/>
    <w:rsid w:val="002914C6"/>
    <w:rsid w:val="002A6FC4"/>
    <w:rsid w:val="002B21AE"/>
    <w:rsid w:val="002E274A"/>
    <w:rsid w:val="002F657B"/>
    <w:rsid w:val="00312DD5"/>
    <w:rsid w:val="00323B83"/>
    <w:rsid w:val="0033593E"/>
    <w:rsid w:val="00337A92"/>
    <w:rsid w:val="00376F7B"/>
    <w:rsid w:val="003B6CC8"/>
    <w:rsid w:val="003D0677"/>
    <w:rsid w:val="003F066D"/>
    <w:rsid w:val="003F6727"/>
    <w:rsid w:val="00414538"/>
    <w:rsid w:val="00425354"/>
    <w:rsid w:val="004534A5"/>
    <w:rsid w:val="004566FA"/>
    <w:rsid w:val="00495232"/>
    <w:rsid w:val="004975E1"/>
    <w:rsid w:val="004A4EC4"/>
    <w:rsid w:val="004B386C"/>
    <w:rsid w:val="004D55D5"/>
    <w:rsid w:val="004E0924"/>
    <w:rsid w:val="004E71FA"/>
    <w:rsid w:val="004F5377"/>
    <w:rsid w:val="004F60FE"/>
    <w:rsid w:val="0050354E"/>
    <w:rsid w:val="00506788"/>
    <w:rsid w:val="00511EE6"/>
    <w:rsid w:val="00530E92"/>
    <w:rsid w:val="005331CA"/>
    <w:rsid w:val="0054693A"/>
    <w:rsid w:val="005504AE"/>
    <w:rsid w:val="005622FF"/>
    <w:rsid w:val="00574ECE"/>
    <w:rsid w:val="005A4D13"/>
    <w:rsid w:val="005B1D2A"/>
    <w:rsid w:val="005C6018"/>
    <w:rsid w:val="005D00A1"/>
    <w:rsid w:val="005D5B8F"/>
    <w:rsid w:val="005D7EC5"/>
    <w:rsid w:val="005E0913"/>
    <w:rsid w:val="005F3B61"/>
    <w:rsid w:val="00612A84"/>
    <w:rsid w:val="006311CA"/>
    <w:rsid w:val="00631CDB"/>
    <w:rsid w:val="0063538C"/>
    <w:rsid w:val="006409B0"/>
    <w:rsid w:val="00660B21"/>
    <w:rsid w:val="006626A6"/>
    <w:rsid w:val="00680324"/>
    <w:rsid w:val="006C5423"/>
    <w:rsid w:val="006C72DA"/>
    <w:rsid w:val="006D6B3F"/>
    <w:rsid w:val="00714CE5"/>
    <w:rsid w:val="00736E05"/>
    <w:rsid w:val="00767C1B"/>
    <w:rsid w:val="0077060E"/>
    <w:rsid w:val="007729E8"/>
    <w:rsid w:val="007961F3"/>
    <w:rsid w:val="007B3B23"/>
    <w:rsid w:val="007E593A"/>
    <w:rsid w:val="0081132D"/>
    <w:rsid w:val="00822A8D"/>
    <w:rsid w:val="00831731"/>
    <w:rsid w:val="0083474F"/>
    <w:rsid w:val="00834BBF"/>
    <w:rsid w:val="00852FE0"/>
    <w:rsid w:val="00864908"/>
    <w:rsid w:val="00874542"/>
    <w:rsid w:val="00880F3F"/>
    <w:rsid w:val="00882096"/>
    <w:rsid w:val="00882C65"/>
    <w:rsid w:val="008C4AC6"/>
    <w:rsid w:val="008E3763"/>
    <w:rsid w:val="008E78CE"/>
    <w:rsid w:val="008F2D5A"/>
    <w:rsid w:val="0090252F"/>
    <w:rsid w:val="00907CBB"/>
    <w:rsid w:val="00913AE4"/>
    <w:rsid w:val="00920788"/>
    <w:rsid w:val="00931262"/>
    <w:rsid w:val="0094304A"/>
    <w:rsid w:val="0095125C"/>
    <w:rsid w:val="00976A9B"/>
    <w:rsid w:val="0098151A"/>
    <w:rsid w:val="00987C7D"/>
    <w:rsid w:val="0099384F"/>
    <w:rsid w:val="009A32A1"/>
    <w:rsid w:val="009E4D1C"/>
    <w:rsid w:val="00A328F0"/>
    <w:rsid w:val="00A36FD0"/>
    <w:rsid w:val="00A43007"/>
    <w:rsid w:val="00A4529D"/>
    <w:rsid w:val="00A51FD9"/>
    <w:rsid w:val="00A6582F"/>
    <w:rsid w:val="00A72CC5"/>
    <w:rsid w:val="00A74B13"/>
    <w:rsid w:val="00A766C0"/>
    <w:rsid w:val="00A76ED5"/>
    <w:rsid w:val="00A83E0E"/>
    <w:rsid w:val="00A86DE1"/>
    <w:rsid w:val="00A95EEF"/>
    <w:rsid w:val="00AB6D4A"/>
    <w:rsid w:val="00AD348C"/>
    <w:rsid w:val="00AD4608"/>
    <w:rsid w:val="00AE00AC"/>
    <w:rsid w:val="00AE3E3C"/>
    <w:rsid w:val="00AE6F01"/>
    <w:rsid w:val="00AF1F03"/>
    <w:rsid w:val="00B04E1F"/>
    <w:rsid w:val="00B17DF9"/>
    <w:rsid w:val="00B55F12"/>
    <w:rsid w:val="00B6547B"/>
    <w:rsid w:val="00B723EA"/>
    <w:rsid w:val="00B763EC"/>
    <w:rsid w:val="00B87079"/>
    <w:rsid w:val="00BC3B4E"/>
    <w:rsid w:val="00BC7EFF"/>
    <w:rsid w:val="00BD5F64"/>
    <w:rsid w:val="00BE5698"/>
    <w:rsid w:val="00C05DF4"/>
    <w:rsid w:val="00C07DF4"/>
    <w:rsid w:val="00C160C1"/>
    <w:rsid w:val="00C207A9"/>
    <w:rsid w:val="00C3142C"/>
    <w:rsid w:val="00C32E80"/>
    <w:rsid w:val="00C41938"/>
    <w:rsid w:val="00C64B77"/>
    <w:rsid w:val="00C71F85"/>
    <w:rsid w:val="00C73809"/>
    <w:rsid w:val="00C8416B"/>
    <w:rsid w:val="00C95726"/>
    <w:rsid w:val="00CB5473"/>
    <w:rsid w:val="00CC05B8"/>
    <w:rsid w:val="00CD6EBE"/>
    <w:rsid w:val="00CD770F"/>
    <w:rsid w:val="00CE08EA"/>
    <w:rsid w:val="00CE75DF"/>
    <w:rsid w:val="00CF742A"/>
    <w:rsid w:val="00D10AA7"/>
    <w:rsid w:val="00D14CA6"/>
    <w:rsid w:val="00D2200D"/>
    <w:rsid w:val="00D3420E"/>
    <w:rsid w:val="00D36D1B"/>
    <w:rsid w:val="00D61915"/>
    <w:rsid w:val="00D9131D"/>
    <w:rsid w:val="00DA0B66"/>
    <w:rsid w:val="00DB1F1A"/>
    <w:rsid w:val="00DD348E"/>
    <w:rsid w:val="00DD5735"/>
    <w:rsid w:val="00DE230F"/>
    <w:rsid w:val="00DE2348"/>
    <w:rsid w:val="00E03950"/>
    <w:rsid w:val="00E13E96"/>
    <w:rsid w:val="00E279B8"/>
    <w:rsid w:val="00E34172"/>
    <w:rsid w:val="00E40ED5"/>
    <w:rsid w:val="00E442D9"/>
    <w:rsid w:val="00E46D31"/>
    <w:rsid w:val="00E57489"/>
    <w:rsid w:val="00E72FE9"/>
    <w:rsid w:val="00E756E6"/>
    <w:rsid w:val="00EA05B8"/>
    <w:rsid w:val="00EB203B"/>
    <w:rsid w:val="00EB2478"/>
    <w:rsid w:val="00EB7941"/>
    <w:rsid w:val="00ED67CE"/>
    <w:rsid w:val="00ED787F"/>
    <w:rsid w:val="00EE3373"/>
    <w:rsid w:val="00EE5AAB"/>
    <w:rsid w:val="00EF1C88"/>
    <w:rsid w:val="00F04ABE"/>
    <w:rsid w:val="00F06559"/>
    <w:rsid w:val="00F22084"/>
    <w:rsid w:val="00F30F1A"/>
    <w:rsid w:val="00F45979"/>
    <w:rsid w:val="00F507BF"/>
    <w:rsid w:val="00F84136"/>
    <w:rsid w:val="00F90516"/>
    <w:rsid w:val="00F9604A"/>
    <w:rsid w:val="00FA17C0"/>
    <w:rsid w:val="00FC6C8A"/>
    <w:rsid w:val="00FD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6859A4"/>
  <w15:chartTrackingRefBased/>
  <w15:docId w15:val="{0CD3AD20-6A87-4113-871A-291C50C5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character" w:customStyle="1" w:styleId="tooltip">
    <w:name w:val="tooltip"/>
    <w:basedOn w:val="DefaultParagraphFont"/>
    <w:rsid w:val="00987C7D"/>
  </w:style>
  <w:style w:type="paragraph" w:styleId="ListParagraph">
    <w:name w:val="List Paragraph"/>
    <w:basedOn w:val="Normal"/>
    <w:uiPriority w:val="1"/>
    <w:unhideWhenUsed/>
    <w:qFormat/>
    <w:rsid w:val="005D7EC5"/>
    <w:pPr>
      <w:ind w:left="720"/>
      <w:contextualSpacing/>
    </w:pPr>
  </w:style>
  <w:style w:type="character" w:customStyle="1" w:styleId="gscah">
    <w:name w:val="gsc_a_h"/>
    <w:basedOn w:val="DefaultParagraphFont"/>
    <w:rsid w:val="005D7EC5"/>
  </w:style>
  <w:style w:type="character" w:customStyle="1" w:styleId="gscam">
    <w:name w:val="gsc_a_m"/>
    <w:basedOn w:val="DefaultParagraphFont"/>
    <w:rsid w:val="005D7EC5"/>
  </w:style>
  <w:style w:type="paragraph" w:customStyle="1" w:styleId="Default">
    <w:name w:val="Default"/>
    <w:rsid w:val="005D00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gu-IN"/>
    </w:rPr>
  </w:style>
  <w:style w:type="character" w:styleId="FollowedHyperlink">
    <w:name w:val="FollowedHyperlink"/>
    <w:basedOn w:val="DefaultParagraphFont"/>
    <w:uiPriority w:val="99"/>
    <w:semiHidden/>
    <w:unhideWhenUsed/>
    <w:rsid w:val="00EB2478"/>
    <w:rPr>
      <w:color w:val="704404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9A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D5B8F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val="en-IN" w:eastAsia="en-US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dif_000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17E58EEF3404DEBBE05C8C9BE303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C1935-A42C-4E2F-A862-F242652A375B}"/>
      </w:docPartPr>
      <w:docPartBody>
        <w:p w:rsidR="00DD3BA9" w:rsidRDefault="007E0F55">
          <w:pPr>
            <w:pStyle w:val="617E58EEF3404DEBBE05C8C9BE30396C"/>
          </w:pPr>
          <w:r>
            <w:t>Your name</w:t>
          </w:r>
        </w:p>
      </w:docPartBody>
    </w:docPart>
    <w:docPart>
      <w:docPartPr>
        <w:name w:val="A7E70A0035834F32B945BB96691AA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EB409-E113-41D3-8023-8D5B84CBAE62}"/>
      </w:docPartPr>
      <w:docPartBody>
        <w:p w:rsidR="00DD3BA9" w:rsidRDefault="007E0F55">
          <w:pPr>
            <w:pStyle w:val="A7E70A0035834F32B945BB96691AAB2E"/>
          </w:pPr>
          <w:r>
            <w:t>Company address</w:t>
          </w:r>
        </w:p>
      </w:docPartBody>
    </w:docPart>
    <w:docPart>
      <w:docPartPr>
        <w:name w:val="9A184BA65CA04CA087F2B4CCA1B5A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5D8EB-4593-4CEC-947F-24BA192AA336}"/>
      </w:docPartPr>
      <w:docPartBody>
        <w:p w:rsidR="00DD3BA9" w:rsidRDefault="007E0F55">
          <w:pPr>
            <w:pStyle w:val="9A184BA65CA04CA087F2B4CCA1B5AE1A"/>
          </w:pPr>
          <w:r>
            <w:t>Probability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1C2"/>
    <w:rsid w:val="000758A4"/>
    <w:rsid w:val="000A2DB5"/>
    <w:rsid w:val="00217BAF"/>
    <w:rsid w:val="00236DE6"/>
    <w:rsid w:val="003201C2"/>
    <w:rsid w:val="003400EF"/>
    <w:rsid w:val="004152D9"/>
    <w:rsid w:val="005F29DE"/>
    <w:rsid w:val="00631292"/>
    <w:rsid w:val="00692F0F"/>
    <w:rsid w:val="007E0F55"/>
    <w:rsid w:val="00803F18"/>
    <w:rsid w:val="008D1754"/>
    <w:rsid w:val="00A67A58"/>
    <w:rsid w:val="00B6041B"/>
    <w:rsid w:val="00DD3BA9"/>
    <w:rsid w:val="00E9041C"/>
    <w:rsid w:val="00ED38F4"/>
    <w:rsid w:val="00FD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7E58EEF3404DEBBE05C8C9BE30396C">
    <w:name w:val="617E58EEF3404DEBBE05C8C9BE30396C"/>
  </w:style>
  <w:style w:type="paragraph" w:customStyle="1" w:styleId="A7E70A0035834F32B945BB96691AAB2E">
    <w:name w:val="A7E70A0035834F32B945BB96691AAB2E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9A184BA65CA04CA087F2B4CCA1B5AE1A">
    <w:name w:val="9A184BA65CA04CA087F2B4CCA1B5AE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&lt;EnrollmentNO&gt;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1015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bedifferent_028@yahoo.co.in</dc:creator>
  <cp:keywords>Advanced Java</cp:keywords>
  <dc:description>&lt;Student name&gt;</dc:description>
  <cp:lastModifiedBy>180470107035 DishenMakwana</cp:lastModifiedBy>
  <cp:revision>275</cp:revision>
  <cp:lastPrinted>2021-03-12T03:53:00Z</cp:lastPrinted>
  <dcterms:created xsi:type="dcterms:W3CDTF">2019-09-14T17:04:00Z</dcterms:created>
  <dcterms:modified xsi:type="dcterms:W3CDTF">2021-03-12T03:57:00Z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