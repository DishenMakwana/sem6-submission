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6746" w14:textId="79B0E7E3" w:rsidR="00E279B8" w:rsidRPr="000B5FF1" w:rsidRDefault="00F348CE" w:rsidP="000B5FF1">
      <w:pPr>
        <w:pStyle w:val="Subtitle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B5FF1">
        <w:rPr>
          <w:rFonts w:ascii="Times New Roman" w:hAnsi="Times New Roman" w:cs="Times New Roman"/>
          <w:b/>
          <w:bCs/>
          <w:sz w:val="48"/>
          <w:szCs w:val="48"/>
        </w:rPr>
        <w:t>ADVANCE JAVA</w:t>
      </w:r>
      <w:r w:rsidR="00A01962" w:rsidRPr="000B5FF1">
        <w:rPr>
          <w:rFonts w:ascii="Times New Roman" w:hAnsi="Times New Roman" w:cs="Times New Roman"/>
          <w:b/>
          <w:bCs/>
          <w:sz w:val="48"/>
          <w:szCs w:val="48"/>
        </w:rPr>
        <w:t xml:space="preserve"> (336070</w:t>
      </w:r>
      <w:r w:rsidR="006347CB">
        <w:rPr>
          <w:rFonts w:ascii="Times New Roman" w:hAnsi="Times New Roman" w:cs="Times New Roman"/>
          <w:b/>
          <w:bCs/>
          <w:sz w:val="48"/>
          <w:szCs w:val="48"/>
        </w:rPr>
        <w:t>7</w:t>
      </w:r>
      <w:r w:rsidR="00A01962" w:rsidRPr="000B5FF1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14:paraId="7688EC13" w14:textId="77777777" w:rsidR="004E71FA" w:rsidRPr="000B5FF1" w:rsidRDefault="004E71FA" w:rsidP="000B5FF1">
      <w:pPr>
        <w:pStyle w:val="Subtitle"/>
        <w:jc w:val="left"/>
        <w:rPr>
          <w:rFonts w:ascii="Times New Roman" w:hAnsi="Times New Roman" w:cs="Times New Roman"/>
          <w:sz w:val="36"/>
          <w:szCs w:val="36"/>
        </w:rPr>
      </w:pPr>
    </w:p>
    <w:p w14:paraId="7DD59AA5" w14:textId="77777777" w:rsidR="004E71FA" w:rsidRPr="000B5FF1" w:rsidRDefault="004E71FA" w:rsidP="000B5FF1">
      <w:pPr>
        <w:pStyle w:val="Subtitle"/>
        <w:jc w:val="left"/>
        <w:rPr>
          <w:rFonts w:ascii="Times New Roman" w:hAnsi="Times New Roman" w:cs="Times New Roman"/>
          <w:sz w:val="36"/>
          <w:szCs w:val="36"/>
        </w:rPr>
      </w:pPr>
    </w:p>
    <w:p w14:paraId="069AB4FD" w14:textId="77777777" w:rsidR="004E71FA" w:rsidRPr="000B5FF1" w:rsidRDefault="004E71FA" w:rsidP="000B5FF1">
      <w:pPr>
        <w:pStyle w:val="Subtitle"/>
        <w:jc w:val="left"/>
        <w:rPr>
          <w:rFonts w:ascii="Times New Roman" w:hAnsi="Times New Roman" w:cs="Times New Roman"/>
          <w:sz w:val="36"/>
          <w:szCs w:val="36"/>
        </w:rPr>
      </w:pPr>
    </w:p>
    <w:p w14:paraId="781E09ED" w14:textId="77777777" w:rsidR="004E71FA" w:rsidRPr="000B5FF1" w:rsidRDefault="004E71FA" w:rsidP="000B5FF1">
      <w:pPr>
        <w:pStyle w:val="Subtitle"/>
        <w:jc w:val="left"/>
        <w:rPr>
          <w:rFonts w:ascii="Times New Roman" w:hAnsi="Times New Roman" w:cs="Times New Roman"/>
          <w:sz w:val="36"/>
          <w:szCs w:val="36"/>
        </w:rPr>
      </w:pPr>
    </w:p>
    <w:p w14:paraId="336FB5E5" w14:textId="77777777" w:rsidR="004E71FA" w:rsidRPr="000B5FF1" w:rsidRDefault="004E71FA" w:rsidP="000B5FF1">
      <w:pPr>
        <w:pStyle w:val="Subtitle"/>
        <w:jc w:val="left"/>
        <w:rPr>
          <w:rFonts w:ascii="Times New Roman" w:hAnsi="Times New Roman" w:cs="Times New Roman"/>
          <w:sz w:val="36"/>
          <w:szCs w:val="36"/>
        </w:rPr>
      </w:pPr>
    </w:p>
    <w:p w14:paraId="5FA1E223" w14:textId="77777777" w:rsidR="004E71FA" w:rsidRPr="000B5FF1" w:rsidRDefault="004E71FA" w:rsidP="000B5FF1">
      <w:pPr>
        <w:pStyle w:val="Subtitle"/>
        <w:jc w:val="left"/>
        <w:rPr>
          <w:rFonts w:ascii="Times New Roman" w:hAnsi="Times New Roman" w:cs="Times New Roman"/>
          <w:sz w:val="36"/>
          <w:szCs w:val="36"/>
        </w:rPr>
      </w:pPr>
      <w:r w:rsidRPr="000B5FF1">
        <w:rPr>
          <w:rFonts w:ascii="Times New Roman" w:hAnsi="Times New Roman" w:cs="Times New Roman"/>
          <w:noProof/>
          <w:lang w:eastAsia="en-US" w:bidi="gu-IN"/>
        </w:rPr>
        <w:drawing>
          <wp:anchor distT="0" distB="0" distL="114300" distR="114300" simplePos="0" relativeHeight="251658240" behindDoc="0" locked="0" layoutInCell="1" allowOverlap="1" wp14:anchorId="67675BC1" wp14:editId="7FD53CA2">
            <wp:simplePos x="0" y="0"/>
            <wp:positionH relativeFrom="column">
              <wp:posOffset>1024255</wp:posOffset>
            </wp:positionH>
            <wp:positionV relativeFrom="paragraph">
              <wp:posOffset>279400</wp:posOffset>
            </wp:positionV>
            <wp:extent cx="1682750" cy="1809115"/>
            <wp:effectExtent l="0" t="0" r="0" b="635"/>
            <wp:wrapNone/>
            <wp:docPr id="8" name="Picture 8" descr="https://vvpedulink.ac.in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vpedulink.ac.in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D51A6" w14:textId="3FE2CBD9" w:rsidR="004E71FA" w:rsidRPr="000B5FF1" w:rsidRDefault="000B5FF1" w:rsidP="000B5FF1">
      <w:pPr>
        <w:pStyle w:val="Subtitle"/>
        <w:ind w:left="3672" w:firstLine="648"/>
        <w:jc w:val="left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</w:t>
      </w:r>
      <w:r w:rsidR="00D74BB5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4E71FA" w:rsidRPr="000B5FF1">
        <w:rPr>
          <w:rFonts w:ascii="Times New Roman" w:hAnsi="Times New Roman" w:cs="Times New Roman"/>
          <w:b/>
          <w:bCs/>
          <w:sz w:val="56"/>
          <w:szCs w:val="56"/>
        </w:rPr>
        <w:t xml:space="preserve">VVP </w:t>
      </w:r>
    </w:p>
    <w:p w14:paraId="5CE22D96" w14:textId="755F26E5" w:rsidR="004E71FA" w:rsidRPr="000B5FF1" w:rsidRDefault="000B5FF1" w:rsidP="000B5FF1">
      <w:pPr>
        <w:pStyle w:val="Subtitle"/>
        <w:ind w:left="4392"/>
        <w:jc w:val="left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</w:t>
      </w:r>
      <w:r w:rsidR="004E71FA" w:rsidRPr="000B5FF1">
        <w:rPr>
          <w:rFonts w:ascii="Times New Roman" w:hAnsi="Times New Roman" w:cs="Times New Roman"/>
          <w:b/>
          <w:bCs/>
          <w:sz w:val="56"/>
          <w:szCs w:val="56"/>
        </w:rPr>
        <w:t xml:space="preserve">Engineering </w:t>
      </w:r>
    </w:p>
    <w:p w14:paraId="6BFBBCFD" w14:textId="2DEEDA5E" w:rsidR="004E71FA" w:rsidRPr="000B5FF1" w:rsidRDefault="000B5FF1" w:rsidP="000B5FF1">
      <w:pPr>
        <w:pStyle w:val="Subtitle"/>
        <w:ind w:left="3672" w:firstLine="648"/>
        <w:jc w:val="left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</w:t>
      </w:r>
      <w:r w:rsidR="004E71FA" w:rsidRPr="000B5FF1">
        <w:rPr>
          <w:rFonts w:ascii="Times New Roman" w:hAnsi="Times New Roman" w:cs="Times New Roman"/>
          <w:b/>
          <w:bCs/>
          <w:sz w:val="56"/>
          <w:szCs w:val="56"/>
        </w:rPr>
        <w:t>College</w:t>
      </w:r>
    </w:p>
    <w:p w14:paraId="338E2C86" w14:textId="77777777" w:rsidR="004E71FA" w:rsidRPr="000B5FF1" w:rsidRDefault="004E71FA" w:rsidP="000B5FF1">
      <w:pPr>
        <w:pStyle w:val="Subtitle"/>
        <w:ind w:left="5490"/>
        <w:jc w:val="left"/>
        <w:rPr>
          <w:rFonts w:ascii="Times New Roman" w:hAnsi="Times New Roman" w:cs="Times New Roman"/>
          <w:b/>
          <w:bCs/>
          <w:sz w:val="56"/>
          <w:szCs w:val="56"/>
        </w:rPr>
      </w:pPr>
    </w:p>
    <w:p w14:paraId="704ED8D5" w14:textId="77777777" w:rsidR="004E71FA" w:rsidRPr="000B5FF1" w:rsidRDefault="004E71FA" w:rsidP="000B5FF1">
      <w:pPr>
        <w:pStyle w:val="Subtitle"/>
        <w:ind w:left="5490"/>
        <w:jc w:val="left"/>
        <w:rPr>
          <w:rFonts w:ascii="Times New Roman" w:hAnsi="Times New Roman" w:cs="Times New Roman"/>
          <w:b/>
          <w:bCs/>
          <w:sz w:val="56"/>
          <w:szCs w:val="56"/>
        </w:rPr>
      </w:pPr>
    </w:p>
    <w:p w14:paraId="1BE16083" w14:textId="77777777" w:rsidR="004E71FA" w:rsidRPr="000B5FF1" w:rsidRDefault="004E71FA" w:rsidP="000B5FF1">
      <w:pPr>
        <w:pStyle w:val="Subtitle"/>
        <w:ind w:left="5490"/>
        <w:jc w:val="left"/>
        <w:rPr>
          <w:rFonts w:ascii="Times New Roman" w:hAnsi="Times New Roman" w:cs="Times New Roman"/>
          <w:b/>
          <w:bCs/>
          <w:sz w:val="56"/>
          <w:szCs w:val="56"/>
        </w:rPr>
      </w:pPr>
    </w:p>
    <w:p w14:paraId="30404241" w14:textId="1251DB93" w:rsidR="004E71FA" w:rsidRDefault="004E71FA" w:rsidP="000B5FF1">
      <w:pPr>
        <w:pStyle w:val="Subtitle"/>
        <w:ind w:left="5490"/>
        <w:jc w:val="left"/>
        <w:rPr>
          <w:rFonts w:ascii="Times New Roman" w:hAnsi="Times New Roman" w:cs="Times New Roman"/>
          <w:b/>
          <w:bCs/>
          <w:sz w:val="56"/>
          <w:szCs w:val="56"/>
        </w:rPr>
      </w:pPr>
    </w:p>
    <w:p w14:paraId="6961515E" w14:textId="557B817A" w:rsidR="00E34C95" w:rsidRDefault="00E34C95" w:rsidP="00E34C95"/>
    <w:p w14:paraId="3D15B695" w14:textId="77777777" w:rsidR="00E34C95" w:rsidRPr="00E34C95" w:rsidRDefault="00E34C95" w:rsidP="00E34C95"/>
    <w:p w14:paraId="2C3A8816" w14:textId="77777777" w:rsidR="004E71FA" w:rsidRPr="000B5FF1" w:rsidRDefault="004E71FA" w:rsidP="000B5FF1">
      <w:pPr>
        <w:pStyle w:val="Subtitle"/>
        <w:ind w:left="5490"/>
        <w:jc w:val="left"/>
        <w:rPr>
          <w:rFonts w:ascii="Times New Roman" w:hAnsi="Times New Roman" w:cs="Times New Roman"/>
          <w:sz w:val="36"/>
          <w:szCs w:val="36"/>
        </w:rPr>
      </w:pPr>
      <w:r w:rsidRPr="000B5FF1">
        <w:rPr>
          <w:rFonts w:ascii="Times New Roman" w:hAnsi="Times New Roman" w:cs="Times New Roman"/>
          <w:sz w:val="36"/>
          <w:szCs w:val="36"/>
        </w:rPr>
        <w:tab/>
      </w:r>
    </w:p>
    <w:p w14:paraId="3E5DB09F" w14:textId="0438BD21" w:rsidR="00E279B8" w:rsidRPr="000B5FF1" w:rsidRDefault="001E5BCB" w:rsidP="0075522D">
      <w:pPr>
        <w:pStyle w:val="Subtitle"/>
        <w:rPr>
          <w:rFonts w:ascii="Times New Roman" w:hAnsi="Times New Roman" w:cs="Times New Roman"/>
          <w:sz w:val="36"/>
          <w:szCs w:val="36"/>
        </w:rPr>
      </w:pPr>
      <w:r w:rsidRPr="000B5FF1">
        <w:rPr>
          <w:rFonts w:ascii="Times New Roman" w:hAnsi="Times New Roman" w:cs="Times New Roman"/>
          <w:sz w:val="36"/>
          <w:szCs w:val="36"/>
        </w:rPr>
        <w:t xml:space="preserve">Submitted by: </w:t>
      </w:r>
      <w:r w:rsidR="00E279B8" w:rsidRPr="000B5FF1">
        <w:rPr>
          <w:rFonts w:ascii="Times New Roman" w:hAnsi="Times New Roman" w:cs="Times New Roman"/>
          <w:sz w:val="36"/>
          <w:szCs w:val="36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36"/>
            <w:szCs w:val="36"/>
          </w:rPr>
          <w:alias w:val="Enter your name:"/>
          <w:tag w:val="Enter your name:"/>
          <w:id w:val="-679964544"/>
          <w:placeholder>
            <w:docPart w:val="617E58EEF3404DEBBE05C8C9BE30396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4A6763" w:rsidRPr="000B5FF1">
            <w:rPr>
              <w:rFonts w:ascii="Times New Roman" w:hAnsi="Times New Roman" w:cs="Times New Roman"/>
              <w:b/>
              <w:bCs/>
              <w:sz w:val="36"/>
              <w:szCs w:val="36"/>
            </w:rPr>
            <w:t>DISHEN MAKWANA</w:t>
          </w:r>
        </w:sdtContent>
      </w:sdt>
    </w:p>
    <w:p w14:paraId="209169A8" w14:textId="77777777" w:rsidR="00B24ED3" w:rsidRPr="000B5FF1" w:rsidRDefault="007E0837" w:rsidP="0075522D">
      <w:pPr>
        <w:pStyle w:val="Contactinfo"/>
        <w:rPr>
          <w:rFonts w:ascii="Times New Roman" w:hAnsi="Times New Roman" w:cs="Times New Roman"/>
          <w:b/>
          <w:bCs/>
          <w:sz w:val="36"/>
          <w:szCs w:val="36"/>
        </w:rPr>
      </w:pPr>
      <w:sdt>
        <w:sdtPr>
          <w:rPr>
            <w:rFonts w:ascii="Times New Roman" w:hAnsi="Times New Roman" w:cs="Times New Roman"/>
            <w:b/>
            <w:bCs/>
            <w:sz w:val="36"/>
            <w:szCs w:val="36"/>
          </w:rPr>
          <w:alias w:val="Enter company address:"/>
          <w:tag w:val="Enter company address:"/>
          <w:id w:val="1892160944"/>
          <w:placeholder>
            <w:docPart w:val="A9007566EA9A4E238D4BE5E36337EF01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B24ED3" w:rsidRPr="000B5FF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180470107035</w:t>
          </w:r>
        </w:sdtContent>
      </w:sdt>
    </w:p>
    <w:p w14:paraId="7592E634" w14:textId="77777777" w:rsidR="00B24ED3" w:rsidRPr="000B5FF1" w:rsidRDefault="00B24ED3" w:rsidP="0075522D">
      <w:pPr>
        <w:pStyle w:val="Subtitle"/>
        <w:rPr>
          <w:rFonts w:ascii="Times New Roman" w:hAnsi="Times New Roman" w:cs="Times New Roman"/>
          <w:b/>
          <w:bCs/>
          <w:sz w:val="36"/>
          <w:szCs w:val="36"/>
        </w:rPr>
      </w:pPr>
      <w:r w:rsidRPr="000B5FF1">
        <w:rPr>
          <w:rFonts w:ascii="Times New Roman" w:hAnsi="Times New Roman" w:cs="Times New Roman"/>
          <w:b/>
          <w:bCs/>
          <w:sz w:val="36"/>
          <w:szCs w:val="36"/>
        </w:rPr>
        <w:t>G2</w:t>
      </w:r>
    </w:p>
    <w:p w14:paraId="58A19146" w14:textId="77777777" w:rsidR="00DD348E" w:rsidRPr="000B5FF1" w:rsidRDefault="00DD348E" w:rsidP="000B5FF1">
      <w:pPr>
        <w:rPr>
          <w:rFonts w:ascii="Times New Roman" w:hAnsi="Times New Roman" w:cs="Times New Roman"/>
          <w:sz w:val="24"/>
          <w:szCs w:val="24"/>
        </w:rPr>
      </w:pPr>
    </w:p>
    <w:p w14:paraId="65512D89" w14:textId="2F902084" w:rsidR="00EF1C88" w:rsidRDefault="00EF1C88" w:rsidP="000B5FF1">
      <w:pPr>
        <w:rPr>
          <w:rFonts w:ascii="Times New Roman" w:hAnsi="Times New Roman" w:cs="Times New Roman"/>
          <w:noProof/>
          <w:sz w:val="36"/>
          <w:szCs w:val="36"/>
        </w:rPr>
      </w:pPr>
    </w:p>
    <w:p w14:paraId="3A848CAC" w14:textId="1133F806" w:rsidR="0017456C" w:rsidRDefault="0017456C" w:rsidP="0017456C">
      <w:pPr>
        <w:pStyle w:val="Title"/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15716E69" wp14:editId="3BA565FF">
            <wp:simplePos x="0" y="0"/>
            <wp:positionH relativeFrom="page">
              <wp:posOffset>511175</wp:posOffset>
            </wp:positionH>
            <wp:positionV relativeFrom="paragraph">
              <wp:posOffset>50292</wp:posOffset>
            </wp:positionV>
            <wp:extent cx="876058" cy="952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05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V.V.P. ENGINEERING COLLEGE, RAJKOT</w:t>
      </w:r>
    </w:p>
    <w:p w14:paraId="5B5A4FC9" w14:textId="77777777" w:rsidR="0017456C" w:rsidRDefault="0017456C" w:rsidP="0017456C">
      <w:pPr>
        <w:ind w:left="1512" w:firstLine="648"/>
        <w:rPr>
          <w:b/>
          <w:sz w:val="32"/>
        </w:rPr>
      </w:pPr>
    </w:p>
    <w:p w14:paraId="7463986D" w14:textId="4BFD9C19" w:rsidR="0017456C" w:rsidRDefault="0017456C" w:rsidP="0017456C">
      <w:pPr>
        <w:ind w:left="1512" w:firstLine="648"/>
        <w:rPr>
          <w:b/>
          <w:sz w:val="32"/>
        </w:rPr>
      </w:pPr>
      <w:r>
        <w:rPr>
          <w:b/>
          <w:sz w:val="32"/>
        </w:rPr>
        <w:t xml:space="preserve">Department </w:t>
      </w:r>
      <w:proofErr w:type="gramStart"/>
      <w:r>
        <w:rPr>
          <w:b/>
          <w:sz w:val="32"/>
        </w:rPr>
        <w:t>Of</w:t>
      </w:r>
      <w:proofErr w:type="gramEnd"/>
      <w:r>
        <w:rPr>
          <w:b/>
          <w:sz w:val="32"/>
        </w:rPr>
        <w:t xml:space="preserve"> Computer Engineering</w:t>
      </w:r>
    </w:p>
    <w:p w14:paraId="2BDB8602" w14:textId="06ABF511" w:rsidR="0017456C" w:rsidRDefault="0017456C" w:rsidP="0017456C">
      <w:pPr>
        <w:pStyle w:val="BodyText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491700D" wp14:editId="488DE58C">
                <wp:simplePos x="0" y="0"/>
                <wp:positionH relativeFrom="page">
                  <wp:posOffset>1422400</wp:posOffset>
                </wp:positionH>
                <wp:positionV relativeFrom="paragraph">
                  <wp:posOffset>243840</wp:posOffset>
                </wp:positionV>
                <wp:extent cx="5077460" cy="6350"/>
                <wp:effectExtent l="3175" t="0" r="0" b="381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74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16F71" id="Rectangle 4" o:spid="_x0000_s1026" style="position:absolute;margin-left:112pt;margin-top:19.2pt;width:399.8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1FB0D0AC" w14:textId="77777777" w:rsidR="0017456C" w:rsidRDefault="0017456C" w:rsidP="0017456C">
      <w:pPr>
        <w:pStyle w:val="BodyText"/>
        <w:spacing w:before="10"/>
        <w:rPr>
          <w:b/>
          <w:sz w:val="28"/>
        </w:rPr>
      </w:pPr>
    </w:p>
    <w:p w14:paraId="5D421712" w14:textId="77777777" w:rsidR="0017456C" w:rsidRDefault="0017456C" w:rsidP="0017456C">
      <w:pPr>
        <w:pStyle w:val="Heading1"/>
      </w:pPr>
      <w:r>
        <w:rPr>
          <w:u w:val="thick"/>
        </w:rPr>
        <w:t>Vision of the Department</w:t>
      </w:r>
    </w:p>
    <w:p w14:paraId="4B7BFD68" w14:textId="759448EB" w:rsidR="0017456C" w:rsidRDefault="0017456C" w:rsidP="0017456C">
      <w:pPr>
        <w:pStyle w:val="BodyText"/>
        <w:spacing w:before="188" w:line="374" w:lineRule="auto"/>
        <w:ind w:left="0" w:firstLine="72"/>
      </w:pPr>
      <w:r>
        <w:t xml:space="preserve">       Transforming students into globally efficient professionals with moral values.</w:t>
      </w:r>
    </w:p>
    <w:p w14:paraId="54BE4832" w14:textId="77777777" w:rsidR="0017456C" w:rsidRDefault="0017456C" w:rsidP="0017456C">
      <w:pPr>
        <w:pStyle w:val="BodyText"/>
        <w:spacing w:before="188" w:line="374" w:lineRule="auto"/>
        <w:ind w:left="0" w:firstLine="72"/>
      </w:pPr>
    </w:p>
    <w:p w14:paraId="6EB55FE3" w14:textId="77777777" w:rsidR="0017456C" w:rsidRDefault="0017456C" w:rsidP="0017456C">
      <w:pPr>
        <w:pStyle w:val="Heading1"/>
        <w:spacing w:before="156"/>
      </w:pPr>
      <w:r>
        <w:rPr>
          <w:u w:val="thick"/>
        </w:rPr>
        <w:t>Mission of the Department</w:t>
      </w:r>
    </w:p>
    <w:p w14:paraId="3F2C70E4" w14:textId="77777777" w:rsidR="0017456C" w:rsidRDefault="0017456C" w:rsidP="0017456C">
      <w:pPr>
        <w:pStyle w:val="BodyText"/>
        <w:spacing w:before="7"/>
        <w:rPr>
          <w:b/>
          <w:sz w:val="16"/>
        </w:rPr>
      </w:pPr>
    </w:p>
    <w:p w14:paraId="26F3A42F" w14:textId="6FC567F9" w:rsidR="0017456C" w:rsidRPr="0017456C" w:rsidRDefault="0017456C" w:rsidP="0017456C">
      <w:pPr>
        <w:widowControl w:val="0"/>
        <w:tabs>
          <w:tab w:val="left" w:pos="2289"/>
        </w:tabs>
        <w:autoSpaceDE w:val="0"/>
        <w:autoSpaceDN w:val="0"/>
        <w:spacing w:before="100" w:after="0" w:line="369" w:lineRule="auto"/>
        <w:ind w:right="280"/>
        <w:jc w:val="both"/>
        <w:rPr>
          <w:sz w:val="24"/>
        </w:rPr>
      </w:pPr>
      <w:r>
        <w:rPr>
          <w:sz w:val="24"/>
        </w:rPr>
        <w:t xml:space="preserve">         </w:t>
      </w:r>
      <w:r w:rsidRPr="0017456C">
        <w:rPr>
          <w:sz w:val="24"/>
        </w:rPr>
        <w:t>To provide a strong foundation of computer engineering through effective teaching learning process.</w:t>
      </w:r>
    </w:p>
    <w:p w14:paraId="6BEE723E" w14:textId="7418DC2A" w:rsidR="0017456C" w:rsidRPr="0017456C" w:rsidRDefault="0017456C" w:rsidP="0017456C">
      <w:pPr>
        <w:widowControl w:val="0"/>
        <w:tabs>
          <w:tab w:val="left" w:pos="2289"/>
        </w:tabs>
        <w:autoSpaceDE w:val="0"/>
        <w:autoSpaceDN w:val="0"/>
        <w:spacing w:before="234" w:after="0" w:line="367" w:lineRule="auto"/>
        <w:ind w:right="280"/>
        <w:jc w:val="both"/>
        <w:rPr>
          <w:sz w:val="24"/>
        </w:rPr>
      </w:pPr>
      <w:r>
        <w:rPr>
          <w:sz w:val="24"/>
        </w:rPr>
        <w:t xml:space="preserve">         </w:t>
      </w:r>
      <w:r w:rsidRPr="0017456C">
        <w:rPr>
          <w:sz w:val="24"/>
        </w:rPr>
        <w:t>To enhance industry linkage &amp; alumni network for better placement and real-world</w:t>
      </w:r>
      <w:r w:rsidRPr="0017456C">
        <w:rPr>
          <w:spacing w:val="1"/>
          <w:sz w:val="24"/>
        </w:rPr>
        <w:t xml:space="preserve"> </w:t>
      </w:r>
      <w:r w:rsidRPr="0017456C">
        <w:rPr>
          <w:sz w:val="24"/>
        </w:rPr>
        <w:t>exposure.</w:t>
      </w:r>
    </w:p>
    <w:p w14:paraId="35A1A631" w14:textId="798B71A9" w:rsidR="0017456C" w:rsidRPr="0017456C" w:rsidRDefault="0017456C" w:rsidP="0017456C">
      <w:pPr>
        <w:widowControl w:val="0"/>
        <w:tabs>
          <w:tab w:val="left" w:pos="2289"/>
        </w:tabs>
        <w:autoSpaceDE w:val="0"/>
        <w:autoSpaceDN w:val="0"/>
        <w:spacing w:before="237" w:after="0" w:line="372" w:lineRule="auto"/>
        <w:ind w:right="278"/>
        <w:jc w:val="both"/>
        <w:rPr>
          <w:sz w:val="24"/>
        </w:rPr>
      </w:pPr>
      <w:r>
        <w:rPr>
          <w:sz w:val="24"/>
        </w:rPr>
        <w:t xml:space="preserve">         </w:t>
      </w:r>
      <w:r w:rsidRPr="0017456C">
        <w:rPr>
          <w:sz w:val="24"/>
        </w:rPr>
        <w:t>To provide various opportunities &amp; platforms for all round development of students &amp; encourage them for value-based practices.</w:t>
      </w:r>
    </w:p>
    <w:p w14:paraId="618B9F5E" w14:textId="77777777" w:rsidR="0017456C" w:rsidRDefault="0017456C" w:rsidP="0017456C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4214FE9" w14:textId="77777777" w:rsidR="0017456C" w:rsidRDefault="0017456C" w:rsidP="002D4CC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B6466B1" w14:textId="77777777" w:rsidR="0017456C" w:rsidRDefault="0017456C" w:rsidP="002D4CC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918EB67" w14:textId="77777777" w:rsidR="0017456C" w:rsidRDefault="0017456C" w:rsidP="002D4CC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318221F" w14:textId="77777777" w:rsidR="0017456C" w:rsidRDefault="0017456C" w:rsidP="002D4CC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230BBB7" w14:textId="77777777" w:rsidR="0017456C" w:rsidRDefault="0017456C" w:rsidP="002D4CC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55FF6C9" w14:textId="77777777" w:rsidR="0017456C" w:rsidRDefault="0017456C" w:rsidP="002D4CC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6295128" w14:textId="32B3B0A8" w:rsidR="0017456C" w:rsidRDefault="0017456C" w:rsidP="0017456C">
      <w:pPr>
        <w:ind w:left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28CE051" w14:textId="77777777" w:rsidR="0017456C" w:rsidRDefault="0017456C" w:rsidP="0017456C">
      <w:pPr>
        <w:ind w:left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73C2791" w14:textId="2176D07F" w:rsidR="0075522D" w:rsidRDefault="002D4CC9" w:rsidP="002D4CC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2D4CC9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 xml:space="preserve">Assignment </w:t>
      </w:r>
      <w:r w:rsidR="00BE0501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- </w:t>
      </w:r>
      <w:r w:rsidRPr="002D4CC9">
        <w:rPr>
          <w:rFonts w:ascii="Times New Roman" w:hAnsi="Times New Roman" w:cs="Times New Roman"/>
          <w:b/>
          <w:bCs/>
          <w:noProof/>
          <w:sz w:val="36"/>
          <w:szCs w:val="36"/>
        </w:rPr>
        <w:t>1</w:t>
      </w:r>
    </w:p>
    <w:p w14:paraId="6E293654" w14:textId="77777777" w:rsidR="002D4CC9" w:rsidRPr="002D4CC9" w:rsidRDefault="002D4CC9" w:rsidP="002D4CC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0C72A70" w14:textId="77777777" w:rsidR="00377965" w:rsidRPr="000B5FF1" w:rsidRDefault="00A97BEC" w:rsidP="005429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Write a TextBrowser to fetch remote web page content using URL and URLConnection class</w:t>
      </w:r>
      <w:r w:rsidR="00377965"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.</w:t>
      </w:r>
    </w:p>
    <w:p w14:paraId="042E04EE" w14:textId="747FD47B" w:rsidR="00377965" w:rsidRPr="000B5FF1" w:rsidRDefault="00377965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</w:p>
    <w:p w14:paraId="2BFF6499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java.io.InputStream;</w:t>
      </w:r>
    </w:p>
    <w:p w14:paraId="7FC2F966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java.net.URL;</w:t>
      </w:r>
    </w:p>
    <w:p w14:paraId="75E6CA9E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java.net.URLConnection;</w:t>
      </w:r>
    </w:p>
    <w:p w14:paraId="31F80650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java.util.ArrayList;</w:t>
      </w:r>
    </w:p>
    <w:p w14:paraId="1316E8BB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java.util.Scanner;</w:t>
      </w:r>
    </w:p>
    <w:p w14:paraId="70EB1437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java.util.regex.Matcher;</w:t>
      </w:r>
    </w:p>
    <w:p w14:paraId="05736A5C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java.util.regex.Pattern;</w:t>
      </w:r>
    </w:p>
    <w:p w14:paraId="37C3FFF3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53ECD6A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public class TextBrowser {</w:t>
      </w:r>
    </w:p>
    <w:p w14:paraId="055B47EF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static void main(String[] args) {</w:t>
      </w:r>
    </w:p>
    <w:p w14:paraId="19E34902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F749982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Scanner sc = new Scanner(System.in);</w:t>
      </w:r>
    </w:p>
    <w:p w14:paraId="7731EA83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System.out.println("Enter url you want to search : ");</w:t>
      </w:r>
    </w:p>
    <w:p w14:paraId="50FE9F12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3295C91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String urls = sc.nextLine();</w:t>
      </w:r>
    </w:p>
    <w:p w14:paraId="74D0F725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try {</w:t>
      </w:r>
    </w:p>
    <w:p w14:paraId="0FA649CB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// URL homepage = new URL("https://www.gtu.ac.in/");</w:t>
      </w:r>
    </w:p>
    <w:p w14:paraId="7969B441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URL homepage = new URL(urls);</w:t>
      </w:r>
    </w:p>
    <w:p w14:paraId="673514B3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URLConnection homepageconnection = homepage.openConnection();</w:t>
      </w:r>
    </w:p>
    <w:p w14:paraId="7A68173A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650041C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System.out.println("Content Length : " + homepageconnection.getContentLength());</w:t>
      </w:r>
    </w:p>
    <w:p w14:paraId="46BA5959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System.out.println("Content Encoding : " + homepageconnection.getContentEncoding());</w:t>
      </w:r>
    </w:p>
    <w:p w14:paraId="7602877E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System.out.println("Content Type : " + homepageconnection.getContentType());</w:t>
      </w:r>
    </w:p>
    <w:p w14:paraId="5A14D6A5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C7B6B1B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InputStream connection = homepageconnection.getInputStream();</w:t>
      </w:r>
    </w:p>
    <w:p w14:paraId="55C8CB9D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133839F4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int c;</w:t>
      </w:r>
    </w:p>
    <w:p w14:paraId="6F13F90A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String content = "";</w:t>
      </w:r>
    </w:p>
    <w:p w14:paraId="6C45E5B2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while ((c = connection.read()) != -1) {</w:t>
      </w:r>
    </w:p>
    <w:p w14:paraId="5089E19D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content += (char) c;</w:t>
      </w:r>
    </w:p>
    <w:p w14:paraId="54A118EE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}</w:t>
      </w:r>
    </w:p>
    <w:p w14:paraId="43463495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// System.out.println("Content : " + content);</w:t>
      </w:r>
    </w:p>
    <w:p w14:paraId="775C14F6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29D2398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ArrayList&lt;String&gt; result = new ArrayList&lt;&gt;();</w:t>
      </w:r>
    </w:p>
    <w:p w14:paraId="016B4C60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C5D9D4D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String regex = "(https?|ftp|file)://[-a-zA-Z0-9+&amp;@#/%?=~_|!:,.;]*[-a-zA-Z0-9+&amp;@#/%=~_|]";</w:t>
      </w:r>
    </w:p>
    <w:p w14:paraId="7E683CB5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// String regex = "&lt;a\\s+(?:[^&gt;]*?\\s+)?href=([\"'])(.*?)\\1";</w:t>
      </w:r>
    </w:p>
    <w:p w14:paraId="7FEDD7C2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Pattern p = Pattern.compile(regex);</w:t>
      </w:r>
    </w:p>
    <w:p w14:paraId="627B3A91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Matcher m = p.matcher(content);</w:t>
      </w:r>
    </w:p>
    <w:p w14:paraId="2C82A7B7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B68E58F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while (m.find()) {</w:t>
      </w:r>
    </w:p>
    <w:p w14:paraId="723B5CC3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result.add(m.group());</w:t>
      </w:r>
    </w:p>
    <w:p w14:paraId="6A629F6C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lastRenderedPageBreak/>
        <w:t xml:space="preserve">            }</w:t>
      </w:r>
    </w:p>
    <w:p w14:paraId="648AD25E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CB53BB6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for (String l : result) {</w:t>
      </w:r>
    </w:p>
    <w:p w14:paraId="0FC08D9C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System.out.println(l);</w:t>
      </w:r>
    </w:p>
    <w:p w14:paraId="69056100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}</w:t>
      </w:r>
    </w:p>
    <w:p w14:paraId="0E673A35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930CABD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System.out.println("Total Links Are : " + result.size());</w:t>
      </w:r>
    </w:p>
    <w:p w14:paraId="4FDE7313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connection.close();</w:t>
      </w:r>
    </w:p>
    <w:p w14:paraId="23F18582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39B8B65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} catch (Exception e) {</w:t>
      </w:r>
    </w:p>
    <w:p w14:paraId="013F59E4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System.out.println("Connection Error!");</w:t>
      </w:r>
    </w:p>
    <w:p w14:paraId="76683C24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}</w:t>
      </w:r>
    </w:p>
    <w:p w14:paraId="17D839C0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67077176" w14:textId="5D2C45C0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}</w:t>
      </w:r>
    </w:p>
    <w:p w14:paraId="7A46D500" w14:textId="63B3CF8B" w:rsidR="00A97BEC" w:rsidRPr="000B5FF1" w:rsidRDefault="00A97BEC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 </w:t>
      </w:r>
    </w:p>
    <w:p w14:paraId="0A665179" w14:textId="318EB854" w:rsidR="00A97BEC" w:rsidRPr="000B5FF1" w:rsidRDefault="00A97BEC" w:rsidP="005429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Write a P2P chat application</w:t>
      </w:r>
      <w:r w:rsidR="00E30782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.</w:t>
      </w: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 </w:t>
      </w:r>
    </w:p>
    <w:p w14:paraId="7D498C14" w14:textId="098FD268" w:rsidR="00377965" w:rsidRPr="000B5FF1" w:rsidRDefault="00377965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</w:p>
    <w:p w14:paraId="309420C6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java.io.InputStream;</w:t>
      </w:r>
    </w:p>
    <w:p w14:paraId="3DBA088C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java.io.OutputStream;</w:t>
      </w:r>
    </w:p>
    <w:p w14:paraId="24E6BAAD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java.net.ServerSocket;</w:t>
      </w:r>
    </w:p>
    <w:p w14:paraId="42945431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java.net.Socket;</w:t>
      </w:r>
    </w:p>
    <w:p w14:paraId="4F6EB15E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java.util.Scanner;</w:t>
      </w:r>
    </w:p>
    <w:p w14:paraId="64974D9F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1B89AAE0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public class Chat {</w:t>
      </w:r>
    </w:p>
    <w:p w14:paraId="0B6D0C40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static void main(String[] args) throws Exception {</w:t>
      </w:r>
    </w:p>
    <w:p w14:paraId="717BA18E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EF1A82B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Scanner in = new Scanner(System.in);</w:t>
      </w:r>
    </w:p>
    <w:p w14:paraId="07CD3C89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7980F1C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String host = "";</w:t>
      </w:r>
    </w:p>
    <w:p w14:paraId="4F889FFB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int port = 0;</w:t>
      </w:r>
    </w:p>
    <w:p w14:paraId="476E2EDC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String im = "";</w:t>
      </w:r>
    </w:p>
    <w:p w14:paraId="69087D1E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5B4E7E1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System.out.println("Enter port you want to start : ");</w:t>
      </w:r>
    </w:p>
    <w:p w14:paraId="08305F82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int serverPort = Integer.parseInt(in.nextLine());</w:t>
      </w:r>
    </w:p>
    <w:p w14:paraId="42CCBD9E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3932380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System.out.println("Server started Listening on port " + serverPort + "...!");</w:t>
      </w:r>
    </w:p>
    <w:p w14:paraId="7EC5BBD0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new ChatServer(serverPort);</w:t>
      </w:r>
    </w:p>
    <w:p w14:paraId="02C3245C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13569266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while (true) {</w:t>
      </w:r>
    </w:p>
    <w:p w14:paraId="7B3B16A4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if (host.equals("")) {</w:t>
      </w:r>
    </w:p>
    <w:p w14:paraId="24E07C47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System.out.println("Enter cool Name : ");</w:t>
      </w:r>
    </w:p>
    <w:p w14:paraId="530C7C72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im = in.nextLine();</w:t>
      </w:r>
    </w:p>
    <w:p w14:paraId="210EF449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host = "localhost";</w:t>
      </w:r>
    </w:p>
    <w:p w14:paraId="55BE6A50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System.out.println("Enter Port to chat with : ");</w:t>
      </w:r>
    </w:p>
    <w:p w14:paraId="05015815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port = in.nextInt();</w:t>
      </w:r>
    </w:p>
    <w:p w14:paraId="1F9CC904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}</w:t>
      </w:r>
    </w:p>
    <w:p w14:paraId="5CD85872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String msg = im + ": " + in.nextLine();</w:t>
      </w:r>
    </w:p>
    <w:p w14:paraId="72C5FDE1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send(msg, host, port);</w:t>
      </w:r>
    </w:p>
    <w:p w14:paraId="30A9933B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}</w:t>
      </w:r>
    </w:p>
    <w:p w14:paraId="748206E3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3B4F251B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64F5359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static void send(String msg, String rhost, int rport) throws Exception {</w:t>
      </w:r>
    </w:p>
    <w:p w14:paraId="0C3D75AC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Socket client = new Socket(rhost, rport);</w:t>
      </w:r>
    </w:p>
    <w:p w14:paraId="2CD7F006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OutputStream os = client.getOutputStream();</w:t>
      </w:r>
    </w:p>
    <w:p w14:paraId="731FD3EB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os.write(msg.getBytes());</w:t>
      </w:r>
    </w:p>
    <w:p w14:paraId="2711D1FD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client.close();</w:t>
      </w:r>
    </w:p>
    <w:p w14:paraId="71B194E0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44A93788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}</w:t>
      </w:r>
    </w:p>
    <w:p w14:paraId="2AC43473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41CE3AA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class ChatServer implements Runnable {</w:t>
      </w:r>
    </w:p>
    <w:p w14:paraId="2356B9F7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int port = 0;</w:t>
      </w:r>
    </w:p>
    <w:p w14:paraId="5128FDF7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CA3C047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ChatServer(int port) {</w:t>
      </w:r>
    </w:p>
    <w:p w14:paraId="21142B94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this.port = port;</w:t>
      </w:r>
    </w:p>
    <w:p w14:paraId="1DD880B1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Thread t = new Thread(this);</w:t>
      </w:r>
    </w:p>
    <w:p w14:paraId="15CDDB6C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t.start();</w:t>
      </w:r>
    </w:p>
    <w:p w14:paraId="15677EE7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3E7C0E07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832FF88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1781C7D8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void run() {</w:t>
      </w:r>
    </w:p>
    <w:p w14:paraId="68DC6F3A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receive();</w:t>
      </w:r>
    </w:p>
    <w:p w14:paraId="6BA3E207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09231E35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34A8DE1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void receive() {</w:t>
      </w:r>
    </w:p>
    <w:p w14:paraId="7E31B42C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try {</w:t>
      </w:r>
    </w:p>
    <w:p w14:paraId="53D9E81B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ServerSocket server = new ServerSocket(port);</w:t>
      </w:r>
    </w:p>
    <w:p w14:paraId="69AA31D7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while (true) {</w:t>
      </w:r>
    </w:p>
    <w:p w14:paraId="414703BC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Socket client = server.accept();</w:t>
      </w:r>
    </w:p>
    <w:p w14:paraId="5C671C16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InputStream is = client.getInputStream();</w:t>
      </w:r>
    </w:p>
    <w:p w14:paraId="7AAD5B32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int c;</w:t>
      </w:r>
    </w:p>
    <w:p w14:paraId="679079E2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String msg = "";</w:t>
      </w:r>
    </w:p>
    <w:p w14:paraId="2CA0C285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while ((c = is.read()) != -1) {</w:t>
      </w:r>
    </w:p>
    <w:p w14:paraId="2E5345FA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    msg += (char) c;</w:t>
      </w:r>
    </w:p>
    <w:p w14:paraId="4BB0639B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}</w:t>
      </w:r>
    </w:p>
    <w:p w14:paraId="48EA1EB4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System.out.println(msg);</w:t>
      </w:r>
    </w:p>
    <w:p w14:paraId="58A8C0B9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}</w:t>
      </w:r>
    </w:p>
    <w:p w14:paraId="5CF6512C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} catch (Exception e) {</w:t>
      </w:r>
    </w:p>
    <w:p w14:paraId="7094E843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e.printStackTrace();</w:t>
      </w:r>
    </w:p>
    <w:p w14:paraId="1B9F4608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}</w:t>
      </w:r>
    </w:p>
    <w:p w14:paraId="484E65C4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6D878C10" w14:textId="02A2E746" w:rsidR="00377965" w:rsidRPr="000B5FF1" w:rsidRDefault="00377965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}</w:t>
      </w:r>
    </w:p>
    <w:p w14:paraId="3AD53057" w14:textId="77777777" w:rsidR="00377965" w:rsidRPr="000B5FF1" w:rsidRDefault="00377965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</w:p>
    <w:p w14:paraId="125034CD" w14:textId="62F0085F" w:rsidR="00A97BEC" w:rsidRPr="000B5FF1" w:rsidRDefault="00A97BEC" w:rsidP="005429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Write a program to generate reverse string using Socket and ServerSocket class</w:t>
      </w:r>
      <w:r w:rsidR="004F6B49"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.</w:t>
      </w:r>
    </w:p>
    <w:p w14:paraId="2D7E1BF3" w14:textId="5A030148" w:rsidR="004F6B49" w:rsidRPr="000B5FF1" w:rsidRDefault="004F6B49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</w:p>
    <w:p w14:paraId="54D27D69" w14:textId="2158E826" w:rsidR="004F6B49" w:rsidRPr="000B5FF1" w:rsidRDefault="004F6B49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Client : </w:t>
      </w:r>
    </w:p>
    <w:p w14:paraId="2A221947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// First run Server.java File with any port number and use that port to connect with client to get Reverse String of Input.</w:t>
      </w:r>
    </w:p>
    <w:p w14:paraId="793071CF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28B1B2B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lastRenderedPageBreak/>
        <w:t>import java.io.*;</w:t>
      </w:r>
    </w:p>
    <w:p w14:paraId="3D9E1BF6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java.net.Socket;</w:t>
      </w:r>
    </w:p>
    <w:p w14:paraId="75A36FF3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java.util.Scanner;</w:t>
      </w:r>
    </w:p>
    <w:p w14:paraId="1A0AB757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8283409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public class ReverseString {</w:t>
      </w:r>
    </w:p>
    <w:p w14:paraId="29611649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static void main(String[] args) throws Exception {</w:t>
      </w:r>
    </w:p>
    <w:p w14:paraId="0CA0C045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try {</w:t>
      </w:r>
    </w:p>
    <w:p w14:paraId="0DFCD110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Scanner sc = new Scanner(System.in);</w:t>
      </w:r>
    </w:p>
    <w:p w14:paraId="36ED1CEB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17B2F80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System.out.print("Enter your port : ");</w:t>
      </w:r>
    </w:p>
    <w:p w14:paraId="2DDA09F5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int port = sc.nextInt();</w:t>
      </w:r>
    </w:p>
    <w:p w14:paraId="20BCC848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sc.nextLine();</w:t>
      </w:r>
    </w:p>
    <w:p w14:paraId="055C488D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0580D42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Socket s = new Socket("localhost", port);</w:t>
      </w:r>
    </w:p>
    <w:p w14:paraId="0D01741F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BD08642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if (s.isConnected()) {</w:t>
      </w:r>
    </w:p>
    <w:p w14:paraId="59BB3FE8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System.out.println("Connected to Server....");</w:t>
      </w:r>
    </w:p>
    <w:p w14:paraId="7F8F8E61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}</w:t>
      </w:r>
    </w:p>
    <w:p w14:paraId="41561D0B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1FA507F0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while (true) {</w:t>
      </w:r>
    </w:p>
    <w:p w14:paraId="192E4CF8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System.out.print("Enter String to reverse : ");</w:t>
      </w:r>
    </w:p>
    <w:p w14:paraId="204B8436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String inputStr = sc.nextLine();</w:t>
      </w:r>
    </w:p>
    <w:p w14:paraId="0C1BD55A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2D486FC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DataOutputStream dataOut = new DataOutputStream(s.getOutputStream());</w:t>
      </w:r>
    </w:p>
    <w:p w14:paraId="4E4B283E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dataOut.writeUTF(inputStr);</w:t>
      </w:r>
    </w:p>
    <w:p w14:paraId="3453C34B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C77D5E3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DataInputStream dataIn = new DataInputStream(s.getInputStream());</w:t>
      </w:r>
    </w:p>
    <w:p w14:paraId="6C551D6F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String revStr = dataIn.readUTF();</w:t>
      </w:r>
    </w:p>
    <w:p w14:paraId="18571F77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15EE0AF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System.out.println("Reversed String : " + revStr);</w:t>
      </w:r>
    </w:p>
    <w:p w14:paraId="0FDE8C38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System.out.println();</w:t>
      </w:r>
    </w:p>
    <w:p w14:paraId="67B5F05F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}</w:t>
      </w:r>
    </w:p>
    <w:p w14:paraId="49D356E9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} catch (Exception e) {</w:t>
      </w:r>
    </w:p>
    <w:p w14:paraId="4BB9FFC9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System.out.println("Client System Error!\n" + e);</w:t>
      </w:r>
    </w:p>
    <w:p w14:paraId="3996A560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}</w:t>
      </w:r>
    </w:p>
    <w:p w14:paraId="6353282B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406BC4FD" w14:textId="0838E0BA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}</w:t>
      </w:r>
    </w:p>
    <w:p w14:paraId="5DFAAA22" w14:textId="6ACEC1E2" w:rsidR="004F6B49" w:rsidRPr="000B5FF1" w:rsidRDefault="004F6B49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</w:p>
    <w:p w14:paraId="0EDBF49D" w14:textId="3C4D1539" w:rsidR="004F6B49" w:rsidRPr="000B5FF1" w:rsidRDefault="004F6B49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Server : </w:t>
      </w:r>
    </w:p>
    <w:p w14:paraId="2743DE23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// This server is for ReverseString Program.</w:t>
      </w:r>
    </w:p>
    <w:p w14:paraId="71ADB9E8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0C1E747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java.io.DataInputStream;</w:t>
      </w:r>
    </w:p>
    <w:p w14:paraId="19D25B26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java.io.DataOutputStream;</w:t>
      </w:r>
    </w:p>
    <w:p w14:paraId="35FF77CE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java.net.ServerSocket;</w:t>
      </w:r>
    </w:p>
    <w:p w14:paraId="24A3D9C0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java.net.Socket;</w:t>
      </w:r>
    </w:p>
    <w:p w14:paraId="3CE57244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java.util.Scanner;</w:t>
      </w:r>
    </w:p>
    <w:p w14:paraId="495D7A89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232BFD3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static java.lang.Integer.parseInt;</w:t>
      </w:r>
    </w:p>
    <w:p w14:paraId="0FF5C444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2772A89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public class Server {</w:t>
      </w:r>
    </w:p>
    <w:p w14:paraId="10A7AEB3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lastRenderedPageBreak/>
        <w:t xml:space="preserve">    public static void main(String[] args) throws Exception {</w:t>
      </w:r>
    </w:p>
    <w:p w14:paraId="0BE5D635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try {</w:t>
      </w:r>
    </w:p>
    <w:p w14:paraId="0B57662E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Scanner sc = new Scanner(System.in);</w:t>
      </w:r>
    </w:p>
    <w:p w14:paraId="32F7ABA8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28127AB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System.out.print("Enter Port Number : ");</w:t>
      </w:r>
    </w:p>
    <w:p w14:paraId="0FDBAA95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int port = sc.nextInt();</w:t>
      </w:r>
    </w:p>
    <w:p w14:paraId="792BD956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sc.nextLine();</w:t>
      </w:r>
    </w:p>
    <w:p w14:paraId="223DB5D3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475239D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System.out.println("Server is running ... !");</w:t>
      </w:r>
    </w:p>
    <w:p w14:paraId="0CE40E36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ServerSocket ss = new ServerSocket(port);</w:t>
      </w:r>
    </w:p>
    <w:p w14:paraId="2401EEBB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9304FDA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new ChatServers(ss.accept());</w:t>
      </w:r>
    </w:p>
    <w:p w14:paraId="4D7448D1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11A660D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} catch (Exception e) {</w:t>
      </w:r>
    </w:p>
    <w:p w14:paraId="6CC9B851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System.out.println("Server Error : " + e);</w:t>
      </w:r>
    </w:p>
    <w:p w14:paraId="11B0F317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}</w:t>
      </w:r>
    </w:p>
    <w:p w14:paraId="4C6A7B84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2C115FB4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}</w:t>
      </w:r>
    </w:p>
    <w:p w14:paraId="319153AF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F442B81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class ChatServers extends Thread {</w:t>
      </w:r>
    </w:p>
    <w:p w14:paraId="6545BFEA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Socket s;</w:t>
      </w:r>
    </w:p>
    <w:p w14:paraId="3FE05BDC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1D30D753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ChatServers(Socket socket) {</w:t>
      </w:r>
    </w:p>
    <w:p w14:paraId="75C13ACE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s = socket;</w:t>
      </w:r>
    </w:p>
    <w:p w14:paraId="10F9DEC2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Thread t = new Thread(this);</w:t>
      </w:r>
    </w:p>
    <w:p w14:paraId="5CE37DEF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t.start();</w:t>
      </w:r>
    </w:p>
    <w:p w14:paraId="1E632247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5C26B936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49C2807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05B88577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void run() {</w:t>
      </w:r>
    </w:p>
    <w:p w14:paraId="12E4CF72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receive();</w:t>
      </w:r>
    </w:p>
    <w:p w14:paraId="6EF6F824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139A71F8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712F85C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void receive() {</w:t>
      </w:r>
    </w:p>
    <w:p w14:paraId="1DCE9CEB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try {</w:t>
      </w:r>
    </w:p>
    <w:p w14:paraId="1A669F64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while (true) {</w:t>
      </w:r>
    </w:p>
    <w:p w14:paraId="6DFD85C2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20159CA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DataInputStream dataIn = new DataInputStream(s.getInputStream());</w:t>
      </w:r>
    </w:p>
    <w:p w14:paraId="78DE6D07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String str = dataIn.readUTF();</w:t>
      </w:r>
    </w:p>
    <w:p w14:paraId="08098CCC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16B2D45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StringBuffer rev = new StringBuffer();</w:t>
      </w:r>
    </w:p>
    <w:p w14:paraId="37B4B4FD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rev.append(str);</w:t>
      </w:r>
    </w:p>
    <w:p w14:paraId="2A9030BE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rev = rev.reverse();</w:t>
      </w:r>
    </w:p>
    <w:p w14:paraId="78AAB2E6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String revStr = new String(rev);</w:t>
      </w:r>
    </w:p>
    <w:p w14:paraId="479E2581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19119AC2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DataOutputStream dataOut = new DataOutputStream(s.getOutputStream());</w:t>
      </w:r>
    </w:p>
    <w:p w14:paraId="536AD699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dataOut.writeUTF(revStr);</w:t>
      </w:r>
    </w:p>
    <w:p w14:paraId="44B7886B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FF94CBC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}</w:t>
      </w:r>
    </w:p>
    <w:p w14:paraId="2A01964D" w14:textId="77777777" w:rsidR="004F6B49" w:rsidRPr="000B5FF1" w:rsidRDefault="004F6B49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} catch (Exception e) {</w:t>
      </w:r>
    </w:p>
    <w:p w14:paraId="17F37AEE" w14:textId="30D33330" w:rsidR="004F6B49" w:rsidRPr="003010AE" w:rsidRDefault="004F6B49" w:rsidP="003010AE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System.out.println("Server Error \n" + e);</w:t>
      </w:r>
      <w:r w:rsidR="00CD4AD2">
        <w:rPr>
          <w:rFonts w:ascii="Times New Roman" w:hAnsi="Times New Roman" w:cs="Times New Roman"/>
          <w:noProof/>
          <w:lang w:val="en-IN"/>
        </w:rPr>
        <w:tab/>
      </w:r>
      <w:r w:rsidRPr="00CD4AD2">
        <w:rPr>
          <w:rFonts w:ascii="Times New Roman" w:hAnsi="Times New Roman" w:cs="Times New Roman"/>
          <w:noProof/>
          <w:lang w:val="en-IN"/>
        </w:rPr>
        <w:t>}</w:t>
      </w:r>
      <w:r w:rsidR="00CD4AD2">
        <w:rPr>
          <w:rFonts w:ascii="Times New Roman" w:hAnsi="Times New Roman" w:cs="Times New Roman"/>
          <w:noProof/>
          <w:lang w:val="en-IN"/>
        </w:rPr>
        <w:tab/>
      </w:r>
      <w:r w:rsidRPr="00CD4AD2">
        <w:rPr>
          <w:rFonts w:ascii="Times New Roman" w:hAnsi="Times New Roman" w:cs="Times New Roman"/>
          <w:noProof/>
          <w:lang w:val="en-IN"/>
        </w:rPr>
        <w:t>}</w:t>
      </w:r>
      <w:r w:rsidR="00CD4AD2">
        <w:rPr>
          <w:rFonts w:ascii="Times New Roman" w:hAnsi="Times New Roman" w:cs="Times New Roman"/>
          <w:noProof/>
          <w:lang w:val="en-IN"/>
        </w:rPr>
        <w:tab/>
      </w:r>
      <w:r w:rsidRPr="00CD4AD2">
        <w:rPr>
          <w:rFonts w:ascii="Times New Roman" w:hAnsi="Times New Roman" w:cs="Times New Roman"/>
          <w:noProof/>
          <w:lang w:val="en-IN"/>
        </w:rPr>
        <w:t>}</w:t>
      </w:r>
    </w:p>
    <w:p w14:paraId="1D315B3C" w14:textId="77DA456C" w:rsidR="00BE0D57" w:rsidRDefault="00BE0D57" w:rsidP="00BE0D57">
      <w:pPr>
        <w:pStyle w:val="ListParagraph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</w:pPr>
      <w:r w:rsidRPr="00BE0D57"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lastRenderedPageBreak/>
        <w:t xml:space="preserve">Assignment </w:t>
      </w:r>
      <w:r w:rsidR="00C126E1"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t xml:space="preserve">- </w:t>
      </w:r>
      <w:r w:rsidRPr="00BE0D57"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t>2</w:t>
      </w:r>
    </w:p>
    <w:p w14:paraId="5E8A734A" w14:textId="77777777" w:rsidR="00BE0D57" w:rsidRPr="00BE0D57" w:rsidRDefault="00BE0D57" w:rsidP="00BE0D57">
      <w:pPr>
        <w:pStyle w:val="ListParagraph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</w:pPr>
    </w:p>
    <w:p w14:paraId="504A4111" w14:textId="518D77B2" w:rsidR="00A43E1B" w:rsidRDefault="00A97BEC" w:rsidP="005429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Write a servlet controller for login module. </w:t>
      </w:r>
    </w:p>
    <w:p w14:paraId="3B35CB2B" w14:textId="77777777" w:rsidR="00A520D5" w:rsidRDefault="00A520D5" w:rsidP="00A520D5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</w:p>
    <w:p w14:paraId="40EA3CF8" w14:textId="5F326469" w:rsidR="008722AB" w:rsidRPr="000B5FF1" w:rsidRDefault="008722AB" w:rsidP="008722AB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LoginController :</w:t>
      </w:r>
    </w:p>
    <w:p w14:paraId="2CE29D52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/*</w:t>
      </w:r>
    </w:p>
    <w:p w14:paraId="0CBA2716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To change this license header, choose License Headers in Project Properties.</w:t>
      </w:r>
    </w:p>
    <w:p w14:paraId="5C7A37BB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To change this template file, choose Tools | Templates</w:t>
      </w:r>
    </w:p>
    <w:p w14:paraId="57B8D860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and open the template in the editor.</w:t>
      </w:r>
    </w:p>
    <w:p w14:paraId="6951B3BD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*/</w:t>
      </w:r>
    </w:p>
    <w:p w14:paraId="7E6943D4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package com.vvp.web;</w:t>
      </w:r>
    </w:p>
    <w:p w14:paraId="275C2AFB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15E9A88B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java.io.IOException;</w:t>
      </w:r>
    </w:p>
    <w:p w14:paraId="3FF3894E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java.io.PrintWriter;</w:t>
      </w:r>
    </w:p>
    <w:p w14:paraId="7CE740A3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javax.servlet.ServletException;</w:t>
      </w:r>
    </w:p>
    <w:p w14:paraId="4EA79C1C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javax.servlet.http.Cookie;</w:t>
      </w:r>
    </w:p>
    <w:p w14:paraId="0F1CB16C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javax.servlet.http.HttpServlet;</w:t>
      </w:r>
    </w:p>
    <w:p w14:paraId="5ACF2824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javax.servlet.http.HttpServletRequest;</w:t>
      </w:r>
    </w:p>
    <w:p w14:paraId="5843D7DA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javax.servlet.http.HttpServletResponse;</w:t>
      </w:r>
    </w:p>
    <w:p w14:paraId="3DBC99D1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javax.servlet.http.HttpSession;</w:t>
      </w:r>
    </w:p>
    <w:p w14:paraId="0765B5AE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3F78403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/**</w:t>
      </w:r>
    </w:p>
    <w:p w14:paraId="299062F3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</w:t>
      </w:r>
    </w:p>
    <w:p w14:paraId="2330C16C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@author Dishen Makwana</w:t>
      </w:r>
    </w:p>
    <w:p w14:paraId="2079081B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*/</w:t>
      </w:r>
    </w:p>
    <w:p w14:paraId="5E38AC4E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public class LoginController extends HttpServlet {</w:t>
      </w:r>
    </w:p>
    <w:p w14:paraId="3F370487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CB580DD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1A1D859D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Processes requests for both HTTP &lt;code&gt;GET&lt;/code&gt; and &lt;code&gt;POST&lt;/code&gt;</w:t>
      </w:r>
    </w:p>
    <w:p w14:paraId="799B9E04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methods.</w:t>
      </w:r>
    </w:p>
    <w:p w14:paraId="6209F251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32A1F8CD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request servlet request</w:t>
      </w:r>
    </w:p>
    <w:p w14:paraId="0AD28F1E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4AC91FAE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20D12F61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IOException if an I/O error occurs</w:t>
      </w:r>
    </w:p>
    <w:p w14:paraId="14135590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44C62711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protected void processRequest(HttpServletRequest request, HttpServletResponse response)</w:t>
      </w:r>
    </w:p>
    <w:p w14:paraId="00D58209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throws ServletException, IOException {</w:t>
      </w:r>
    </w:p>
    <w:p w14:paraId="19EA31FE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response.setContentType("text/html;charset=UTF-8");</w:t>
      </w:r>
    </w:p>
    <w:p w14:paraId="488CA2E2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try (PrintWriter out = response.getWriter()) {</w:t>
      </w:r>
    </w:p>
    <w:p w14:paraId="565193A0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/* TODO output your page here. You may use following sample code. */</w:t>
      </w:r>
    </w:p>
    <w:p w14:paraId="12994947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String uName = request.getParameter("username");</w:t>
      </w:r>
    </w:p>
    <w:p w14:paraId="1D9CEEB4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String pwd = request.getParameter("password");</w:t>
      </w:r>
    </w:p>
    <w:p w14:paraId="287E34ED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HttpSession session = request.getSession();</w:t>
      </w:r>
    </w:p>
    <w:p w14:paraId="0CC13128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A8782D3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if (uName.equals("admin") &amp;&amp; pwd.equals("12345")) {</w:t>
      </w:r>
    </w:p>
    <w:p w14:paraId="6BB2DACD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</w:r>
      <w:r w:rsidRPr="000B5FF1">
        <w:rPr>
          <w:rFonts w:ascii="Times New Roman" w:hAnsi="Times New Roman" w:cs="Times New Roman"/>
          <w:noProof/>
          <w:lang w:val="en-IN"/>
        </w:rPr>
        <w:tab/>
        <w:t>session.setAttribute("User", "admin");</w:t>
      </w:r>
    </w:p>
    <w:p w14:paraId="4780D7DE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</w:r>
      <w:r w:rsidRPr="000B5FF1">
        <w:rPr>
          <w:rFonts w:ascii="Times New Roman" w:hAnsi="Times New Roman" w:cs="Times New Roman"/>
          <w:noProof/>
          <w:lang w:val="en-IN"/>
        </w:rPr>
        <w:tab/>
        <w:t>Cookie c = new Cookie("cookie_text", "admin");</w:t>
      </w:r>
    </w:p>
    <w:p w14:paraId="34E640FB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</w:r>
      <w:r w:rsidRPr="000B5FF1">
        <w:rPr>
          <w:rFonts w:ascii="Times New Roman" w:hAnsi="Times New Roman" w:cs="Times New Roman"/>
          <w:noProof/>
          <w:lang w:val="en-IN"/>
        </w:rPr>
        <w:tab/>
        <w:t>c.setMaxAge(60 * 60 * 24 * 15);</w:t>
      </w:r>
    </w:p>
    <w:p w14:paraId="0057B527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lastRenderedPageBreak/>
        <w:tab/>
      </w:r>
      <w:r w:rsidRPr="000B5FF1">
        <w:rPr>
          <w:rFonts w:ascii="Times New Roman" w:hAnsi="Times New Roman" w:cs="Times New Roman"/>
          <w:noProof/>
          <w:lang w:val="en-IN"/>
        </w:rPr>
        <w:tab/>
        <w:t>response.addCookie(c);</w:t>
      </w:r>
    </w:p>
    <w:p w14:paraId="3FCD5616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36C5752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//</w:t>
      </w:r>
      <w:r w:rsidRPr="000B5FF1">
        <w:rPr>
          <w:rFonts w:ascii="Times New Roman" w:hAnsi="Times New Roman" w:cs="Times New Roman"/>
          <w:noProof/>
          <w:lang w:val="en-IN"/>
        </w:rPr>
        <w:tab/>
      </w:r>
      <w:r w:rsidRPr="000B5FF1">
        <w:rPr>
          <w:rFonts w:ascii="Times New Roman" w:hAnsi="Times New Roman" w:cs="Times New Roman"/>
          <w:noProof/>
          <w:lang w:val="en-IN"/>
        </w:rPr>
        <w:tab/>
        <w:t>response.sendRedirect("table.html");</w:t>
      </w:r>
    </w:p>
    <w:p w14:paraId="2E5EB809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</w:r>
      <w:r w:rsidRPr="000B5FF1">
        <w:rPr>
          <w:rFonts w:ascii="Times New Roman" w:hAnsi="Times New Roman" w:cs="Times New Roman"/>
          <w:noProof/>
          <w:lang w:val="en-IN"/>
        </w:rPr>
        <w:tab/>
        <w:t>response.sendRedirect("table.jsp");</w:t>
      </w:r>
    </w:p>
    <w:p w14:paraId="02C7038B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} else {</w:t>
      </w:r>
    </w:p>
    <w:p w14:paraId="27DFAFE8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//                response.sendRedirect("login.html");</w:t>
      </w:r>
    </w:p>
    <w:p w14:paraId="4B6C2AE7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</w:r>
      <w:r w:rsidRPr="000B5FF1">
        <w:rPr>
          <w:rFonts w:ascii="Times New Roman" w:hAnsi="Times New Roman" w:cs="Times New Roman"/>
          <w:noProof/>
          <w:lang w:val="en-IN"/>
        </w:rPr>
        <w:tab/>
        <w:t>response.sendRedirect("login.jsp?msg=Something is Wrong, Check you Username and Password and Try Again.");</w:t>
      </w:r>
    </w:p>
    <w:p w14:paraId="0FB6C5AD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}</w:t>
      </w:r>
    </w:p>
    <w:p w14:paraId="71CA2495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}</w:t>
      </w:r>
    </w:p>
    <w:p w14:paraId="72EA64CF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252A3CA2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064C7D3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// &lt;editor-fold defaultstate="collapsed" desc="HttpServlet methods. Click on the + sign on the left to edit the code."&gt;</w:t>
      </w:r>
    </w:p>
    <w:p w14:paraId="1552D39B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258C8EA4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Handles the HTTP &lt;code&gt;GET&lt;/code&gt; method.</w:t>
      </w:r>
    </w:p>
    <w:p w14:paraId="1C48FF4C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3776D8A8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request servlet request</w:t>
      </w:r>
    </w:p>
    <w:p w14:paraId="65627AE6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0E11A98B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56A1E0C2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IOException if an I/O error occurs</w:t>
      </w:r>
    </w:p>
    <w:p w14:paraId="1B385336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5ADD0533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6C1D5369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protected void doGet(HttpServletRequest request, HttpServletResponse response)</w:t>
      </w:r>
    </w:p>
    <w:p w14:paraId="3C15D3D6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throws ServletException, IOException {</w:t>
      </w:r>
    </w:p>
    <w:p w14:paraId="2C6C99C7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processRequest(request, response);</w:t>
      </w:r>
    </w:p>
    <w:p w14:paraId="5D542362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7FDE5A5D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103D93FB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2562B0C5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Handles the HTTP &lt;code&gt;POST&lt;/code&gt; method.</w:t>
      </w:r>
    </w:p>
    <w:p w14:paraId="56242BF7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44B777A0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request servlet request</w:t>
      </w:r>
    </w:p>
    <w:p w14:paraId="4D75073F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1DA3D8BA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31BE0D12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IOException if an I/O error occurs</w:t>
      </w:r>
    </w:p>
    <w:p w14:paraId="6308398A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4D944058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4B75484F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protected void doPost(HttpServletRequest request, HttpServletResponse response)</w:t>
      </w:r>
    </w:p>
    <w:p w14:paraId="6D63DE75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throws ServletException, IOException {</w:t>
      </w:r>
    </w:p>
    <w:p w14:paraId="2B5A0D97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processRequest(request, response);</w:t>
      </w:r>
    </w:p>
    <w:p w14:paraId="38C820AA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7099E62F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B207D67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0877BAA7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Returns a short description of the servlet.</w:t>
      </w:r>
    </w:p>
    <w:p w14:paraId="74405129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62769072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@return a String containing servlet description</w:t>
      </w:r>
    </w:p>
    <w:p w14:paraId="79905DAC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32667DC8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20F42385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String getServletInfo() {</w:t>
      </w:r>
    </w:p>
    <w:p w14:paraId="51037231" w14:textId="77777777" w:rsidR="00D71318" w:rsidRPr="000B5FF1" w:rsidRDefault="00D7131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return "Short description";</w:t>
      </w:r>
    </w:p>
    <w:p w14:paraId="0C7E0CD0" w14:textId="748E45CE" w:rsidR="00BB7E36" w:rsidRPr="00794340" w:rsidRDefault="00D71318" w:rsidP="00794340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  <w:r w:rsidR="002E2F36">
        <w:rPr>
          <w:rFonts w:ascii="Times New Roman" w:hAnsi="Times New Roman" w:cs="Times New Roman"/>
          <w:noProof/>
          <w:lang w:val="en-IN"/>
        </w:rPr>
        <w:tab/>
      </w:r>
      <w:r w:rsidRPr="00794340">
        <w:rPr>
          <w:rFonts w:ascii="Times New Roman" w:hAnsi="Times New Roman" w:cs="Times New Roman"/>
          <w:noProof/>
          <w:lang w:val="en-IN"/>
        </w:rPr>
        <w:t>}</w:t>
      </w:r>
    </w:p>
    <w:p w14:paraId="203168CC" w14:textId="5572EBCD" w:rsidR="00A97BEC" w:rsidRPr="000B5FF1" w:rsidRDefault="00CE5BC7" w:rsidP="005429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lastRenderedPageBreak/>
        <w:t>Write a program</w:t>
      </w:r>
      <w:r w:rsidR="00A97BEC"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to generate multiplication Table.</w:t>
      </w:r>
    </w:p>
    <w:p w14:paraId="41E05AB5" w14:textId="5704A3B9" w:rsidR="004F3167" w:rsidRPr="000B5FF1" w:rsidRDefault="004F3167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</w:p>
    <w:p w14:paraId="5CF20EAB" w14:textId="1ABEE776" w:rsidR="008722AB" w:rsidRPr="008722AB" w:rsidRDefault="008722AB" w:rsidP="008722AB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TableController : </w:t>
      </w:r>
    </w:p>
    <w:p w14:paraId="6B0CA3A0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>/*</w:t>
      </w:r>
    </w:p>
    <w:p w14:paraId="5EEE1FF1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* To change this license header, choose License Headers in Project Properties.</w:t>
      </w:r>
    </w:p>
    <w:p w14:paraId="704C5343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* To change this template file, choose Tools | Templates</w:t>
      </w:r>
    </w:p>
    <w:p w14:paraId="3B233510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* and open the template in the editor.</w:t>
      </w:r>
    </w:p>
    <w:p w14:paraId="50B78D3D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*/</w:t>
      </w:r>
    </w:p>
    <w:p w14:paraId="2CB2429D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>package com.vvp.web;</w:t>
      </w:r>
    </w:p>
    <w:p w14:paraId="4DB258A0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DFED8ED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>import java.io.IOException;</w:t>
      </w:r>
    </w:p>
    <w:p w14:paraId="44D4DE07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>import java.io.PrintWriter;</w:t>
      </w:r>
    </w:p>
    <w:p w14:paraId="35569BE5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>import javax.servlet.ServletException;</w:t>
      </w:r>
    </w:p>
    <w:p w14:paraId="56A76280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>import javax.servlet.http.HttpServlet;</w:t>
      </w:r>
    </w:p>
    <w:p w14:paraId="6E7ABF2F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>import javax.servlet.http.HttpServletRequest;</w:t>
      </w:r>
    </w:p>
    <w:p w14:paraId="7605637C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>import javax.servlet.http.HttpServletResponse;</w:t>
      </w:r>
    </w:p>
    <w:p w14:paraId="47C67E2A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>import javax.servlet.http.HttpSession;</w:t>
      </w:r>
    </w:p>
    <w:p w14:paraId="24E2DD50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E51078D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>/**</w:t>
      </w:r>
    </w:p>
    <w:p w14:paraId="759B7C9E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*</w:t>
      </w:r>
    </w:p>
    <w:p w14:paraId="6908B5C7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* @author Dishen Makwana</w:t>
      </w:r>
    </w:p>
    <w:p w14:paraId="0E328137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*/</w:t>
      </w:r>
    </w:p>
    <w:p w14:paraId="4293E05D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>public class TableController extends HttpServlet {</w:t>
      </w:r>
    </w:p>
    <w:p w14:paraId="3E133144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155E39C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57098C58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 Processes requests for both HTTP &lt;code&gt;GET&lt;/code&gt; and &lt;code&gt;POST&lt;/code&gt;</w:t>
      </w:r>
    </w:p>
    <w:p w14:paraId="245A0069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 methods.</w:t>
      </w:r>
    </w:p>
    <w:p w14:paraId="2BCE856D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2CE172CD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 @param request  servlet request</w:t>
      </w:r>
    </w:p>
    <w:p w14:paraId="5FFDF1E5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2C35CCB6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26FB38E3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 @throws IOException      if an I/O error occurs</w:t>
      </w:r>
    </w:p>
    <w:p w14:paraId="0EC21CFB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47DE8BB8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protected void processRequest(HttpServletRequest request, HttpServletResponse response)</w:t>
      </w:r>
    </w:p>
    <w:p w14:paraId="3FA2F712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throws ServletException, IOException {</w:t>
      </w:r>
    </w:p>
    <w:p w14:paraId="69ED5696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response.setContentType("text/html;charset=UTF-8");</w:t>
      </w:r>
    </w:p>
    <w:p w14:paraId="511FABA8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try (PrintWriter out = response.getWriter()) {</w:t>
      </w:r>
    </w:p>
    <w:p w14:paraId="47092CD7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HttpSession session = request.getSession();</w:t>
      </w:r>
    </w:p>
    <w:p w14:paraId="460A01A8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if (session.getAttribute("User") == null) {</w:t>
      </w:r>
    </w:p>
    <w:p w14:paraId="08EE63CD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response.sendRedirect("login.html");</w:t>
      </w:r>
    </w:p>
    <w:p w14:paraId="3C7753D0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} else {</w:t>
      </w:r>
    </w:p>
    <w:p w14:paraId="48D73013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/* TODO output your page here. You may use following sample code. */</w:t>
      </w:r>
    </w:p>
    <w:p w14:paraId="025C16C2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int number = Integer.parseInt(request.getParameter("number"));</w:t>
      </w:r>
    </w:p>
    <w:p w14:paraId="21E1B964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out.println("&lt;!DOCTYPE html&gt;");</w:t>
      </w:r>
    </w:p>
    <w:p w14:paraId="6B91EB8C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out.println("&lt;html&gt;");</w:t>
      </w:r>
    </w:p>
    <w:p w14:paraId="58064FDF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out.println("&lt;head&gt;");</w:t>
      </w:r>
    </w:p>
    <w:p w14:paraId="0532FB27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out.println("&lt;title&gt;Servlet Multiplication&lt;/title&gt;");</w:t>
      </w:r>
    </w:p>
    <w:p w14:paraId="0FD9B22E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out.println("&lt;/head&gt;");</w:t>
      </w:r>
    </w:p>
    <w:p w14:paraId="2D954C3B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out.println("&lt;body&gt;");</w:t>
      </w:r>
    </w:p>
    <w:p w14:paraId="539A2BC7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out.println("&lt;h1 align='center' &gt;Generated Table&lt;/h1&gt;");</w:t>
      </w:r>
    </w:p>
    <w:p w14:paraId="5C8E61E9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lastRenderedPageBreak/>
        <w:t xml:space="preserve">                out.println("&lt;h3 align='center' &gt;Number : " + number + "&lt;/h3&gt;");</w:t>
      </w:r>
    </w:p>
    <w:p w14:paraId="5D4F01B5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B016355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out.println("&lt;table align='center' border='1' &gt;");</w:t>
      </w:r>
    </w:p>
    <w:p w14:paraId="3F4C80E8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4FA13A1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for (int i = 1; i &lt; 11; i++) {</w:t>
      </w:r>
    </w:p>
    <w:p w14:paraId="38CFEF0A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    out.println("&lt;tr&gt;");</w:t>
      </w:r>
    </w:p>
    <w:p w14:paraId="1C122DAC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    out.println("&lt;td&gt;");</w:t>
      </w:r>
    </w:p>
    <w:p w14:paraId="006EED90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    out.println("   " + number + "    x   " + i + "   =   " + number * i + "  ");</w:t>
      </w:r>
    </w:p>
    <w:p w14:paraId="3A9C6B21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    out.println("&lt;/td&gt;");</w:t>
      </w:r>
    </w:p>
    <w:p w14:paraId="1DC6A536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    out.println("&lt;/tr&gt;");</w:t>
      </w:r>
    </w:p>
    <w:p w14:paraId="68BCCDD9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}</w:t>
      </w:r>
    </w:p>
    <w:p w14:paraId="2E31F7BE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out.println("&lt;/table&gt;");</w:t>
      </w:r>
    </w:p>
    <w:p w14:paraId="4DF9FBCE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out.println("&lt;/body&gt;");</w:t>
      </w:r>
    </w:p>
    <w:p w14:paraId="0A3DE821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    out.println("&lt;/html&gt;");</w:t>
      </w:r>
    </w:p>
    <w:p w14:paraId="03FEE8BF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}</w:t>
      </w:r>
    </w:p>
    <w:p w14:paraId="6533A80C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}</w:t>
      </w:r>
    </w:p>
    <w:p w14:paraId="09C2CB33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10FA1A27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5CA0D9A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// &lt;editor-fold defaultstate="collapsed" desc="HttpServlet methods. Click on the</w:t>
      </w:r>
    </w:p>
    <w:p w14:paraId="1378B912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// + sign on the left to edit the code."&gt;</w:t>
      </w:r>
    </w:p>
    <w:p w14:paraId="19609F23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2AC5D303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 Handles the HTTP &lt;code&gt;GET&lt;/code&gt; method.</w:t>
      </w:r>
    </w:p>
    <w:p w14:paraId="023CF701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77DC9DD4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 @param request  servlet request</w:t>
      </w:r>
    </w:p>
    <w:p w14:paraId="659FBE42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3C52DEA4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52340C4C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 @throws IOException      if an I/O error occurs</w:t>
      </w:r>
    </w:p>
    <w:p w14:paraId="31C8ADD5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7AC17F45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6C3C716D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protected void doGet(HttpServletRequest request, HttpServletResponse response)</w:t>
      </w:r>
    </w:p>
    <w:p w14:paraId="65D84A12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throws ServletException, IOException {</w:t>
      </w:r>
    </w:p>
    <w:p w14:paraId="359E8EE6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processRequest(request, response);</w:t>
      </w:r>
    </w:p>
    <w:p w14:paraId="1EDCD8C9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19755896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5D4237F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76629108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 Handles the HTTP &lt;code&gt;POST&lt;/code&gt; method.</w:t>
      </w:r>
    </w:p>
    <w:p w14:paraId="3E62CE33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6F8D62C0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 @param request  servlet request</w:t>
      </w:r>
    </w:p>
    <w:p w14:paraId="1E1252FE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40069BD6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5895381B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 @throws IOException      if an I/O error occurs</w:t>
      </w:r>
    </w:p>
    <w:p w14:paraId="6F965C11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7656E678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7ED471D1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protected void doPost(HttpServletRequest request, HttpServletResponse response)</w:t>
      </w:r>
    </w:p>
    <w:p w14:paraId="371F523E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    throws ServletException, IOException {</w:t>
      </w:r>
    </w:p>
    <w:p w14:paraId="47A2DCFB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processRequest(request, response);</w:t>
      </w:r>
    </w:p>
    <w:p w14:paraId="4E045576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174F6643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C12DC60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5A9D2604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 Returns a short description of the servlet.</w:t>
      </w:r>
    </w:p>
    <w:p w14:paraId="59C84ACF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73EABB7E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lastRenderedPageBreak/>
        <w:t xml:space="preserve">     * @return a String containing servlet description</w:t>
      </w:r>
    </w:p>
    <w:p w14:paraId="0F27B7E1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01C5E3D2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1FC1A1CB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public String getServletInfo() {</w:t>
      </w:r>
    </w:p>
    <w:p w14:paraId="6268AC8F" w14:textId="77777777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    return "Short description";</w:t>
      </w:r>
    </w:p>
    <w:p w14:paraId="6C3CEF16" w14:textId="51F36220" w:rsidR="008722AB" w:rsidRPr="00622F1C" w:rsidRDefault="008722AB" w:rsidP="00622F1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 xml:space="preserve">    }// &lt;/editor-fold&gt;</w:t>
      </w:r>
    </w:p>
    <w:p w14:paraId="298BCA40" w14:textId="78AD1959" w:rsidR="008722AB" w:rsidRPr="008722AB" w:rsidRDefault="008722AB" w:rsidP="008722AB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8722AB">
        <w:rPr>
          <w:rFonts w:ascii="Times New Roman" w:hAnsi="Times New Roman" w:cs="Times New Roman"/>
          <w:noProof/>
          <w:lang w:val="en-IN"/>
        </w:rPr>
        <w:t>}</w:t>
      </w:r>
    </w:p>
    <w:p w14:paraId="3216ABA5" w14:textId="77777777" w:rsidR="008722AB" w:rsidRPr="000B5FF1" w:rsidRDefault="008722AB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</w:p>
    <w:p w14:paraId="7A46A592" w14:textId="66F8FA30" w:rsidR="004F3167" w:rsidRPr="000B5FF1" w:rsidRDefault="00A97BEC" w:rsidP="005429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Write a Servlet that counts number of hits of a particular page.</w:t>
      </w:r>
    </w:p>
    <w:p w14:paraId="78A2F2C7" w14:textId="5650D00D" w:rsidR="004F3167" w:rsidRPr="000B5FF1" w:rsidRDefault="004F3167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</w:p>
    <w:p w14:paraId="3654B74C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/*</w:t>
      </w:r>
    </w:p>
    <w:p w14:paraId="6B08BB71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To change this license header, choose License Headers in Project Properties.</w:t>
      </w:r>
    </w:p>
    <w:p w14:paraId="490BE047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To change this template file, choose Tools | Templates</w:t>
      </w:r>
    </w:p>
    <w:p w14:paraId="67A7D1F1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and open the template in the editor.</w:t>
      </w:r>
    </w:p>
    <w:p w14:paraId="2C2DF5B3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*/</w:t>
      </w:r>
    </w:p>
    <w:p w14:paraId="7A37A41F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package com.vvp.web;</w:t>
      </w:r>
    </w:p>
    <w:p w14:paraId="43A04022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5C93064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java.io.IOException;</w:t>
      </w:r>
    </w:p>
    <w:p w14:paraId="42525694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java.io.PrintWriter;</w:t>
      </w:r>
    </w:p>
    <w:p w14:paraId="6BD0351E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javax.servlet.ServletException;</w:t>
      </w:r>
    </w:p>
    <w:p w14:paraId="2D92B96F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javax.servlet.http.HttpServlet;</w:t>
      </w:r>
    </w:p>
    <w:p w14:paraId="70E0A2C6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javax.servlet.http.HttpServletRequest;</w:t>
      </w:r>
    </w:p>
    <w:p w14:paraId="74D182C2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javax.servlet.http.HttpServletResponse;</w:t>
      </w:r>
    </w:p>
    <w:p w14:paraId="24923DFF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javax.servlet.http.HttpSession;</w:t>
      </w:r>
    </w:p>
    <w:p w14:paraId="19611A4F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D3B04CB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/**</w:t>
      </w:r>
    </w:p>
    <w:p w14:paraId="1C33AD26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</w:t>
      </w:r>
    </w:p>
    <w:p w14:paraId="058656A3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@author Dishen Makwana</w:t>
      </w:r>
    </w:p>
    <w:p w14:paraId="0DB657CD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*/</w:t>
      </w:r>
    </w:p>
    <w:p w14:paraId="275309DF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public class Visitor extends HttpServlet {</w:t>
      </w:r>
    </w:p>
    <w:p w14:paraId="37AE84E8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D2D8A67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private int visitorCounter;</w:t>
      </w:r>
    </w:p>
    <w:p w14:paraId="17236E42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5498F7A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void init() {</w:t>
      </w:r>
    </w:p>
    <w:p w14:paraId="32120952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// Reset hit counter.</w:t>
      </w:r>
    </w:p>
    <w:p w14:paraId="78FC6BFF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visitorCounter = 0;</w:t>
      </w:r>
    </w:p>
    <w:p w14:paraId="06C81458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44C12D70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1F907BD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09AAC6A3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Processes requests for both HTTP &lt;code&gt;GET&lt;/code&gt; and &lt;code&gt;POST&lt;/code&gt;</w:t>
      </w:r>
    </w:p>
    <w:p w14:paraId="7793210C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methods.</w:t>
      </w:r>
    </w:p>
    <w:p w14:paraId="6267AE49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3E961A22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request servlet request</w:t>
      </w:r>
    </w:p>
    <w:p w14:paraId="1F756E9C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77210B7E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49C2E326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IOException if an I/O error occurs</w:t>
      </w:r>
    </w:p>
    <w:p w14:paraId="549104BE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5A6FC1FE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protected void processRequest(HttpServletRequest request, HttpServletResponse response)</w:t>
      </w:r>
    </w:p>
    <w:p w14:paraId="0C72065E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throws ServletException, IOException {</w:t>
      </w:r>
    </w:p>
    <w:p w14:paraId="0D6AF681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response.setContentType("text/html;charset=UTF-8");</w:t>
      </w:r>
    </w:p>
    <w:p w14:paraId="5B7F68BC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lastRenderedPageBreak/>
        <w:tab/>
        <w:t>try (PrintWriter out = response.getWriter()) {</w:t>
      </w:r>
    </w:p>
    <w:p w14:paraId="41E1E524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/* TODO output your page here. You may use following sample code. */</w:t>
      </w:r>
    </w:p>
    <w:p w14:paraId="12205EB0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EDD39C9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visitorCounter++;</w:t>
      </w:r>
    </w:p>
    <w:p w14:paraId="07FEC889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HttpSession session = request.getSession();</w:t>
      </w:r>
    </w:p>
    <w:p w14:paraId="632C659F" w14:textId="537223E8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out.println(“&lt;h3&gt;Visitors: " + visitorCounter + "&lt;/h3&gt;\n");</w:t>
      </w:r>
    </w:p>
    <w:p w14:paraId="39436F63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}</w:t>
      </w:r>
    </w:p>
    <w:p w14:paraId="6B14EEA5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1D142D4D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A1A921B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// &lt;editor-fold defaultstate="collapsed" desc="HttpServlet methods. Click on the + sign on the left to edit the code."&gt;</w:t>
      </w:r>
    </w:p>
    <w:p w14:paraId="5863D2F3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08A09683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Handles the HTTP &lt;code&gt;GET&lt;/code&gt; method.</w:t>
      </w:r>
    </w:p>
    <w:p w14:paraId="13BAD817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02009C30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request servlet request</w:t>
      </w:r>
    </w:p>
    <w:p w14:paraId="6C7488E5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4DB4A085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257EEB4E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IOException if an I/O error occurs</w:t>
      </w:r>
    </w:p>
    <w:p w14:paraId="1115D2C6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0D43BBB1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7A842CE5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protected void doGet(HttpServletRequest request, HttpServletResponse response)</w:t>
      </w:r>
    </w:p>
    <w:p w14:paraId="3BBB44DA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throws ServletException, IOException {</w:t>
      </w:r>
    </w:p>
    <w:p w14:paraId="1A4D3C2F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processRequest(request, response);</w:t>
      </w:r>
    </w:p>
    <w:p w14:paraId="200A9A83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51D65959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72E894B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3F55D38B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Handles the HTTP &lt;code&gt;POST&lt;/code&gt; method.</w:t>
      </w:r>
    </w:p>
    <w:p w14:paraId="5AA15868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7AC9709C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request servlet request</w:t>
      </w:r>
    </w:p>
    <w:p w14:paraId="1CF200EB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0B19EEBF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7CE8D1C7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IOException if an I/O error occurs</w:t>
      </w:r>
    </w:p>
    <w:p w14:paraId="0AC4A892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3583A475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1648F7EB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protected void doPost(HttpServletRequest request, HttpServletResponse response)</w:t>
      </w:r>
    </w:p>
    <w:p w14:paraId="085BBCEE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throws ServletException, IOException {</w:t>
      </w:r>
    </w:p>
    <w:p w14:paraId="426B9FAC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processRequest(request, response);</w:t>
      </w:r>
    </w:p>
    <w:p w14:paraId="35D95F94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6F347F4A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C042182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55865A28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Returns a short description of the servlet.</w:t>
      </w:r>
    </w:p>
    <w:p w14:paraId="1E3D99E2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3C45356A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@return a String containing servlet description</w:t>
      </w:r>
    </w:p>
    <w:p w14:paraId="461EF3D5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2C7D016E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52ACA4A3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String getServletInfo() {</w:t>
      </w:r>
    </w:p>
    <w:p w14:paraId="4434EC96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return "Short description";</w:t>
      </w:r>
    </w:p>
    <w:p w14:paraId="3D651B7F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}// &lt;/editor-fold&gt;</w:t>
      </w:r>
    </w:p>
    <w:p w14:paraId="6ADCAB47" w14:textId="77777777" w:rsidR="004F3167" w:rsidRPr="000B5FF1" w:rsidRDefault="004F3167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6FB6B50" w14:textId="14D3CC08" w:rsidR="004F3167" w:rsidRPr="00D90475" w:rsidRDefault="004F3167" w:rsidP="00D90475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}</w:t>
      </w:r>
    </w:p>
    <w:p w14:paraId="31DB3D2B" w14:textId="5E02A6CE" w:rsidR="00BB7E36" w:rsidRPr="00BB7E36" w:rsidRDefault="00BB7E36" w:rsidP="00BB7E36">
      <w:pPr>
        <w:pStyle w:val="ListParagraph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</w:pPr>
      <w:r w:rsidRPr="00BB7E36"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lastRenderedPageBreak/>
        <w:t xml:space="preserve">Assignment </w:t>
      </w:r>
      <w:r w:rsidR="000B41BF"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t xml:space="preserve">- </w:t>
      </w:r>
      <w:r w:rsidRPr="00BB7E36"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t>3</w:t>
      </w:r>
    </w:p>
    <w:p w14:paraId="4ECE2E50" w14:textId="77777777" w:rsidR="00BB7E36" w:rsidRPr="000B5FF1" w:rsidRDefault="00BB7E36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</w:p>
    <w:p w14:paraId="7209906A" w14:textId="72A01B1C" w:rsidR="00A97BEC" w:rsidRPr="000B5FF1" w:rsidRDefault="00BB7E36" w:rsidP="005429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Develop eCommerce application using Servlet and HTML.</w:t>
      </w:r>
    </w:p>
    <w:p w14:paraId="3729CCB0" w14:textId="7C46E923" w:rsidR="00144313" w:rsidRPr="000B5FF1" w:rsidRDefault="00144313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</w:p>
    <w:p w14:paraId="3171F155" w14:textId="238D9693" w:rsidR="007552A3" w:rsidRPr="000B5FF1" w:rsidRDefault="007552A3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Index.html : </w:t>
      </w:r>
    </w:p>
    <w:p w14:paraId="149CDD8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>&lt;!DOCTYPE html&gt;</w:t>
      </w:r>
    </w:p>
    <w:p w14:paraId="260C0956" w14:textId="4FC6AA16" w:rsidR="0023728C" w:rsidRPr="005E33ED" w:rsidRDefault="0023728C" w:rsidP="005E33ED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>&lt;html lang="en"&gt;</w:t>
      </w:r>
    </w:p>
    <w:p w14:paraId="36CF00C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>&lt;head&gt;</w:t>
      </w:r>
    </w:p>
    <w:p w14:paraId="3E5ED38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&lt;meta charset="utf-8"&gt;</w:t>
      </w:r>
    </w:p>
    <w:p w14:paraId="56E4A83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&lt;meta content="width=device-width, initial-scale=1.0" name="viewport"&gt;</w:t>
      </w:r>
    </w:p>
    <w:p w14:paraId="1D165A9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D9D279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&lt;title&gt;Ecommerce&lt;/title&gt;</w:t>
      </w:r>
    </w:p>
    <w:p w14:paraId="1103DD0A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&lt;meta content="" name="description"&gt;</w:t>
      </w:r>
    </w:p>
    <w:p w14:paraId="5C4389B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&lt;meta content="" name="keywords"&gt;</w:t>
      </w:r>
    </w:p>
    <w:p w14:paraId="2608384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464F2F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&lt;!-- Favicons --&gt;</w:t>
      </w:r>
    </w:p>
    <w:p w14:paraId="4FC98D0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&lt;link href="assets/img/favicon.png" rel="icon"&gt;</w:t>
      </w:r>
    </w:p>
    <w:p w14:paraId="023502B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&lt;link href="assets/img/apple-touch-icon.png" rel="apple-touch-icon"&gt;</w:t>
      </w:r>
    </w:p>
    <w:p w14:paraId="46B5FBE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E8D831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&lt;!-- Google Fonts --&gt;</w:t>
      </w:r>
    </w:p>
    <w:p w14:paraId="25EB06B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&lt;link</w:t>
      </w:r>
    </w:p>
    <w:p w14:paraId="446D4989" w14:textId="1303FB52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</w:t>
      </w:r>
      <w:r w:rsidR="005E33ED">
        <w:rPr>
          <w:rFonts w:ascii="Times New Roman" w:hAnsi="Times New Roman" w:cs="Times New Roman"/>
          <w:noProof/>
          <w:lang w:val="en-IN"/>
        </w:rPr>
        <w:t xml:space="preserve">   </w:t>
      </w:r>
      <w:r w:rsidRPr="0023728C">
        <w:rPr>
          <w:rFonts w:ascii="Times New Roman" w:hAnsi="Times New Roman" w:cs="Times New Roman"/>
          <w:noProof/>
          <w:lang w:val="en-IN"/>
        </w:rPr>
        <w:t>href="https://fonts.googleapis.com/css?family=Open+Sans:300,300i,400,400i,600,600i,700,700i|Roboto:300,300i,400,400i,500,500i,600,600i,700,700i|Poppins:300,300i,400,400i,500,500i,600,600i,700,700i"</w:t>
      </w:r>
    </w:p>
    <w:p w14:paraId="2FAAE94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rel="stylesheet"&gt;</w:t>
      </w:r>
    </w:p>
    <w:p w14:paraId="4AC53BB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B8FAD6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&lt;!-- Vendor CSS Files --&gt;</w:t>
      </w:r>
    </w:p>
    <w:p w14:paraId="21FCE3F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&lt;link href="assets/vendor/aos/aos.css" rel="stylesheet"&gt;</w:t>
      </w:r>
    </w:p>
    <w:p w14:paraId="7DC1A15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&lt;link href="assets/vendor/bootstrap/css/bootstrap.min.css" rel="stylesheet"&gt;</w:t>
      </w:r>
    </w:p>
    <w:p w14:paraId="08576C1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&lt;link href="assets/vendor/bootstrap-icons/bootstrap-icons.css" rel="stylesheet"&gt;</w:t>
      </w:r>
    </w:p>
    <w:p w14:paraId="1CD9533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&lt;link href="assets/vendor/boxicons/css/boxicons.min.css" rel="stylesheet"&gt;</w:t>
      </w:r>
    </w:p>
    <w:p w14:paraId="58594D2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&lt;link href="assets/vendor/glightbox/css/glightbox.min.css" rel="stylesheet"&gt;</w:t>
      </w:r>
    </w:p>
    <w:p w14:paraId="74F2910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&lt;link href="assets/vendor/swiper/swiper-bundle.min.css" rel="stylesheet"&gt;</w:t>
      </w:r>
    </w:p>
    <w:p w14:paraId="18B2F05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3BC27C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&lt;!-- Template Main CSS File --&gt;</w:t>
      </w:r>
    </w:p>
    <w:p w14:paraId="044EF12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&lt;link href="assets/css/style.css" rel="stylesheet"&gt;</w:t>
      </w:r>
    </w:p>
    <w:p w14:paraId="6385782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540B59F" w14:textId="66411375" w:rsidR="0023728C" w:rsidRPr="005E33ED" w:rsidRDefault="0023728C" w:rsidP="005E33ED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>&lt;/head&gt;</w:t>
      </w:r>
    </w:p>
    <w:p w14:paraId="7E848C7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>&lt;body&gt;</w:t>
      </w:r>
    </w:p>
    <w:p w14:paraId="3E0EC80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81C203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&lt;!-- ======= Header ======= --&gt;</w:t>
      </w:r>
    </w:p>
    <w:p w14:paraId="4A0D956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&lt;header id="header" class="d-flex align-items-center"&gt;</w:t>
      </w:r>
    </w:p>
    <w:p w14:paraId="0628A68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&lt;div class="container d-flex align-items-center justify-content-between"&gt;</w:t>
      </w:r>
    </w:p>
    <w:p w14:paraId="608A097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A994A4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&lt;h1 class="logo"&gt;&lt;a href="index_1.html"&gt;DM-Mart&lt;/a&gt;&lt;/h1&gt;</w:t>
      </w:r>
    </w:p>
    <w:p w14:paraId="55C38D4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&lt;!-- Uncomment below if you prefer to use an image logo --&gt;</w:t>
      </w:r>
    </w:p>
    <w:p w14:paraId="4A0F2CC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&lt;a href="index_1.html" class="logo"&gt;&lt;img src="assets/img/logo.png" alt=""&gt;&lt;/a&gt;</w:t>
      </w:r>
    </w:p>
    <w:p w14:paraId="4335247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8C5753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lastRenderedPageBreak/>
        <w:t xml:space="preserve">      &lt;nav id="navbar" class="navbar"&gt;</w:t>
      </w:r>
    </w:p>
    <w:p w14:paraId="7A2FE7A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&lt;ul&gt;</w:t>
      </w:r>
    </w:p>
    <w:p w14:paraId="1AD7A00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&lt;li&gt;&lt;a class="nav-link scrollto active" href="index_1.html"&gt;Home&lt;/a&gt;&lt;/li&gt;</w:t>
      </w:r>
    </w:p>
    <w:p w14:paraId="5D221D3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&lt;li&gt;&lt;a class="nav-link scrollto " href="#portfolio"&gt;Portfolio&lt;/a&gt;&lt;/li&gt;</w:t>
      </w:r>
    </w:p>
    <w:p w14:paraId="00C741B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&lt;li&gt;&lt;a class="nav-link scrollto" href="#footer"&gt;Contact&lt;/a&gt;&lt;/li&gt;</w:t>
      </w:r>
    </w:p>
    <w:p w14:paraId="7731AE1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&lt;li&gt;&lt;a class="nav-link scrollto" href="viewcart.do"&gt;View Cart&lt;/a&gt;&lt;/li&gt;</w:t>
      </w:r>
    </w:p>
    <w:p w14:paraId="47EFF48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&lt;/ul&gt;</w:t>
      </w:r>
    </w:p>
    <w:p w14:paraId="5B83E9E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&lt;i class="bi bi-list mobile-nav-toggle"&gt;&lt;/i&gt;</w:t>
      </w:r>
    </w:p>
    <w:p w14:paraId="44741A4F" w14:textId="565C7C7F" w:rsidR="0023728C" w:rsidRPr="005E33ED" w:rsidRDefault="0023728C" w:rsidP="005E33ED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&lt;/nav&gt;&lt;!-- navbar --&gt;</w:t>
      </w:r>
    </w:p>
    <w:p w14:paraId="3522180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&lt;/div&gt;</w:t>
      </w:r>
    </w:p>
    <w:p w14:paraId="78016BE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&lt;/header&gt;&lt;!-- End Header --&gt;</w:t>
      </w:r>
    </w:p>
    <w:p w14:paraId="6995A48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CD5DBF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&lt;main id="main"&gt;</w:t>
      </w:r>
    </w:p>
    <w:p w14:paraId="23651F9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97919C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&lt;!-- ======= Portfolio Section ======= --&gt;</w:t>
      </w:r>
    </w:p>
    <w:p w14:paraId="35DDC24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&lt;section id="portfolio" class="portfolio"&gt;</w:t>
      </w:r>
    </w:p>
    <w:p w14:paraId="1773DF0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&lt;div class="container" data-aos="fade-up"&gt;</w:t>
      </w:r>
    </w:p>
    <w:p w14:paraId="533F442A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D26E37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&lt;div class="section-title"&gt;</w:t>
      </w:r>
    </w:p>
    <w:p w14:paraId="17F013E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&lt;h2&gt;Portfolio&lt;/h2&gt;</w:t>
      </w:r>
    </w:p>
    <w:p w14:paraId="70388B6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&lt;h3&gt;Check our &lt;span&gt;Portfolio&lt;/span&gt;&lt;/h3&gt;</w:t>
      </w:r>
    </w:p>
    <w:p w14:paraId="44493D1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&lt;p&gt;Ut possimus qui ut temporibus culpa velit eveniet modi omnis est adipisci expedita at voluptas</w:t>
      </w:r>
    </w:p>
    <w:p w14:paraId="48B8B42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atque vitae</w:t>
      </w:r>
    </w:p>
    <w:p w14:paraId="70E51DFA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autem.&lt;/p&gt;</w:t>
      </w:r>
    </w:p>
    <w:p w14:paraId="20BBF4C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65AA8B5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AAFD3D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&lt;div class="row" data-aos="fade-up" data-aos-delay="100"&gt;</w:t>
      </w:r>
    </w:p>
    <w:p w14:paraId="265F573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class="col-lg-12 d-flex justify-content-center"&gt;</w:t>
      </w:r>
    </w:p>
    <w:p w14:paraId="32A0DC7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&lt;ul id="portfolio-flters"&gt;</w:t>
      </w:r>
    </w:p>
    <w:p w14:paraId="603605F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&lt;li data-filter="*" class="filter-active"&gt;All&lt;/li&gt;</w:t>
      </w:r>
    </w:p>
    <w:p w14:paraId="138F949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&lt;li data-filter=".filter-app"&gt;App&lt;/li&gt;</w:t>
      </w:r>
    </w:p>
    <w:p w14:paraId="0643759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&lt;li data-filter=".filter-card"&gt;Card&lt;/li&gt;</w:t>
      </w:r>
    </w:p>
    <w:p w14:paraId="6502DF7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&lt;li data-filter=".filter-web"&gt;Web&lt;/li&gt;</w:t>
      </w:r>
    </w:p>
    <w:p w14:paraId="3A42FE1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&lt;/ul&gt;</w:t>
      </w:r>
    </w:p>
    <w:p w14:paraId="371AA4DA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143319A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076B3EE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F894266" w14:textId="4BBA2245" w:rsidR="0023728C" w:rsidRPr="005E33ED" w:rsidRDefault="0023728C" w:rsidP="005E33ED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&lt;div class="row portfolio-container" data-aos="fade-up" data-aos-delay="200"&gt;</w:t>
      </w:r>
    </w:p>
    <w:p w14:paraId="5FC518F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class="col-lg-4 col-md-6 portfolio-item filter-app"&gt;</w:t>
      </w:r>
    </w:p>
    <w:p w14:paraId="275CD59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&lt;img src="assets/img/portfolio/portfolio-1.jpg" class="img-fluid" alt=""&gt;</w:t>
      </w:r>
    </w:p>
    <w:p w14:paraId="2F7ACB5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&lt;div class="portfolio-info"&gt;</w:t>
      </w:r>
    </w:p>
    <w:p w14:paraId="14D8698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&lt;h4&gt;App 1&lt;/h4&gt;</w:t>
      </w:r>
    </w:p>
    <w:p w14:paraId="4D55497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&lt;p&gt;$ 450&lt;/p&gt;</w:t>
      </w:r>
    </w:p>
    <w:p w14:paraId="5BF049D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href="assets/img/portfolio/portfolio-1.jpg" data-gallery="portfolioGallery"</w:t>
      </w:r>
    </w:p>
    <w:p w14:paraId="2C4EE29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class="portfolio-lightbox preview-link" title="App 1"&gt;&lt;i class="bx bx-plus"&gt;&lt;/i&gt;&lt;/a&gt;</w:t>
      </w:r>
    </w:p>
    <w:p w14:paraId="6957173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href="portfolio-details.html" class="details-link" title="More Details"&gt;&lt;i class="bx bx-link"&gt;&lt;/i&gt;&lt;/a&gt;</w:t>
      </w:r>
    </w:p>
    <w:p w14:paraId="4D217AF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&lt;br&gt;</w:t>
      </w:r>
    </w:p>
    <w:p w14:paraId="1876DFC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&lt;form action="addtocart.do" method="get"&gt;</w:t>
      </w:r>
    </w:p>
    <w:p w14:paraId="23736F7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type="number" name="qty" value="1" /&gt;</w:t>
      </w:r>
    </w:p>
    <w:p w14:paraId="1E872AF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lastRenderedPageBreak/>
        <w:t xml:space="preserve">                &lt;input type="hidden" name="pid" value="1" /&gt;</w:t>
      </w:r>
    </w:p>
    <w:p w14:paraId="4287918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&lt;!--&lt;input type="hidden" name="price" value="450" /&gt;--&gt;</w:t>
      </w:r>
    </w:p>
    <w:p w14:paraId="65E5EAE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type="submit" value="Add to Cart" /&gt;</w:t>
      </w:r>
    </w:p>
    <w:p w14:paraId="4071DFC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&lt;/form&gt;</w:t>
      </w:r>
    </w:p>
    <w:p w14:paraId="6BA3E90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0A2EBF4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3E6CE0A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1F2788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class="col-lg-4 col-md-6 portfolio-item filter-web"&gt;</w:t>
      </w:r>
    </w:p>
    <w:p w14:paraId="7E06861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&lt;img src="assets/img/portfolio/portfolio-2.jpg" class="img-fluid" alt=""&gt;</w:t>
      </w:r>
    </w:p>
    <w:p w14:paraId="5B522ED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&lt;div class="portfolio-info"&gt;</w:t>
      </w:r>
    </w:p>
    <w:p w14:paraId="7ADBC0E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&lt;h4&gt;App 2&lt;/h4&gt;</w:t>
      </w:r>
    </w:p>
    <w:p w14:paraId="5B842CB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&lt;p&gt; $ 660&lt;/p&gt;</w:t>
      </w:r>
    </w:p>
    <w:p w14:paraId="78B5522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href="assets/img/portfolio/portfolio-2.jpg" data-gallery="portfolioGallery"</w:t>
      </w:r>
    </w:p>
    <w:p w14:paraId="5F1DC04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class="portfolio-lightbox preview-link" title="Web 3"&gt;&lt;i class="bx bx-plus"&gt;&lt;/i&gt;&lt;/a&gt;</w:t>
      </w:r>
    </w:p>
    <w:p w14:paraId="1365D4B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href="portfolio-details.html" class="details-link" title="More Details"&gt;&lt;i class="bx bx-link"&gt;&lt;/i&gt;&lt;/a&gt;</w:t>
      </w:r>
    </w:p>
    <w:p w14:paraId="449EF69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&lt;br&gt;</w:t>
      </w:r>
    </w:p>
    <w:p w14:paraId="2166742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&lt;form action="addtocart.do" method="get"&gt;</w:t>
      </w:r>
    </w:p>
    <w:p w14:paraId="728263E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type="number" name="qty" value="1" /&gt;</w:t>
      </w:r>
    </w:p>
    <w:p w14:paraId="0F3F015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type="hidden" name="pid" value="2" /&gt;</w:t>
      </w:r>
    </w:p>
    <w:p w14:paraId="7F24170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&lt;!--&lt;input type="hidden" name="price" value="660" /&gt;--&gt;</w:t>
      </w:r>
    </w:p>
    <w:p w14:paraId="2694B4B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type="submit" value="Add to Cart" /&gt;</w:t>
      </w:r>
    </w:p>
    <w:p w14:paraId="31E4F76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&lt;/form&gt;</w:t>
      </w:r>
    </w:p>
    <w:p w14:paraId="37F3924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16400E5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32737AF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13425C7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class="col-lg-4 col-md-6 portfolio-item filter-app"&gt;</w:t>
      </w:r>
    </w:p>
    <w:p w14:paraId="73E2BE5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&lt;img src="assets/img/portfolio/portfolio-3.jpg" class="img-fluid" alt=""&gt;</w:t>
      </w:r>
    </w:p>
    <w:p w14:paraId="5CACD96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&lt;div class="portfolio-info"&gt;</w:t>
      </w:r>
    </w:p>
    <w:p w14:paraId="6E1D67D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&lt;h4&gt;App 3&lt;/h4&gt;</w:t>
      </w:r>
    </w:p>
    <w:p w14:paraId="79255CA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&lt;p&gt; $ 300&lt;/p&gt;</w:t>
      </w:r>
    </w:p>
    <w:p w14:paraId="2960395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href="assets/img/portfolio/portfolio-3.jpg" data-gallery="portfolioGallery"</w:t>
      </w:r>
    </w:p>
    <w:p w14:paraId="6B840A1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class="portfolio-lightbox preview-link" title="App 2"&gt;&lt;i class="bx bx-plus"&gt;&lt;/i&gt;&lt;/a&gt;</w:t>
      </w:r>
    </w:p>
    <w:p w14:paraId="438394C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href="portfolio-details.html" class="details-link" title="More Details"&gt;&lt;i class="bx bx-link"&gt;&lt;/i&gt;&lt;/a&gt;</w:t>
      </w:r>
    </w:p>
    <w:p w14:paraId="29F0804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&lt;br&gt;</w:t>
      </w:r>
    </w:p>
    <w:p w14:paraId="0A75C45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&lt;form action="addtocart.do" method="post"&gt;</w:t>
      </w:r>
    </w:p>
    <w:p w14:paraId="62F9047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type="number" name="qty" value="1" /&gt;</w:t>
      </w:r>
    </w:p>
    <w:p w14:paraId="062CDCB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type="hidden" name="pid" value="3" /&gt;</w:t>
      </w:r>
    </w:p>
    <w:p w14:paraId="021C14A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&lt;!--&lt;input type="hidden" name="price" value="300" /&gt;--&gt;</w:t>
      </w:r>
    </w:p>
    <w:p w14:paraId="0A50F8A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type="submit" value="Add to Cart" /&gt;</w:t>
      </w:r>
    </w:p>
    <w:p w14:paraId="5F60CC8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&lt;/form&gt;</w:t>
      </w:r>
    </w:p>
    <w:p w14:paraId="1F944DE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177D57C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3E9E5F3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CB7919A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class="col-lg-4 col-md-6 portfolio-item filter-card"&gt;</w:t>
      </w:r>
    </w:p>
    <w:p w14:paraId="0959ABD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&lt;img src="assets/img/portfolio/portfolio-4.jpg" class="img-fluid" alt=""&gt;</w:t>
      </w:r>
    </w:p>
    <w:p w14:paraId="5023453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&lt;div class="portfolio-info"&gt;</w:t>
      </w:r>
    </w:p>
    <w:p w14:paraId="7422C8C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&lt;h4&gt;App 4&lt;/h4&gt;</w:t>
      </w:r>
    </w:p>
    <w:p w14:paraId="757CB7C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&lt;p&gt; $ 1000&lt;/p&gt;</w:t>
      </w:r>
    </w:p>
    <w:p w14:paraId="4CA25BE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href="assets/img/portfolio/portfolio-4.jpg" data-gallery="portfolioGallery"</w:t>
      </w:r>
    </w:p>
    <w:p w14:paraId="0BAD73D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lastRenderedPageBreak/>
        <w:t xml:space="preserve">                class="portfolio-lightbox preview-link" title="Card 2"&gt;&lt;i class="bx bx-plus"&gt;&lt;/i&gt;&lt;/a&gt;</w:t>
      </w:r>
    </w:p>
    <w:p w14:paraId="184178F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href="portfolio-details.html" class="details-link" title="More Details"&gt;&lt;i class="bx bx-link"&gt;&lt;/i&gt;&lt;/a&gt;</w:t>
      </w:r>
    </w:p>
    <w:p w14:paraId="22CA534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&lt;br&gt;</w:t>
      </w:r>
    </w:p>
    <w:p w14:paraId="46E8AEF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&lt;form action="addtocart.do" method="post"&gt;</w:t>
      </w:r>
    </w:p>
    <w:p w14:paraId="678C349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type="number" name="qty" value="1" /&gt;</w:t>
      </w:r>
    </w:p>
    <w:p w14:paraId="08CA1A9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type="hidden" name="pid" value="4" /&gt;</w:t>
      </w:r>
    </w:p>
    <w:p w14:paraId="4C6AB9E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&lt;!--&lt;input type="hidden" name="price" value="1000" /&gt;--&gt;</w:t>
      </w:r>
    </w:p>
    <w:p w14:paraId="356A520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type="submit" value="Add to Cart" /&gt;</w:t>
      </w:r>
    </w:p>
    <w:p w14:paraId="4AD95CC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&lt;/form&gt;</w:t>
      </w:r>
    </w:p>
    <w:p w14:paraId="0FC8819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1A20C5D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76529B3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A19DCE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class="col-lg-4 col-md-6 portfolio-item filter-web"&gt;</w:t>
      </w:r>
    </w:p>
    <w:p w14:paraId="2D3C8C3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&lt;img src="assets/img/portfolio/portfolio-5.jpg" class="img-fluid" alt=""&gt;</w:t>
      </w:r>
    </w:p>
    <w:p w14:paraId="06DC155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&lt;div class="portfolio-info"&gt;</w:t>
      </w:r>
    </w:p>
    <w:p w14:paraId="442A772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&lt;h4&gt;App 5&lt;/h4&gt;</w:t>
      </w:r>
    </w:p>
    <w:p w14:paraId="2C29EBE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&lt;p&gt; $ 840&lt;/p&gt;</w:t>
      </w:r>
    </w:p>
    <w:p w14:paraId="5F4B195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href="assets/img/portfolio/portfolio-5.jpg" data-gallery="portfolioGallery"</w:t>
      </w:r>
    </w:p>
    <w:p w14:paraId="5F17E91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class="portfolio-lightbox preview-link" title="Web 2"&gt;&lt;i class="bx bx-plus"&gt;&lt;/i&gt;&lt;/a&gt;</w:t>
      </w:r>
    </w:p>
    <w:p w14:paraId="3355B99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href="portfolio-details.html" class="details-link" title="More Details"&gt;&lt;i class="bx bx-link"&gt;&lt;/i&gt;&lt;/a&gt;</w:t>
      </w:r>
    </w:p>
    <w:p w14:paraId="7ABDFCC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&lt;br&gt;</w:t>
      </w:r>
    </w:p>
    <w:p w14:paraId="6597EC4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&lt;form action="addtocart.do" method="post"&gt;</w:t>
      </w:r>
    </w:p>
    <w:p w14:paraId="104F8B3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type="number" name="qty" value="1" /&gt;</w:t>
      </w:r>
    </w:p>
    <w:p w14:paraId="569BFA9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type="hidden" name="pid" value="5" /&gt;</w:t>
      </w:r>
    </w:p>
    <w:p w14:paraId="38E9759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&lt;!--&lt;input type="hidden" name="price" value="840" /&gt;--&gt;</w:t>
      </w:r>
    </w:p>
    <w:p w14:paraId="6F5193B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type="submit" value="Add to Cart" /&gt;</w:t>
      </w:r>
    </w:p>
    <w:p w14:paraId="279D06E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&lt;/form&gt;</w:t>
      </w:r>
    </w:p>
    <w:p w14:paraId="4E1FD9D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36F5C15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0D07CA9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EF44A2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class="col-lg-4 col-md-6 portfolio-item filter-app"&gt;</w:t>
      </w:r>
    </w:p>
    <w:p w14:paraId="7CCE0D6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&lt;img src="assets/img/portfolio/portfolio-6.jpg" class="img-fluid" alt=""&gt;</w:t>
      </w:r>
    </w:p>
    <w:p w14:paraId="07E490F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&lt;div class="portfolio-info"&gt;</w:t>
      </w:r>
    </w:p>
    <w:p w14:paraId="669A334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&lt;h4&gt;App 6&lt;/h4&gt;</w:t>
      </w:r>
    </w:p>
    <w:p w14:paraId="44AD81E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&lt;p&gt; $ 710&lt;/p&gt;</w:t>
      </w:r>
    </w:p>
    <w:p w14:paraId="4F5C8E3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href="assets/img/portfolio/portfolio-6.jpg" data-gallery="portfolioGallery"</w:t>
      </w:r>
    </w:p>
    <w:p w14:paraId="2CC7FED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class="portfolio-lightbox preview-link" title="App 3"&gt;&lt;i class="bx bx-plus"&gt;&lt;/i&gt;&lt;/a&gt;</w:t>
      </w:r>
    </w:p>
    <w:p w14:paraId="0F8930F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href="portfolio-details.html" class="details-link" title="More Details"&gt;&lt;i class="bx bx-link"&gt;&lt;/i&gt;&lt;/a&gt;</w:t>
      </w:r>
    </w:p>
    <w:p w14:paraId="1D273A1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&lt;br&gt;</w:t>
      </w:r>
    </w:p>
    <w:p w14:paraId="04EB273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&lt;form action="addtocart.do" method="post"&gt;</w:t>
      </w:r>
    </w:p>
    <w:p w14:paraId="4C4D4E8A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type="number" name="qty" value="1" /&gt;</w:t>
      </w:r>
    </w:p>
    <w:p w14:paraId="4CCAD5E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type="hidden" name="pid" value="6" /&gt;</w:t>
      </w:r>
    </w:p>
    <w:p w14:paraId="1C7BF91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&lt;!--&lt;input type="hidden" name="price" value="710" /&gt;--&gt;</w:t>
      </w:r>
    </w:p>
    <w:p w14:paraId="5B0FFE2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type="submit" value="Add to Cart" /&gt;</w:t>
      </w:r>
    </w:p>
    <w:p w14:paraId="0F97439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&lt;/form&gt;</w:t>
      </w:r>
    </w:p>
    <w:p w14:paraId="3907DA2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7D4816A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5198F4E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3F7463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class="col-lg-4 col-md-6 portfolio-item filter-card"&gt;</w:t>
      </w:r>
    </w:p>
    <w:p w14:paraId="704D63B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&lt;img src="assets/img/portfolio/portfolio-7.jpg" class="img-fluid" alt=""&gt;</w:t>
      </w:r>
    </w:p>
    <w:p w14:paraId="63F7B5C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&lt;div class="portfolio-info"&gt;</w:t>
      </w:r>
    </w:p>
    <w:p w14:paraId="3106749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&lt;h4&gt;App 7&lt;/h4&gt;</w:t>
      </w:r>
    </w:p>
    <w:p w14:paraId="5FB33C5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&lt;p&gt;$ 250&lt;/p&gt;</w:t>
      </w:r>
    </w:p>
    <w:p w14:paraId="7A1DAE2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href="assets/img/portfolio/portfolio-7.jpg" data-gallery="portfolioGallery"</w:t>
      </w:r>
    </w:p>
    <w:p w14:paraId="5FAE763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class="portfolio-lightbox preview-link" title="Card 1"&gt;&lt;i class="bx bx-plus"&gt;&lt;/i&gt;&lt;/a&gt;</w:t>
      </w:r>
    </w:p>
    <w:p w14:paraId="42F90AD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href="portfolio-details.html" class="details-link" title="More Details"&gt;&lt;i class="bx bx-link"&gt;&lt;/i&gt;&lt;/a&gt;</w:t>
      </w:r>
    </w:p>
    <w:p w14:paraId="6721E08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&lt;br&gt;</w:t>
      </w:r>
    </w:p>
    <w:p w14:paraId="19AF6FA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&lt;form action="addtocart.do" method="post"&gt;</w:t>
      </w:r>
    </w:p>
    <w:p w14:paraId="7A5A9CD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type="number" name="qty" value="1" /&gt;</w:t>
      </w:r>
    </w:p>
    <w:p w14:paraId="013F37FA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type="hidden" name="pid" value="7" /&gt;</w:t>
      </w:r>
    </w:p>
    <w:p w14:paraId="715325E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&lt;!--&lt;input type="hidden" name="price" value="250" /&gt;--&gt;</w:t>
      </w:r>
    </w:p>
    <w:p w14:paraId="1DE1A54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type="submit" value="Add to Cart" /&gt;</w:t>
      </w:r>
    </w:p>
    <w:p w14:paraId="748D4C3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&lt;/form&gt;</w:t>
      </w:r>
    </w:p>
    <w:p w14:paraId="6BB183CA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1419C40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3B8162A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DB2B06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class="col-lg-4 col-md-6 portfolio-item filter-card"&gt;</w:t>
      </w:r>
    </w:p>
    <w:p w14:paraId="7B2561E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&lt;img src="assets/img/portfolio/portfolio-8.jpg" class="img-fluid" alt=""&gt;</w:t>
      </w:r>
    </w:p>
    <w:p w14:paraId="642A1E6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&lt;div class="portfolio-info"&gt;</w:t>
      </w:r>
    </w:p>
    <w:p w14:paraId="3EDD51E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&lt;h4&gt;App 8&lt;/h4&gt;</w:t>
      </w:r>
    </w:p>
    <w:p w14:paraId="4B9ACCE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&lt;p&gt;$ 72&lt;/p&gt;</w:t>
      </w:r>
    </w:p>
    <w:p w14:paraId="0CB37B2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href="assets/img/portfolio/portfolio-8.jpg" data-gallery="portfolioGallery"</w:t>
      </w:r>
    </w:p>
    <w:p w14:paraId="5C89759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class="portfolio-lightbox preview-link" title="Card 3"&gt;&lt;i class="bx bx-plus"&gt;&lt;/i&gt;&lt;/a&gt;</w:t>
      </w:r>
    </w:p>
    <w:p w14:paraId="20701E0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href="portfolio-details.html" class="details-link" title="More Details"&gt;&lt;i class="bx bx-link"&gt;&lt;/i&gt;&lt;/a&gt;</w:t>
      </w:r>
    </w:p>
    <w:p w14:paraId="083DEBE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&lt;br&gt;</w:t>
      </w:r>
    </w:p>
    <w:p w14:paraId="4A8F0D0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&lt;form action="addtocart.do" method="post"&gt;</w:t>
      </w:r>
    </w:p>
    <w:p w14:paraId="6CF47E4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type="number" name="qty" value="1" /&gt;</w:t>
      </w:r>
    </w:p>
    <w:p w14:paraId="7A9DE38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type="hidden" name="pid" value="8" /&gt;</w:t>
      </w:r>
    </w:p>
    <w:p w14:paraId="162E9B9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&lt;!--&lt;input type="hidden" name="price" value="72" /&gt;--&gt;</w:t>
      </w:r>
    </w:p>
    <w:p w14:paraId="1514D3B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type="submit" value="Add to Cart" /&gt;</w:t>
      </w:r>
    </w:p>
    <w:p w14:paraId="5B09F83A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&lt;/form&gt;</w:t>
      </w:r>
    </w:p>
    <w:p w14:paraId="2884BB7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07196BE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754D26F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BDC34A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class="col-lg-4 col-md-6 portfolio-item filter-web"&gt;</w:t>
      </w:r>
    </w:p>
    <w:p w14:paraId="39DCFEF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&lt;img src="assets/img/portfolio/portfolio-9.jpg" class="img-fluid" alt=""&gt;</w:t>
      </w:r>
    </w:p>
    <w:p w14:paraId="6E2D9C0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&lt;div class="portfolio-info"&gt;</w:t>
      </w:r>
    </w:p>
    <w:p w14:paraId="66C773A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&lt;h4&gt;App 9&lt;/h4&gt;</w:t>
      </w:r>
    </w:p>
    <w:p w14:paraId="0CAD006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&lt;p&gt;$ 350&lt;/p&gt;</w:t>
      </w:r>
    </w:p>
    <w:p w14:paraId="63F41E8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href="assets/img/portfolio/portfolio-9.jpg" data-gallery="portfolioGallery"</w:t>
      </w:r>
    </w:p>
    <w:p w14:paraId="27439E4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class="portfolio-lightbox preview-link" title="Web 3"&gt;&lt;i class="bx bx-plus"&gt;&lt;/i&gt;&lt;/a&gt;</w:t>
      </w:r>
    </w:p>
    <w:p w14:paraId="681BA19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href="portfolio-details.html" class="details-link" title="More Details"&gt;&lt;i class="bx bx-link"&gt;&lt;/i&gt;&lt;/a&gt;</w:t>
      </w:r>
    </w:p>
    <w:p w14:paraId="0714217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&lt;br&gt;</w:t>
      </w:r>
    </w:p>
    <w:p w14:paraId="2A54776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lastRenderedPageBreak/>
        <w:t xml:space="preserve">              &lt;form action="addtocart.do" method="post"&gt;</w:t>
      </w:r>
    </w:p>
    <w:p w14:paraId="05753B2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type="number" name="qty" value="1" /&gt;</w:t>
      </w:r>
    </w:p>
    <w:p w14:paraId="7D6A27D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type="hidden" name="pid" value="9" /&gt;</w:t>
      </w:r>
    </w:p>
    <w:p w14:paraId="6C88696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&lt;!--&lt;input type="hidden" name="price" value="350" /&gt;--&gt;</w:t>
      </w:r>
    </w:p>
    <w:p w14:paraId="48409B1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type="submit" value="Add to Cart" /&gt;</w:t>
      </w:r>
    </w:p>
    <w:p w14:paraId="71899E6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&lt;/form&gt;</w:t>
      </w:r>
    </w:p>
    <w:p w14:paraId="478E132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3082B60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218E477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6A57A18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&lt;/div&gt;</w:t>
      </w:r>
    </w:p>
    <w:p w14:paraId="3EDC8BF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&lt;/section&gt;&lt;!-- End Portfolio Section --&gt;</w:t>
      </w:r>
    </w:p>
    <w:p w14:paraId="2DF246F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29A43F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&lt;/main&gt;&lt;!-- End #main --&gt;</w:t>
      </w:r>
    </w:p>
    <w:p w14:paraId="332DE4F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2B6E00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&lt;!-- ======= Footer ======= --&gt;</w:t>
      </w:r>
    </w:p>
    <w:p w14:paraId="6CE79B1D" w14:textId="094E5585" w:rsidR="0023728C" w:rsidRPr="005E33ED" w:rsidRDefault="0023728C" w:rsidP="005E33ED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&lt;footer id="footer"&gt;</w:t>
      </w:r>
    </w:p>
    <w:p w14:paraId="0C369D0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&lt;div class="footer-newsletter"&gt;</w:t>
      </w:r>
    </w:p>
    <w:p w14:paraId="2632C1D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&lt;div class="container"&gt;</w:t>
      </w:r>
    </w:p>
    <w:p w14:paraId="0442A2E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&lt;div class="row justify-content-center"&gt;</w:t>
      </w:r>
    </w:p>
    <w:p w14:paraId="0B705D4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class="col-lg-6"&gt;</w:t>
      </w:r>
    </w:p>
    <w:p w14:paraId="70B7FD3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&lt;h4&gt;Login&lt;/h4&gt;</w:t>
      </w:r>
    </w:p>
    <w:p w14:paraId="5D7AAB5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&lt;form action="elogin.do" method="post"&gt;</w:t>
      </w:r>
    </w:p>
    <w:p w14:paraId="460CA3B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&lt;label for="username" /&gt;Username :</w:t>
      </w:r>
    </w:p>
    <w:p w14:paraId="6DF08AC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&lt;input type="text" name="username" /&gt;</w:t>
      </w:r>
    </w:p>
    <w:p w14:paraId="4008C71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&lt;label for="password" /&gt;Password :</w:t>
      </w:r>
    </w:p>
    <w:p w14:paraId="2BCA8C4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&lt;input type="password" name="password" /&gt;</w:t>
      </w:r>
    </w:p>
    <w:p w14:paraId="14737DB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&lt;input type="submit" value="Login" /&gt;</w:t>
      </w:r>
    </w:p>
    <w:p w14:paraId="2DAAC91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&lt;/form&gt;</w:t>
      </w:r>
    </w:p>
    <w:p w14:paraId="0BF181FA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4B1408A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5A9C7DF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&lt;/div&gt;</w:t>
      </w:r>
    </w:p>
    <w:p w14:paraId="4098D59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&lt;/div&gt;</w:t>
      </w:r>
    </w:p>
    <w:p w14:paraId="424663B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16CFC6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&lt;!-- ======= Contact Section ======= --&gt;</w:t>
      </w:r>
    </w:p>
    <w:p w14:paraId="6D1B3AA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&lt;section id="contact" class="contact"&gt;</w:t>
      </w:r>
    </w:p>
    <w:p w14:paraId="49EF6355" w14:textId="5AEC4CBE" w:rsidR="0023728C" w:rsidRPr="005E33ED" w:rsidRDefault="0023728C" w:rsidP="005E33ED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&lt;div class="container" data-aos="fade-up"&gt;</w:t>
      </w:r>
    </w:p>
    <w:p w14:paraId="7FC2837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&lt;div class="section-title"&gt;</w:t>
      </w:r>
    </w:p>
    <w:p w14:paraId="6439CF3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&lt;h2&gt;Contact&lt;/h2&gt;</w:t>
      </w:r>
    </w:p>
    <w:p w14:paraId="18CFFF6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&lt;h3&gt;&lt;span&gt;Contact Us&lt;/span&gt;&lt;/h3&gt;</w:t>
      </w:r>
    </w:p>
    <w:p w14:paraId="7E85B44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&lt;p&gt;Ut possimus qui ut temporibus culpa velit eveniet modi omnis est adipisci expedita at voluptas</w:t>
      </w:r>
    </w:p>
    <w:p w14:paraId="6A62324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atque vitae autem.&lt;/p&gt;</w:t>
      </w:r>
    </w:p>
    <w:p w14:paraId="542ECA7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2219414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DEAB7D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&lt;div class="row" data-aos="fade-up" data-aos-delay="100"&gt;</w:t>
      </w:r>
    </w:p>
    <w:p w14:paraId="709B3B3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class="col-lg-6"&gt;</w:t>
      </w:r>
    </w:p>
    <w:p w14:paraId="0E3ADEA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&lt;div class="info-box mb-4"&gt;</w:t>
      </w:r>
    </w:p>
    <w:p w14:paraId="037D9A3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&lt;i class="bx bx-map"&gt;&lt;/i&gt;</w:t>
      </w:r>
    </w:p>
    <w:p w14:paraId="04931EF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&lt;h3&gt;Our Address&lt;/h3&gt;</w:t>
      </w:r>
    </w:p>
    <w:p w14:paraId="1B18509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&lt;p&gt;A108 Adam Street, New York, NY 535022&lt;/p&gt;</w:t>
      </w:r>
    </w:p>
    <w:p w14:paraId="0ED8565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1C745AB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lastRenderedPageBreak/>
        <w:t xml:space="preserve">          &lt;/div&gt;</w:t>
      </w:r>
    </w:p>
    <w:p w14:paraId="36C9BB0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41A035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class="col-lg-3 col-md-6"&gt;</w:t>
      </w:r>
    </w:p>
    <w:p w14:paraId="24FF191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&lt;div class="info-box  mb-4"&gt;</w:t>
      </w:r>
    </w:p>
    <w:p w14:paraId="6972643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&lt;i class="bx bx-envelope"&gt;&lt;/i&gt;</w:t>
      </w:r>
    </w:p>
    <w:p w14:paraId="647A87A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&lt;h3&gt;Email Us&lt;/h3&gt;</w:t>
      </w:r>
    </w:p>
    <w:p w14:paraId="4BB352C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&lt;p&gt;contact@example.com&lt;/p&gt;</w:t>
      </w:r>
    </w:p>
    <w:p w14:paraId="397AB9B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34326D4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0D971C8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92F2C4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class="col-lg-3 col-md-6"&gt;</w:t>
      </w:r>
    </w:p>
    <w:p w14:paraId="21C3996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&lt;div class="info-box  mb-4"&gt;</w:t>
      </w:r>
    </w:p>
    <w:p w14:paraId="67E1FCC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&lt;i class="bx bx-phone-call"&gt;&lt;/i&gt;</w:t>
      </w:r>
    </w:p>
    <w:p w14:paraId="63AB6D1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&lt;h3&gt;Call Us&lt;/h3&gt;</w:t>
      </w:r>
    </w:p>
    <w:p w14:paraId="4285869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&lt;p&gt;+1 5589 55488 55&lt;/p&gt;</w:t>
      </w:r>
    </w:p>
    <w:p w14:paraId="17892A4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76259A55" w14:textId="37F7CC45" w:rsidR="0023728C" w:rsidRPr="005E33ED" w:rsidRDefault="0023728C" w:rsidP="005E33ED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311FD0D8" w14:textId="02D8926D" w:rsidR="0023728C" w:rsidRPr="005E33ED" w:rsidRDefault="0023728C" w:rsidP="005E33ED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2C9BB6B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&lt;div class="row" data-aos="fade-up" data-aos-delay="100"&gt;</w:t>
      </w:r>
    </w:p>
    <w:p w14:paraId="6CBCCEC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254F19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class="col-lg-6 "&gt;</w:t>
      </w:r>
    </w:p>
    <w:p w14:paraId="2FC53DA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&lt;iframe class="mb-4 mb-lg-0"</w:t>
      </w:r>
    </w:p>
    <w:p w14:paraId="3CDAAC39" w14:textId="5C29473D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>src="https://www.google.com/maps/embed?pb=!1m14!1m8!1m3!1d12097.433213460943!2d-74.0062269!3d40.7101282!3m2!1i1024!2i768!4f13.1!3m3!1m2!1s0x0%3A0xb89d1fe6bc499443!2sDowntown+Conference+Center!5e0!3m2!1smk!2sbg!4v1539943755621"</w:t>
      </w:r>
    </w:p>
    <w:p w14:paraId="2C0DD2E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frameborder="0" style="border:0; width: 100%; height: 384px;" allowfullscreen&gt;&lt;/iframe&gt;</w:t>
      </w:r>
    </w:p>
    <w:p w14:paraId="2961041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09E5EEB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502F96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class="col-lg-6"&gt;</w:t>
      </w:r>
    </w:p>
    <w:p w14:paraId="6E27D7D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&lt;form action="forms/contact.php" method="post" role="form" class="php-email-form"&gt;</w:t>
      </w:r>
    </w:p>
    <w:p w14:paraId="099015A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&lt;div class="row"&gt;</w:t>
      </w:r>
    </w:p>
    <w:p w14:paraId="779B19C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&lt;div class="col form-group"&gt;</w:t>
      </w:r>
    </w:p>
    <w:p w14:paraId="1439DCE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  &lt;input type="text" name="name" class="form-control" id="name" placeholder="Your Name" required&gt;</w:t>
      </w:r>
    </w:p>
    <w:p w14:paraId="0ADBBD6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&lt;/div&gt;</w:t>
      </w:r>
    </w:p>
    <w:p w14:paraId="2AFE7A4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&lt;div class="col form-group"&gt;</w:t>
      </w:r>
    </w:p>
    <w:p w14:paraId="7FA4D4E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  &lt;input type="email" class="form-control" name="email" id="email" placeholder="Your Email" required&gt;</w:t>
      </w:r>
    </w:p>
    <w:p w14:paraId="71893C3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&lt;/div&gt;</w:t>
      </w:r>
    </w:p>
    <w:p w14:paraId="38D926E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&lt;/div&gt;</w:t>
      </w:r>
    </w:p>
    <w:p w14:paraId="7DB6936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&lt;div class="form-group"&gt;</w:t>
      </w:r>
    </w:p>
    <w:p w14:paraId="6040EF2A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&lt;input type="text" class="form-control" name="subject" id="subject" placeholder="Subject" required&gt;</w:t>
      </w:r>
    </w:p>
    <w:p w14:paraId="3624131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&lt;/div&gt;</w:t>
      </w:r>
    </w:p>
    <w:p w14:paraId="20FC7A3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&lt;div class="form-group"&gt;</w:t>
      </w:r>
    </w:p>
    <w:p w14:paraId="10E8B62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&lt;textarea class="form-control" name="message" rows="5" placeholder="Message" required&gt;&lt;/textarea&gt;</w:t>
      </w:r>
    </w:p>
    <w:p w14:paraId="4AA0651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&lt;/div&gt;</w:t>
      </w:r>
    </w:p>
    <w:p w14:paraId="0652C6F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&lt;div class="my-3"&gt;</w:t>
      </w:r>
    </w:p>
    <w:p w14:paraId="30A7167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&lt;div class="loading"&gt;Loading&lt;/div&gt;</w:t>
      </w:r>
    </w:p>
    <w:p w14:paraId="1515CA4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lastRenderedPageBreak/>
        <w:t xml:space="preserve">                &lt;div class="error-message"&gt;&lt;/div&gt;</w:t>
      </w:r>
    </w:p>
    <w:p w14:paraId="7FFE6AC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  &lt;div class="sent-message"&gt;Your message has been sent. Thank you!&lt;/div&gt;</w:t>
      </w:r>
    </w:p>
    <w:p w14:paraId="5E530B5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&lt;/div&gt;</w:t>
      </w:r>
    </w:p>
    <w:p w14:paraId="32E7DC1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&lt;div class="text-center"&gt;&lt;button type="submit"&gt;Send Message&lt;/button&gt;&lt;/div&gt;</w:t>
      </w:r>
    </w:p>
    <w:p w14:paraId="03F3D22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&lt;/form&gt;</w:t>
      </w:r>
    </w:p>
    <w:p w14:paraId="3BD2BE1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1ED29B7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10A2354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&lt;/div&gt;</w:t>
      </w:r>
    </w:p>
    <w:p w14:paraId="39E224C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&lt;/section&gt;&lt;!-- End Contact Section --&gt;</w:t>
      </w:r>
    </w:p>
    <w:p w14:paraId="33AAC80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9C8A28A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&lt;div class="footer-top"&gt;</w:t>
      </w:r>
    </w:p>
    <w:p w14:paraId="6110547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&lt;div class="container"&gt;</w:t>
      </w:r>
    </w:p>
    <w:p w14:paraId="104ADA10" w14:textId="64EACB01" w:rsidR="0023728C" w:rsidRPr="00B554E3" w:rsidRDefault="0023728C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&lt;div class="row"&gt;</w:t>
      </w:r>
    </w:p>
    <w:p w14:paraId="229C48F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class="col-lg-3 col-md-6 footer-contact"&gt;</w:t>
      </w:r>
    </w:p>
    <w:p w14:paraId="60A80B9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&lt;h3&gt;DM-Mart&lt;/h3&gt;</w:t>
      </w:r>
    </w:p>
    <w:p w14:paraId="29D0795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&lt;p&gt;</w:t>
      </w:r>
    </w:p>
    <w:p w14:paraId="3DCCCDC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A108 Adam Street &lt;br&gt;</w:t>
      </w:r>
    </w:p>
    <w:p w14:paraId="74FE77A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New York, NY 535022&lt;br&gt;</w:t>
      </w:r>
    </w:p>
    <w:p w14:paraId="6141E669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United States &lt;br&gt;&lt;br&gt;</w:t>
      </w:r>
    </w:p>
    <w:p w14:paraId="38313DC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&lt;strong&gt;Phone:&lt;/strong&gt; +1 5589 55488 55&lt;br&gt;</w:t>
      </w:r>
    </w:p>
    <w:p w14:paraId="541B1FB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&lt;strong&gt;Email:&lt;/strong&gt; info@example.com&lt;br&gt;</w:t>
      </w:r>
    </w:p>
    <w:p w14:paraId="2F9D241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&lt;/p&gt;</w:t>
      </w:r>
    </w:p>
    <w:p w14:paraId="3A7F954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4B8E7A5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3F93D1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class="col-lg-3 col-md-6 footer-links"&gt;</w:t>
      </w:r>
    </w:p>
    <w:p w14:paraId="7BAA80F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&lt;h4&gt;Useful Links&lt;/h4&gt;</w:t>
      </w:r>
    </w:p>
    <w:p w14:paraId="572342A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&lt;ul&gt;</w:t>
      </w:r>
    </w:p>
    <w:p w14:paraId="7EBFD05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&lt;li&gt;&lt;i class="bx bx-chevron-right"&gt;&lt;/i&gt; &lt;a href="#"&gt;Home&lt;/a&gt;&lt;/li&gt;</w:t>
      </w:r>
    </w:p>
    <w:p w14:paraId="1FA94A4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&lt;li&gt;&lt;i class="bx bx-chevron-right"&gt;&lt;/i&gt; &lt;a href="#"&gt;About us&lt;/a&gt;&lt;/li&gt;</w:t>
      </w:r>
    </w:p>
    <w:p w14:paraId="3C92DB7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&lt;li&gt;&lt;i class="bx bx-chevron-right"&gt;&lt;/i&gt; &lt;a href="#"&gt;Services&lt;/a&gt;&lt;/li&gt;</w:t>
      </w:r>
    </w:p>
    <w:p w14:paraId="68F9FFA7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&lt;li&gt;&lt;i class="bx bx-chevron-right"&gt;&lt;/i&gt; &lt;a href="#"&gt;Terms of service&lt;/a&gt;&lt;/li&gt;</w:t>
      </w:r>
    </w:p>
    <w:p w14:paraId="59D195F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&lt;li&gt;&lt;i class="bx bx-chevron-right"&gt;&lt;/i&gt; &lt;a href="#"&gt;Privacy policy&lt;/a&gt;&lt;/li&gt;</w:t>
      </w:r>
    </w:p>
    <w:p w14:paraId="5872041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&lt;/ul&gt;</w:t>
      </w:r>
    </w:p>
    <w:p w14:paraId="2913890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6D7D6F0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018EE9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class="col-lg-3 col-md-6 footer-links"&gt;</w:t>
      </w:r>
    </w:p>
    <w:p w14:paraId="5786776A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&lt;h4&gt;Our Services&lt;/h4&gt;</w:t>
      </w:r>
    </w:p>
    <w:p w14:paraId="5CA005C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&lt;ul&gt;</w:t>
      </w:r>
    </w:p>
    <w:p w14:paraId="020BB7A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&lt;li&gt;&lt;i class="bx bx-chevron-right"&gt;&lt;/i&gt; &lt;a href="#"&gt;Web Design&lt;/a&gt;&lt;/li&gt;</w:t>
      </w:r>
    </w:p>
    <w:p w14:paraId="1692741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&lt;li&gt;&lt;i class="bx bx-chevron-right"&gt;&lt;/i&gt; &lt;a href="#"&gt;Web Development&lt;/a&gt;&lt;/li&gt;</w:t>
      </w:r>
    </w:p>
    <w:p w14:paraId="0B7D579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&lt;li&gt;&lt;i class="bx bx-chevron-right"&gt;&lt;/i&gt; &lt;a href="#"&gt;Product Management&lt;/a&gt;&lt;/li&gt;</w:t>
      </w:r>
    </w:p>
    <w:p w14:paraId="6295877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&lt;li&gt;&lt;i class="bx bx-chevron-right"&gt;&lt;/i&gt; &lt;a href="#"&gt;Marketing&lt;/a&gt;&lt;/li&gt;</w:t>
      </w:r>
    </w:p>
    <w:p w14:paraId="1D7B54C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&lt;li&gt;&lt;i class="bx bx-chevron-right"&gt;&lt;/i&gt; &lt;a href="#"&gt;Graphic Design&lt;/a&gt;&lt;/li&gt;</w:t>
      </w:r>
    </w:p>
    <w:p w14:paraId="1F70EB2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&lt;/ul&gt;</w:t>
      </w:r>
    </w:p>
    <w:p w14:paraId="49FA173A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1A59E0A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50CB66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&lt;div class="col-lg-3 col-md-6 footer-links"&gt;</w:t>
      </w:r>
    </w:p>
    <w:p w14:paraId="53BD217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&lt;h4&gt;Our Social Networks&lt;/h4&gt;</w:t>
      </w:r>
    </w:p>
    <w:p w14:paraId="19B9D2F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&lt;p&gt;Cras fermentum odio eu feugiat lide par naso tierra videa magna derita valies&lt;/p&gt;</w:t>
      </w:r>
    </w:p>
    <w:p w14:paraId="08DEDD1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&lt;div class="social-links mt-3"&gt;</w:t>
      </w:r>
    </w:p>
    <w:p w14:paraId="68D49E4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href="#" class="twitter"&gt;&lt;i class="bx bxl-twitter"&gt;&lt;/i&gt;&lt;/a&gt;</w:t>
      </w:r>
    </w:p>
    <w:p w14:paraId="3FC8413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lastRenderedPageBreak/>
        <w:t xml:space="preserve">              &lt;a href="#" class="facebook"&gt;&lt;i class="bx bxl-facebook"&gt;&lt;/i&gt;&lt;/a&gt;</w:t>
      </w:r>
    </w:p>
    <w:p w14:paraId="0079A7E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href="#" class="instagram"&gt;&lt;i class="bx bxl-instagram"&gt;&lt;/i&gt;&lt;/a&gt;</w:t>
      </w:r>
    </w:p>
    <w:p w14:paraId="562B1E1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href="#" class="google-plus"&gt;&lt;i class="bx bxl-skype"&gt;&lt;/i&gt;&lt;/a&gt;</w:t>
      </w:r>
    </w:p>
    <w:p w14:paraId="4F2F062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  &lt;a href="#" class="linkedin"&gt;&lt;i class="bx bxl-linkedin"&gt;&lt;/i&gt;&lt;/a&gt;</w:t>
      </w:r>
    </w:p>
    <w:p w14:paraId="5A0C7770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2B4ED90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  &lt;/div&gt;</w:t>
      </w:r>
    </w:p>
    <w:p w14:paraId="0AE8DD7A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2285556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&lt;/div&gt;</w:t>
      </w:r>
    </w:p>
    <w:p w14:paraId="702B3B1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&lt;/div&gt;</w:t>
      </w:r>
    </w:p>
    <w:p w14:paraId="458600C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0D880AD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&lt;div class="container py-4"&gt;</w:t>
      </w:r>
    </w:p>
    <w:p w14:paraId="4CCD310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&lt;div class="copyright"&gt;</w:t>
      </w:r>
    </w:p>
    <w:p w14:paraId="76DEE4F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&amp;copy; Copyright &lt;strong&gt;&lt;span&gt;DM-Mart&lt;/span&gt;&lt;/strong&gt;. All Rights Reserved.</w:t>
      </w:r>
    </w:p>
    <w:p w14:paraId="600372A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&lt;/div&gt;</w:t>
      </w:r>
    </w:p>
    <w:p w14:paraId="7F52926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&lt;div class="credits"&gt;</w:t>
      </w:r>
    </w:p>
    <w:p w14:paraId="1DC8B2BF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  Designed by &lt;a href="https://github.com/DishenMakwana"&gt;DISHEN MAKWANA&lt;/a&gt;</w:t>
      </w:r>
    </w:p>
    <w:p w14:paraId="377E1E2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&lt;/div&gt;</w:t>
      </w:r>
    </w:p>
    <w:p w14:paraId="7C56C28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&lt;/div&gt;</w:t>
      </w:r>
    </w:p>
    <w:p w14:paraId="2771E6DA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&lt;/footer&gt;</w:t>
      </w:r>
    </w:p>
    <w:p w14:paraId="57B1EE0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&lt;!-- End Footer --&gt;</w:t>
      </w:r>
    </w:p>
    <w:p w14:paraId="600511D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D89CDF4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&lt;div id="preloader"&gt;&lt;/div&gt;</w:t>
      </w:r>
    </w:p>
    <w:p w14:paraId="6AAEDE9B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&lt;a href="#" class="back-to-top d-flex align-items-center justify-content-center"&gt;&lt;i</w:t>
      </w:r>
    </w:p>
    <w:p w14:paraId="519EDFC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    class="bi bi-arrow-up-short"&gt;&lt;/i&gt;&lt;/a&gt;</w:t>
      </w:r>
    </w:p>
    <w:p w14:paraId="56FB148E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95067D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&lt;!-- Vendor JS Files --&gt;</w:t>
      </w:r>
    </w:p>
    <w:p w14:paraId="1CABD42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&lt;script src="assets/vendor/aos/aos.js"&gt;&lt;/script&gt;</w:t>
      </w:r>
    </w:p>
    <w:p w14:paraId="06F5E51C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&lt;script src="assets/vendor/bootstrap/js/bootstrap.bundle.min.js"&gt;&lt;/script&gt;</w:t>
      </w:r>
    </w:p>
    <w:p w14:paraId="226324F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&lt;script src="assets/vendor/glightbox/js/glightbox.min.js"&gt;&lt;/script&gt;</w:t>
      </w:r>
    </w:p>
    <w:p w14:paraId="508DB74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&lt;script src="assets/vendor/isotope-layout/isotope.pkgd.min.js"&gt;&lt;/script&gt;</w:t>
      </w:r>
    </w:p>
    <w:p w14:paraId="67BCE45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&lt;script src="assets/vendor/php-email-form/validate.js"&gt;&lt;/script&gt;</w:t>
      </w:r>
    </w:p>
    <w:p w14:paraId="54903392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&lt;script src="assets/vendor/purecounter/purecounter.js"&gt;&lt;/script&gt;</w:t>
      </w:r>
    </w:p>
    <w:p w14:paraId="3B1745B3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&lt;script src="assets/vendor/swiper/swiper-bundle.min.js"&gt;&lt;/script&gt;</w:t>
      </w:r>
    </w:p>
    <w:p w14:paraId="06D9BFD1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&lt;script src="assets/vendor/waypoints/noframework.waypoints.js"&gt;&lt;/script&gt;</w:t>
      </w:r>
    </w:p>
    <w:p w14:paraId="6AA07BF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9C04756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&lt;!-- Template Main JS File --&gt;</w:t>
      </w:r>
    </w:p>
    <w:p w14:paraId="507D8635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 xml:space="preserve">  &lt;script src="assets/js/main.js"&gt;&lt;/script&gt;</w:t>
      </w:r>
    </w:p>
    <w:p w14:paraId="7A928288" w14:textId="77777777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DCC76F1" w14:textId="2F0690CC" w:rsidR="0023728C" w:rsidRPr="0023728C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>&lt;/body&gt;</w:t>
      </w:r>
    </w:p>
    <w:p w14:paraId="3535C5F8" w14:textId="1C632729" w:rsidR="001B1CA8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23728C">
        <w:rPr>
          <w:rFonts w:ascii="Times New Roman" w:hAnsi="Times New Roman" w:cs="Times New Roman"/>
          <w:noProof/>
          <w:lang w:val="en-IN"/>
        </w:rPr>
        <w:t>&lt;/html&gt;</w:t>
      </w:r>
    </w:p>
    <w:p w14:paraId="22E20D7D" w14:textId="77777777" w:rsidR="0023728C" w:rsidRPr="000B5FF1" w:rsidRDefault="0023728C" w:rsidP="0023728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B4E13AA" w14:textId="509D2931" w:rsidR="00166750" w:rsidRPr="000B5FF1" w:rsidRDefault="001B1CA8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LoginForEcommerce.java : </w:t>
      </w:r>
    </w:p>
    <w:p w14:paraId="1C71639E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>/*</w:t>
      </w:r>
    </w:p>
    <w:p w14:paraId="45076510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* To change this license header, choose License Headers in Project Properties.</w:t>
      </w:r>
    </w:p>
    <w:p w14:paraId="47BCE749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* To change this template file, choose Tools | Templates</w:t>
      </w:r>
    </w:p>
    <w:p w14:paraId="3501B882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* and open the template in the editor.</w:t>
      </w:r>
    </w:p>
    <w:p w14:paraId="1E1016AA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*/</w:t>
      </w:r>
    </w:p>
    <w:p w14:paraId="6A423D84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>package com.vvp.web;</w:t>
      </w:r>
    </w:p>
    <w:p w14:paraId="0A3ECEEB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694B84F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>import java.io.IOException;</w:t>
      </w:r>
    </w:p>
    <w:p w14:paraId="326F6540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lastRenderedPageBreak/>
        <w:t>import java.io.PrintWriter;</w:t>
      </w:r>
    </w:p>
    <w:p w14:paraId="768C04B7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>import javax.servlet.ServletException;</w:t>
      </w:r>
    </w:p>
    <w:p w14:paraId="749DD0B8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>import javax.servlet.http.Cookie;</w:t>
      </w:r>
    </w:p>
    <w:p w14:paraId="655D26F1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>import javax.servlet.http.HttpServlet;</w:t>
      </w:r>
    </w:p>
    <w:p w14:paraId="41ABCE62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>import javax.servlet.http.HttpServletRequest;</w:t>
      </w:r>
    </w:p>
    <w:p w14:paraId="77194F7A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>import javax.servlet.http.HttpServletResponse;</w:t>
      </w:r>
    </w:p>
    <w:p w14:paraId="210AFF45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>import javax.servlet.http.HttpSession;</w:t>
      </w:r>
    </w:p>
    <w:p w14:paraId="3DEFCEF6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3E3857D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>/**</w:t>
      </w:r>
    </w:p>
    <w:p w14:paraId="3A84E93F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*</w:t>
      </w:r>
    </w:p>
    <w:p w14:paraId="17F4F1C0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* @author Dishen Makwana</w:t>
      </w:r>
    </w:p>
    <w:p w14:paraId="2AEB20C1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*/</w:t>
      </w:r>
    </w:p>
    <w:p w14:paraId="195442F7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>public class LoginForEcommerce extends HttpServlet {</w:t>
      </w:r>
    </w:p>
    <w:p w14:paraId="5099AFB5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2F69283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385F8AAD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 Processes requests for both HTTP &lt;code&gt;GET&lt;/code&gt; and &lt;code&gt;POST&lt;/code&gt;</w:t>
      </w:r>
    </w:p>
    <w:p w14:paraId="4457D594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 methods.</w:t>
      </w:r>
    </w:p>
    <w:p w14:paraId="78A97A96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18D0B4F2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 @param request  servlet request</w:t>
      </w:r>
    </w:p>
    <w:p w14:paraId="19BA637C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1E874F09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47EFCE95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 @throws IOException      if an I/O error occurs</w:t>
      </w:r>
    </w:p>
    <w:p w14:paraId="55D4FA73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66990330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protected void processRequest(HttpServletRequest request, HttpServletResponse response)</w:t>
      </w:r>
    </w:p>
    <w:p w14:paraId="171C3A7B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    throws ServletException, IOException {</w:t>
      </w:r>
    </w:p>
    <w:p w14:paraId="30FC45B2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response.setContentType("text/html;charset=UTF-8");</w:t>
      </w:r>
    </w:p>
    <w:p w14:paraId="590A7C4E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try (PrintWriter out = response.getWriter()) {</w:t>
      </w:r>
    </w:p>
    <w:p w14:paraId="024F907C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    /* TODO output your page here. You may use following sample code. */</w:t>
      </w:r>
    </w:p>
    <w:p w14:paraId="416697D9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17DC3F85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    String uName = request.getParameter("username");</w:t>
      </w:r>
    </w:p>
    <w:p w14:paraId="777D9A12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    String pwd = request.getParameter("password");</w:t>
      </w:r>
    </w:p>
    <w:p w14:paraId="288C8CB1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    HttpSession session = request.getSession();</w:t>
      </w:r>
    </w:p>
    <w:p w14:paraId="32FE285C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B5F24E4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    if (uName.equals("admin") &amp;&amp; pwd.equals("12345")) {</w:t>
      </w:r>
    </w:p>
    <w:p w14:paraId="6C172601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        session.setAttribute("User", "admin");</w:t>
      </w:r>
    </w:p>
    <w:p w14:paraId="4F19D2C6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        Cookie c = new Cookie("cookie_text", "admin");</w:t>
      </w:r>
    </w:p>
    <w:p w14:paraId="2CB7CAAD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        c.setMaxAge(60 * 60 * 24 * 15);</w:t>
      </w:r>
    </w:p>
    <w:p w14:paraId="21E71309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        response.addCookie(c);</w:t>
      </w:r>
    </w:p>
    <w:p w14:paraId="38D1FEFC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B2FE4A8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        response.sendRedirect("index_1.html");</w:t>
      </w:r>
    </w:p>
    <w:p w14:paraId="2763FC71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    } else {</w:t>
      </w:r>
    </w:p>
    <w:p w14:paraId="41D834D2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        response.sendRedirect("index_1.html");</w:t>
      </w:r>
    </w:p>
    <w:p w14:paraId="1E6F37DB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    }</w:t>
      </w:r>
    </w:p>
    <w:p w14:paraId="2BBE7EB0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}</w:t>
      </w:r>
    </w:p>
    <w:p w14:paraId="460EED45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45B146E9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CFA2020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// &lt;editor-fold defaultstate="collapsed" desc="HttpServlet methods. Click on the</w:t>
      </w:r>
    </w:p>
    <w:p w14:paraId="62AF5067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// + sign on the left to edit the code."&gt;</w:t>
      </w:r>
    </w:p>
    <w:p w14:paraId="7AAC6504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42AC5658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 Handles the HTTP &lt;code&gt;GET&lt;/code&gt; method.</w:t>
      </w:r>
    </w:p>
    <w:p w14:paraId="68794C9A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107C9999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lastRenderedPageBreak/>
        <w:t xml:space="preserve">     * @param request  servlet request</w:t>
      </w:r>
    </w:p>
    <w:p w14:paraId="171D3A68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5756679E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28D20F50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 @throws IOException      if an I/O error occurs</w:t>
      </w:r>
    </w:p>
    <w:p w14:paraId="1DA22DA8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71BE4558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2B772D77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protected void doGet(HttpServletRequest request, HttpServletResponse response)</w:t>
      </w:r>
    </w:p>
    <w:p w14:paraId="161808AC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    throws ServletException, IOException {</w:t>
      </w:r>
    </w:p>
    <w:p w14:paraId="33116B2D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processRequest(request, response);</w:t>
      </w:r>
    </w:p>
    <w:p w14:paraId="3E497C22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242BF593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578DE58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48F6BCEC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 Handles the HTTP &lt;code&gt;POST&lt;/code&gt; method.</w:t>
      </w:r>
    </w:p>
    <w:p w14:paraId="3CBA733D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57E3CC44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 @param request  servlet request</w:t>
      </w:r>
    </w:p>
    <w:p w14:paraId="59203620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43C95945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1E727845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 @throws IOException      if an I/O error occurs</w:t>
      </w:r>
    </w:p>
    <w:p w14:paraId="287CBE7E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54A4AFEE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4CFE143A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protected void doPost(HttpServletRequest request, HttpServletResponse response)</w:t>
      </w:r>
    </w:p>
    <w:p w14:paraId="4A5ADBF2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    throws ServletException, IOException {</w:t>
      </w:r>
    </w:p>
    <w:p w14:paraId="1AB4BBD1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processRequest(request, response);</w:t>
      </w:r>
    </w:p>
    <w:p w14:paraId="2295FFCB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6F82D16E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8A95C21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64401881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 Returns a short description of the servlet.</w:t>
      </w:r>
    </w:p>
    <w:p w14:paraId="09F907C0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31AB0008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 @return a String containing servlet description</w:t>
      </w:r>
    </w:p>
    <w:p w14:paraId="082CFDFD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41188689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64EE1560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public String getServletInfo() {</w:t>
      </w:r>
    </w:p>
    <w:p w14:paraId="1CB6FB63" w14:textId="77777777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    return "Short description";</w:t>
      </w:r>
    </w:p>
    <w:p w14:paraId="768D8942" w14:textId="4E2A8B4B" w:rsidR="00B554E3" w:rsidRPr="00B554E3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 xml:space="preserve">    }// &lt;/editor-fold&gt;</w:t>
      </w:r>
    </w:p>
    <w:p w14:paraId="67DFBDAD" w14:textId="512E9E54" w:rsidR="00166750" w:rsidRDefault="00B554E3" w:rsidP="00B554E3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B554E3">
        <w:rPr>
          <w:rFonts w:ascii="Times New Roman" w:hAnsi="Times New Roman" w:cs="Times New Roman"/>
          <w:noProof/>
          <w:lang w:val="en-IN"/>
        </w:rPr>
        <w:t>}</w:t>
      </w:r>
    </w:p>
    <w:p w14:paraId="047CCD71" w14:textId="77777777" w:rsidR="00B554E3" w:rsidRPr="000B5FF1" w:rsidRDefault="00B554E3" w:rsidP="00B554E3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</w:p>
    <w:p w14:paraId="28539BBA" w14:textId="440F78CE" w:rsidR="00144313" w:rsidRPr="000B5FF1" w:rsidRDefault="00984E0F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Add To Cart : </w:t>
      </w:r>
    </w:p>
    <w:p w14:paraId="5EE4CD35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>/*</w:t>
      </w:r>
    </w:p>
    <w:p w14:paraId="0AA15914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* To change this license header, choose License Headers in Project Properties.</w:t>
      </w:r>
    </w:p>
    <w:p w14:paraId="6AE2FA2D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* To change this template file, choose Tools | Templates</w:t>
      </w:r>
    </w:p>
    <w:p w14:paraId="20A48D1B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* and open the template in the editor.</w:t>
      </w:r>
    </w:p>
    <w:p w14:paraId="63C608EB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*/</w:t>
      </w:r>
    </w:p>
    <w:p w14:paraId="3F50FD7B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>package com.vvp.web;</w:t>
      </w:r>
    </w:p>
    <w:p w14:paraId="211936EB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F5CAA0A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>import java.io.IOException;</w:t>
      </w:r>
    </w:p>
    <w:p w14:paraId="00F42537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>import java.io.PrintWriter;</w:t>
      </w:r>
    </w:p>
    <w:p w14:paraId="314471D1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>import java.util.HashMap;</w:t>
      </w:r>
    </w:p>
    <w:p w14:paraId="29CF39AB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>import java.util.Map;</w:t>
      </w:r>
    </w:p>
    <w:p w14:paraId="0DE412D4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>import javax.servlet.ServletException;</w:t>
      </w:r>
    </w:p>
    <w:p w14:paraId="01B3059B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>import javax.servlet.http.Cookie;</w:t>
      </w:r>
    </w:p>
    <w:p w14:paraId="4BEAB814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lastRenderedPageBreak/>
        <w:t>import javax.servlet.http.HttpServlet;</w:t>
      </w:r>
    </w:p>
    <w:p w14:paraId="06A4B246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>import javax.servlet.http.HttpServletRequest;</w:t>
      </w:r>
    </w:p>
    <w:p w14:paraId="7757CF70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>import javax.servlet.http.HttpServletResponse;</w:t>
      </w:r>
    </w:p>
    <w:p w14:paraId="7EBDFBBD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>import javax.servlet.http.HttpSession;</w:t>
      </w:r>
    </w:p>
    <w:p w14:paraId="596F6BD5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288B30E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>/**</w:t>
      </w:r>
    </w:p>
    <w:p w14:paraId="7149F068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*</w:t>
      </w:r>
    </w:p>
    <w:p w14:paraId="3C98BB32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* @author Dishen Makwana</w:t>
      </w:r>
    </w:p>
    <w:p w14:paraId="4A5238EB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*/</w:t>
      </w:r>
    </w:p>
    <w:p w14:paraId="4F5E5B59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>public class AddCart extends HttpServlet {</w:t>
      </w:r>
    </w:p>
    <w:p w14:paraId="71E34636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7098080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02938426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Processes requests for both HTTP &lt;code&gt;GET&lt;/code&gt; and &lt;code&gt;POST&lt;/code&gt;</w:t>
      </w:r>
    </w:p>
    <w:p w14:paraId="70414A84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methods.</w:t>
      </w:r>
    </w:p>
    <w:p w14:paraId="13D4AA50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609668F2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@param request servlet request</w:t>
      </w:r>
    </w:p>
    <w:p w14:paraId="0544FA5D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42456B38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7C2F2E57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@throws IOException if an I/O error occurs</w:t>
      </w:r>
    </w:p>
    <w:p w14:paraId="3911A822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756BE2CF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protected void processRequest(HttpServletRequest request, HttpServletResponse response)</w:t>
      </w:r>
    </w:p>
    <w:p w14:paraId="46E923D2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throws ServletException, IOException {</w:t>
      </w:r>
    </w:p>
    <w:p w14:paraId="79101C9B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>response.setContentType("text/html;charset=UTF-8");</w:t>
      </w:r>
    </w:p>
    <w:p w14:paraId="7A266708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>try (PrintWriter out = response.getWriter()) {</w:t>
      </w:r>
    </w:p>
    <w:p w14:paraId="2E4BA082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/* TODO output your page here. You may use following sample code. */</w:t>
      </w:r>
    </w:p>
    <w:p w14:paraId="265965C8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7EB194D" w14:textId="0F531520" w:rsidR="00E35788" w:rsidRPr="00354EAF" w:rsidRDefault="00E35788" w:rsidP="00354EAF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HttpSession session = request.getSession();</w:t>
      </w:r>
    </w:p>
    <w:p w14:paraId="413680D4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int productId = Integer.parseInt(request.getParameter("pid"));</w:t>
      </w:r>
    </w:p>
    <w:p w14:paraId="0B693A7E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int qty = Integer.parseInt(request.getParameter("qty"));</w:t>
      </w:r>
    </w:p>
    <w:p w14:paraId="5EF59D5B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FA2A4FF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// Price Store at Server side</w:t>
      </w:r>
    </w:p>
    <w:p w14:paraId="6DA0848E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double priceProduct[] = {450, 660, 300, 1000, 840, 710, 250, 72, 350};</w:t>
      </w:r>
    </w:p>
    <w:p w14:paraId="420A2516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double price = 0.0;</w:t>
      </w:r>
    </w:p>
    <w:p w14:paraId="1A3D8D3E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for (int i = 0; i &lt; priceProduct.length; i++) {</w:t>
      </w:r>
    </w:p>
    <w:p w14:paraId="46604B9B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</w:r>
      <w:r w:rsidRPr="00E35788">
        <w:rPr>
          <w:rFonts w:ascii="Times New Roman" w:hAnsi="Times New Roman" w:cs="Times New Roman"/>
          <w:noProof/>
          <w:lang w:val="en-IN"/>
        </w:rPr>
        <w:tab/>
        <w:t>if ((productId - 1) == i) {</w:t>
      </w:r>
    </w:p>
    <w:p w14:paraId="7741491B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</w:r>
      <w:r w:rsidRPr="00E35788">
        <w:rPr>
          <w:rFonts w:ascii="Times New Roman" w:hAnsi="Times New Roman" w:cs="Times New Roman"/>
          <w:noProof/>
          <w:lang w:val="en-IN"/>
        </w:rPr>
        <w:tab/>
        <w:t xml:space="preserve">    price = priceProduct[i];</w:t>
      </w:r>
    </w:p>
    <w:p w14:paraId="1E9E7BCF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</w:r>
      <w:r w:rsidRPr="00E35788">
        <w:rPr>
          <w:rFonts w:ascii="Times New Roman" w:hAnsi="Times New Roman" w:cs="Times New Roman"/>
          <w:noProof/>
          <w:lang w:val="en-IN"/>
        </w:rPr>
        <w:tab/>
        <w:t>}</w:t>
      </w:r>
    </w:p>
    <w:p w14:paraId="4100765C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}</w:t>
      </w:r>
    </w:p>
    <w:p w14:paraId="49C9902C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4ACBF46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// Cookie</w:t>
      </w:r>
    </w:p>
    <w:p w14:paraId="0232D1BA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Cookie cookies[] = request.getCookies();</w:t>
      </w:r>
    </w:p>
    <w:p w14:paraId="72A47242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Cookie userProduct = new Cookie("productid_" + productId, "qty:" + qty);</w:t>
      </w:r>
    </w:p>
    <w:p w14:paraId="29C035D5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userProduct.setMaxAge(60 * 60 * 24 * 15);     // 15 days</w:t>
      </w:r>
    </w:p>
    <w:p w14:paraId="4DDDED7E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5ECCEB1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Product product = new Product(qty, price);</w:t>
      </w:r>
    </w:p>
    <w:p w14:paraId="78C246EC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HashMap&lt;Integer, Product&gt; cartProducts = null;</w:t>
      </w:r>
    </w:p>
    <w:p w14:paraId="5027B7C8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1EC24ACD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if (session.getAttribute("product") == null) {</w:t>
      </w:r>
    </w:p>
    <w:p w14:paraId="1EBC5777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</w:r>
      <w:r w:rsidRPr="00E35788">
        <w:rPr>
          <w:rFonts w:ascii="Times New Roman" w:hAnsi="Times New Roman" w:cs="Times New Roman"/>
          <w:noProof/>
          <w:lang w:val="en-IN"/>
        </w:rPr>
        <w:tab/>
        <w:t>cartProducts = new HashMap&lt;Integer, Product&gt;();</w:t>
      </w:r>
    </w:p>
    <w:p w14:paraId="3A744487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</w:r>
      <w:r w:rsidRPr="00E35788">
        <w:rPr>
          <w:rFonts w:ascii="Times New Roman" w:hAnsi="Times New Roman" w:cs="Times New Roman"/>
          <w:noProof/>
          <w:lang w:val="en-IN"/>
        </w:rPr>
        <w:tab/>
        <w:t>cartProducts.put(productId, product);</w:t>
      </w:r>
    </w:p>
    <w:p w14:paraId="1975AFC9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} else {</w:t>
      </w:r>
    </w:p>
    <w:p w14:paraId="7327DE3E" w14:textId="23DEBA2B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lastRenderedPageBreak/>
        <w:tab/>
      </w:r>
      <w:r w:rsidRPr="00E35788">
        <w:rPr>
          <w:rFonts w:ascii="Times New Roman" w:hAnsi="Times New Roman" w:cs="Times New Roman"/>
          <w:noProof/>
          <w:lang w:val="en-IN"/>
        </w:rPr>
        <w:tab/>
        <w:t>cartProducts = (HashMap&lt;Integer, Product&gt;) session.getAttribute("product");</w:t>
      </w:r>
    </w:p>
    <w:p w14:paraId="3D7675A0" w14:textId="68B99038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</w:r>
      <w:r w:rsidRPr="00E35788">
        <w:rPr>
          <w:rFonts w:ascii="Times New Roman" w:hAnsi="Times New Roman" w:cs="Times New Roman"/>
          <w:noProof/>
          <w:lang w:val="en-IN"/>
        </w:rPr>
        <w:tab/>
        <w:t>if (cartProducts.containsKey(productId)) {</w:t>
      </w:r>
    </w:p>
    <w:p w14:paraId="048B44B5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</w:r>
      <w:r w:rsidRPr="00E35788">
        <w:rPr>
          <w:rFonts w:ascii="Times New Roman" w:hAnsi="Times New Roman" w:cs="Times New Roman"/>
          <w:noProof/>
          <w:lang w:val="en-IN"/>
        </w:rPr>
        <w:tab/>
        <w:t xml:space="preserve">    Product exProduct = cartProducts.get(productId);</w:t>
      </w:r>
    </w:p>
    <w:p w14:paraId="028DDB8A" w14:textId="2E5ECB0D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</w:r>
      <w:r w:rsidRPr="00E35788">
        <w:rPr>
          <w:rFonts w:ascii="Times New Roman" w:hAnsi="Times New Roman" w:cs="Times New Roman"/>
          <w:noProof/>
          <w:lang w:val="en-IN"/>
        </w:rPr>
        <w:tab/>
        <w:t xml:space="preserve">    exProduct.qty += qty;</w:t>
      </w:r>
    </w:p>
    <w:p w14:paraId="172BE06D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</w:r>
      <w:r w:rsidRPr="00E35788">
        <w:rPr>
          <w:rFonts w:ascii="Times New Roman" w:hAnsi="Times New Roman" w:cs="Times New Roman"/>
          <w:noProof/>
          <w:lang w:val="en-IN"/>
        </w:rPr>
        <w:tab/>
        <w:t xml:space="preserve">    cartProducts.replace(productId, exProduct);</w:t>
      </w:r>
    </w:p>
    <w:p w14:paraId="094D7E49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</w:r>
      <w:r w:rsidRPr="00E35788">
        <w:rPr>
          <w:rFonts w:ascii="Times New Roman" w:hAnsi="Times New Roman" w:cs="Times New Roman"/>
          <w:noProof/>
          <w:lang w:val="en-IN"/>
        </w:rPr>
        <w:tab/>
        <w:t>}</w:t>
      </w:r>
    </w:p>
    <w:p w14:paraId="7CF261F9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</w:r>
      <w:r w:rsidRPr="00E35788">
        <w:rPr>
          <w:rFonts w:ascii="Times New Roman" w:hAnsi="Times New Roman" w:cs="Times New Roman"/>
          <w:noProof/>
          <w:lang w:val="en-IN"/>
        </w:rPr>
        <w:tab/>
        <w:t>else {</w:t>
      </w:r>
    </w:p>
    <w:p w14:paraId="79A59B25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</w:r>
      <w:r w:rsidRPr="00E35788">
        <w:rPr>
          <w:rFonts w:ascii="Times New Roman" w:hAnsi="Times New Roman" w:cs="Times New Roman"/>
          <w:noProof/>
          <w:lang w:val="en-IN"/>
        </w:rPr>
        <w:tab/>
        <w:t xml:space="preserve">    cartProducts.put(productId, product);</w:t>
      </w:r>
    </w:p>
    <w:p w14:paraId="613DC6DC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</w:r>
      <w:r w:rsidRPr="00E35788">
        <w:rPr>
          <w:rFonts w:ascii="Times New Roman" w:hAnsi="Times New Roman" w:cs="Times New Roman"/>
          <w:noProof/>
          <w:lang w:val="en-IN"/>
        </w:rPr>
        <w:tab/>
        <w:t>}</w:t>
      </w:r>
    </w:p>
    <w:p w14:paraId="335A6945" w14:textId="7DC3185E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}</w:t>
      </w:r>
    </w:p>
    <w:p w14:paraId="2E8543B3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session.setAttribute("product", cartProducts);</w:t>
      </w:r>
    </w:p>
    <w:p w14:paraId="4982F661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response.addCookie(userProduct);</w:t>
      </w:r>
    </w:p>
    <w:p w14:paraId="76AD07DB" w14:textId="2512CDFC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response.sendRedirect("index_1.html");</w:t>
      </w:r>
    </w:p>
    <w:p w14:paraId="67135A70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>}</w:t>
      </w:r>
    </w:p>
    <w:p w14:paraId="397A865F" w14:textId="6A23511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2C81AD46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// &lt;editor-fold defaultstate="collapsed" desc="HttpServlet methods. Click on the + sign on the left to edit the code."&gt;</w:t>
      </w:r>
    </w:p>
    <w:p w14:paraId="05E12A34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2A1CC337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Handles the HTTP &lt;code&gt;GET&lt;/code&gt; method.</w:t>
      </w:r>
    </w:p>
    <w:p w14:paraId="2C79E2E8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5B02B486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@param request servlet request</w:t>
      </w:r>
    </w:p>
    <w:p w14:paraId="11D45525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19D32577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54510279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@throws IOException if an I/O error occurs</w:t>
      </w:r>
    </w:p>
    <w:p w14:paraId="42D8B74B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0EFCA233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0CE72BDD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protected void doGet(HttpServletRequest request, HttpServletResponse response)</w:t>
      </w:r>
    </w:p>
    <w:p w14:paraId="1B8A6CA4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throws ServletException, IOException {</w:t>
      </w:r>
    </w:p>
    <w:p w14:paraId="2876A1A0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>processRequest(request, response);</w:t>
      </w:r>
    </w:p>
    <w:p w14:paraId="6A234CFE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674D8C41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50A8D9B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20E72DAE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Handles the HTTP &lt;code&gt;POST&lt;/code&gt; method.</w:t>
      </w:r>
    </w:p>
    <w:p w14:paraId="5FD032CB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513973A1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@param request servlet request</w:t>
      </w:r>
    </w:p>
    <w:p w14:paraId="2415D82F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75133DBD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7E34847A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@throws IOException if an I/O error occurs</w:t>
      </w:r>
    </w:p>
    <w:p w14:paraId="3FCB303C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710647A2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18F709E4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protected void doPost(HttpServletRequest request, HttpServletResponse response)</w:t>
      </w:r>
    </w:p>
    <w:p w14:paraId="58432301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 xml:space="preserve">    throws ServletException, IOException {</w:t>
      </w:r>
    </w:p>
    <w:p w14:paraId="22A2B987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>processRequest(request, response);</w:t>
      </w:r>
    </w:p>
    <w:p w14:paraId="57B4338D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372A9B50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89525E6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0CDBE098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Returns a short description of the servlet.</w:t>
      </w:r>
    </w:p>
    <w:p w14:paraId="6A43DA64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481E30DA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 @return a String containing servlet description</w:t>
      </w:r>
    </w:p>
    <w:p w14:paraId="49450512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77E05043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73741A8A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lastRenderedPageBreak/>
        <w:t xml:space="preserve">    public String getServletInfo() {</w:t>
      </w:r>
    </w:p>
    <w:p w14:paraId="482B183E" w14:textId="77777777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ab/>
        <w:t>return "Short description";</w:t>
      </w:r>
    </w:p>
    <w:p w14:paraId="1F08A214" w14:textId="2BE9DCBA" w:rsidR="00E35788" w:rsidRPr="00E35788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 xml:space="preserve">    }// &lt;/editor-fold&gt;</w:t>
      </w:r>
    </w:p>
    <w:p w14:paraId="37D34804" w14:textId="62BDC342" w:rsidR="00984E0F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E35788">
        <w:rPr>
          <w:rFonts w:ascii="Times New Roman" w:hAnsi="Times New Roman" w:cs="Times New Roman"/>
          <w:noProof/>
          <w:lang w:val="en-IN"/>
        </w:rPr>
        <w:t>}</w:t>
      </w:r>
    </w:p>
    <w:p w14:paraId="24F8AA19" w14:textId="77777777" w:rsidR="00E35788" w:rsidRPr="000B5FF1" w:rsidRDefault="00E35788" w:rsidP="00E35788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6596C2B" w14:textId="2541AC83" w:rsidR="00984E0F" w:rsidRPr="000B5FF1" w:rsidRDefault="00984E0F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View Cart : </w:t>
      </w:r>
    </w:p>
    <w:p w14:paraId="1B023569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/*</w:t>
      </w:r>
    </w:p>
    <w:p w14:paraId="3EC7ACCD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To change this license header, choose License Headers in Project Properties.</w:t>
      </w:r>
    </w:p>
    <w:p w14:paraId="0D3CFC08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To change this template file, choose Tools | Templates</w:t>
      </w:r>
    </w:p>
    <w:p w14:paraId="779D8449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and open the template in the editor.</w:t>
      </w:r>
    </w:p>
    <w:p w14:paraId="70E8EC5D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*/</w:t>
      </w:r>
    </w:p>
    <w:p w14:paraId="32C091C4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package com.vvp.web;</w:t>
      </w:r>
    </w:p>
    <w:p w14:paraId="20A4C7EC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C9679A8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java.io.IOException;</w:t>
      </w:r>
    </w:p>
    <w:p w14:paraId="63C60276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java.io.PrintWriter;</w:t>
      </w:r>
    </w:p>
    <w:p w14:paraId="3E596061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java.util.HashMap;</w:t>
      </w:r>
    </w:p>
    <w:p w14:paraId="05D33837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java.util.Map;</w:t>
      </w:r>
    </w:p>
    <w:p w14:paraId="13205AB1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javax.servlet.ServletException;</w:t>
      </w:r>
    </w:p>
    <w:p w14:paraId="5B44016E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javax.servlet.http.Cookie;</w:t>
      </w:r>
    </w:p>
    <w:p w14:paraId="5AF7BD97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javax.servlet.http.HttpServlet;</w:t>
      </w:r>
    </w:p>
    <w:p w14:paraId="6D312185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javax.servlet.http.HttpServletRequest;</w:t>
      </w:r>
    </w:p>
    <w:p w14:paraId="10DFD917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javax.servlet.http.HttpServletResponse;</w:t>
      </w:r>
    </w:p>
    <w:p w14:paraId="7697FEE0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javax.servlet.http.HttpSession;</w:t>
      </w:r>
    </w:p>
    <w:p w14:paraId="4019C811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81D1535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/**</w:t>
      </w:r>
    </w:p>
    <w:p w14:paraId="4EC374B6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</w:t>
      </w:r>
    </w:p>
    <w:p w14:paraId="3B613785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@author Dishen Makwana</w:t>
      </w:r>
    </w:p>
    <w:p w14:paraId="1B9BB525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*/</w:t>
      </w:r>
    </w:p>
    <w:p w14:paraId="3F811F63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public class ViewCart extends HttpServlet {</w:t>
      </w:r>
    </w:p>
    <w:p w14:paraId="579DF5BA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1E8B576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3786685A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Processes requests for both HTTP &lt;code&gt;GET&lt;/code&gt; and &lt;code&gt;POST&lt;/code&gt;</w:t>
      </w:r>
    </w:p>
    <w:p w14:paraId="3A5E2188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methods.</w:t>
      </w:r>
    </w:p>
    <w:p w14:paraId="48393A45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567D3711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request servlet request</w:t>
      </w:r>
    </w:p>
    <w:p w14:paraId="1CB66464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1C36024F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5F034A18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IOException if an I/O error occurs</w:t>
      </w:r>
    </w:p>
    <w:p w14:paraId="1C3E59CE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1F07FA92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protected void processRequest(HttpServletRequest request, HttpServletResponse response)</w:t>
      </w:r>
    </w:p>
    <w:p w14:paraId="10247880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throws ServletException, IOException {</w:t>
      </w:r>
    </w:p>
    <w:p w14:paraId="622F8896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497C446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double grandTotal = 0;</w:t>
      </w:r>
    </w:p>
    <w:p w14:paraId="5D518CD7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1C950506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response.setContentType("text/html;charset=UTF-8");</w:t>
      </w:r>
    </w:p>
    <w:p w14:paraId="1BEE86C2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try (PrintWriter out = response.getWriter()) {</w:t>
      </w:r>
    </w:p>
    <w:p w14:paraId="28B47035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/* TODO output your page here. You may use following sample code. */</w:t>
      </w:r>
    </w:p>
    <w:p w14:paraId="2D416FC8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26A0CEB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HttpSession session = request.getSession();</w:t>
      </w:r>
    </w:p>
    <w:p w14:paraId="797E7539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String User = (String) session.getAttribute("User");</w:t>
      </w:r>
    </w:p>
    <w:p w14:paraId="03641475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lastRenderedPageBreak/>
        <w:tab/>
        <w:t xml:space="preserve">    HashMap&lt;Integer, Product&gt; cartProducts = (HashMap&lt;Integer, Product&gt;) session.getAttribute("product");</w:t>
      </w:r>
    </w:p>
    <w:p w14:paraId="31716CA6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if (cartProducts == null) {</w:t>
      </w:r>
    </w:p>
    <w:p w14:paraId="6761F338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out.println("&lt;br&gt;&lt;table class=\"styled-table center\"&gt;\n"</w:t>
      </w:r>
    </w:p>
    <w:p w14:paraId="33BCA028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+ " &lt;thead&gt;\n"</w:t>
      </w:r>
    </w:p>
    <w:p w14:paraId="6658FF30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+ "        &lt;tr&gt;\n"</w:t>
      </w:r>
    </w:p>
    <w:p w14:paraId="7F42BA69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+ " &lt;th&gt;Your cart is empty&lt;/th&gt;&lt;/tr&gt;&lt;/thead&gt;&lt;/table&gt;");</w:t>
      </w:r>
    </w:p>
    <w:p w14:paraId="3DF65684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</w:t>
      </w:r>
    </w:p>
    <w:p w14:paraId="2E61CFE9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//</w:t>
      </w:r>
      <w:r w:rsidRPr="000B5FF1">
        <w:rPr>
          <w:rFonts w:ascii="Times New Roman" w:hAnsi="Times New Roman" w:cs="Times New Roman"/>
          <w:noProof/>
          <w:lang w:val="en-IN"/>
        </w:rPr>
        <w:tab/>
      </w:r>
      <w:r w:rsidRPr="000B5FF1">
        <w:rPr>
          <w:rFonts w:ascii="Times New Roman" w:hAnsi="Times New Roman" w:cs="Times New Roman"/>
          <w:noProof/>
          <w:lang w:val="en-IN"/>
        </w:rPr>
        <w:tab/>
        <w:t>out.println("&lt;tr&gt;&lt;th&gt;&lt;p style='align:right'&gt;Checkout (0)&lt;/p&gt;&lt;/th&gt;&lt;/tr&gt;&lt;/thead&gt;&lt;/table&gt;");</w:t>
      </w:r>
    </w:p>
    <w:p w14:paraId="7971DBD5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} else {</w:t>
      </w:r>
    </w:p>
    <w:p w14:paraId="200B7171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//</w:t>
      </w:r>
      <w:r w:rsidRPr="000B5FF1">
        <w:rPr>
          <w:rFonts w:ascii="Times New Roman" w:hAnsi="Times New Roman" w:cs="Times New Roman"/>
          <w:noProof/>
          <w:lang w:val="en-IN"/>
        </w:rPr>
        <w:tab/>
      </w:r>
      <w:r w:rsidRPr="000B5FF1">
        <w:rPr>
          <w:rFonts w:ascii="Times New Roman" w:hAnsi="Times New Roman" w:cs="Times New Roman"/>
          <w:noProof/>
          <w:lang w:val="en-IN"/>
        </w:rPr>
        <w:tab/>
        <w:t>out.println("&lt;p style='align:right'&gt;&lt;a href='checkout.html'&gt;Checkout (" + cartProducts.size() + ")&lt;/a&gt;&lt;/p&gt;");</w:t>
      </w:r>
    </w:p>
    <w:p w14:paraId="720BC7A7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out.println("&lt;br&gt;&lt;h1 align=\"center\"&gt;Hey " + User + ", Welcome to DM-Mart's Shopping Cart&lt;/h1&gt;");</w:t>
      </w:r>
    </w:p>
    <w:p w14:paraId="48F73612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out.println("&lt;br&gt;&lt;table class=\"styled-table center\"&gt;\n"</w:t>
      </w:r>
    </w:p>
    <w:p w14:paraId="4EE239AA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+ "&lt;thead&gt;\n"</w:t>
      </w:r>
    </w:p>
    <w:p w14:paraId="57CB0287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+ "        &lt;tr&gt;\n"</w:t>
      </w:r>
    </w:p>
    <w:p w14:paraId="222CD1BB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+ "            &lt;th&gt;ProductId&lt;/th&gt;\n"</w:t>
      </w:r>
    </w:p>
    <w:p w14:paraId="2C76C0DC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+ "            &lt;th&gt;Price&lt;/th&gt;\n"</w:t>
      </w:r>
    </w:p>
    <w:p w14:paraId="62D18E2A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+ "            &lt;th&gt;Quantity&lt;/th&gt;\n"</w:t>
      </w:r>
    </w:p>
    <w:p w14:paraId="1C47BDB9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+ "            &lt;th&gt;Total Price&lt;/th&gt;\n"</w:t>
      </w:r>
    </w:p>
    <w:p w14:paraId="07461B3B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+ "        &lt;/tr&gt;\n"</w:t>
      </w:r>
    </w:p>
    <w:p w14:paraId="278F62AE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+ "    &lt;/thead&gt;");</w:t>
      </w:r>
    </w:p>
    <w:p w14:paraId="42C9622F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</w:t>
      </w:r>
    </w:p>
    <w:p w14:paraId="42C88F06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for (Map.Entry&lt;Integer, Product&gt; entry : cartProducts.entrySet()) {</w:t>
      </w:r>
    </w:p>
    <w:p w14:paraId="2323ACE0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int key = entry.getKey();</w:t>
      </w:r>
    </w:p>
    <w:p w14:paraId="2AABE318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Product p = entry.getValue();</w:t>
      </w:r>
    </w:p>
    <w:p w14:paraId="1F33E1C4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</w:t>
      </w:r>
    </w:p>
    <w:p w14:paraId="2468F213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out.println("&lt;tbody&gt;\n"</w:t>
      </w:r>
    </w:p>
    <w:p w14:paraId="691B7C85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    + "        &lt;tr&gt;");</w:t>
      </w:r>
    </w:p>
    <w:p w14:paraId="5E84EE4E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out.println("&lt;td&gt;" + key + "&lt;/td&gt;");</w:t>
      </w:r>
    </w:p>
    <w:p w14:paraId="2CB70712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out.println("&lt;td&gt;" + p.price + "&lt;/td&gt;");</w:t>
      </w:r>
    </w:p>
    <w:p w14:paraId="04970420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out.println("&lt;td&gt;" + p.qty + "&lt;/td&gt;");</w:t>
      </w:r>
    </w:p>
    <w:p w14:paraId="3085F726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out.println("&lt;td&gt;" + (p.price * p.qty) + "&lt;/td&gt;");</w:t>
      </w:r>
    </w:p>
    <w:p w14:paraId="1E673723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</w:t>
      </w:r>
    </w:p>
    <w:p w14:paraId="78BAF461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grandTotal += (p.price * p.qty);</w:t>
      </w:r>
    </w:p>
    <w:p w14:paraId="373E360F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}</w:t>
      </w:r>
    </w:p>
    <w:p w14:paraId="68ACAAFF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out.println("&lt;tr&gt;&lt;td colspan=3 class=\"active-row\"&gt;Grand Total &lt;/td&gt;&lt;td&gt;" + grandTotal + "&lt;/td&gt;&lt;/tr&gt;\n"</w:t>
      </w:r>
    </w:p>
    <w:p w14:paraId="4328F8C4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}</w:t>
      </w:r>
    </w:p>
    <w:p w14:paraId="15DC41E9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3DD93ECB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24ABF99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// &lt;editor-fold defaultstate="collapsed" desc="HttpServlet methods. Click on the</w:t>
      </w:r>
    </w:p>
    <w:p w14:paraId="18A51FDC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// + sign on the left to edit the code."&gt;</w:t>
      </w:r>
    </w:p>
    <w:p w14:paraId="11C3F525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25A04517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Handles the HTTP &lt;code&gt;GET&lt;/code&gt; method.</w:t>
      </w:r>
    </w:p>
    <w:p w14:paraId="1087431F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3026C5D8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request  servlet request</w:t>
      </w:r>
    </w:p>
    <w:p w14:paraId="5A80B12E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161A1704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01F1BE1D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lastRenderedPageBreak/>
        <w:t xml:space="preserve">     * @throws IOException      if an I/O error occurs</w:t>
      </w:r>
    </w:p>
    <w:p w14:paraId="321700DA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37888C61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0C7E4646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protected void doGet(HttpServletRequest request, HttpServletResponse response)</w:t>
      </w:r>
    </w:p>
    <w:p w14:paraId="635AA785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throws ServletException, IOException {</w:t>
      </w:r>
    </w:p>
    <w:p w14:paraId="27D98D15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processRequest(request, response);</w:t>
      </w:r>
    </w:p>
    <w:p w14:paraId="60062A74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67979D73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E80218A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54938007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Handles the HTTP &lt;code&gt;POST&lt;/code&gt; method.</w:t>
      </w:r>
    </w:p>
    <w:p w14:paraId="39A35EAA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4B737C98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request  servlet request</w:t>
      </w:r>
    </w:p>
    <w:p w14:paraId="287FAF15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456C86A1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6F75ABB2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IOException      if an I/O error occurs</w:t>
      </w:r>
    </w:p>
    <w:p w14:paraId="1048CA5F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538857FB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30A41E3D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protected void doPost(HttpServletRequest request, HttpServletResponse response)</w:t>
      </w:r>
    </w:p>
    <w:p w14:paraId="2328CCC6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throws ServletException, IOException {</w:t>
      </w:r>
    </w:p>
    <w:p w14:paraId="6F448DC3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processRequest(request, response);</w:t>
      </w:r>
    </w:p>
    <w:p w14:paraId="33FF56C5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65B090D1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1B0862E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2C186DE6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Returns a short description of the servlet.</w:t>
      </w:r>
    </w:p>
    <w:p w14:paraId="403CEC91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7C4C529C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@return a String containing servlet description</w:t>
      </w:r>
    </w:p>
    <w:p w14:paraId="170A2602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7B60CD99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4BBC7399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String getServletInfo() {</w:t>
      </w:r>
    </w:p>
    <w:p w14:paraId="17AB88BB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return "Short description";</w:t>
      </w:r>
    </w:p>
    <w:p w14:paraId="2AA920BD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}// &lt;/editor-fold&gt;</w:t>
      </w:r>
    </w:p>
    <w:p w14:paraId="3559ABFB" w14:textId="77777777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4AB79D9" w14:textId="257118D4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}</w:t>
      </w:r>
    </w:p>
    <w:p w14:paraId="7ED24219" w14:textId="633EA50D" w:rsidR="00984E0F" w:rsidRPr="000B5FF1" w:rsidRDefault="00984E0F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29B9698" w14:textId="3CE64735" w:rsidR="00984E0F" w:rsidRPr="000B5FF1" w:rsidRDefault="00CE54FE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Product Class</w:t>
      </w:r>
      <w:r w:rsidR="00984E0F"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 : </w:t>
      </w:r>
    </w:p>
    <w:p w14:paraId="7B41DB43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/*</w:t>
      </w:r>
    </w:p>
    <w:p w14:paraId="2885969F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To change this license header, choose License Headers in Project Properties.</w:t>
      </w:r>
    </w:p>
    <w:p w14:paraId="27F02037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To change this template file, choose Tools | Templates</w:t>
      </w:r>
    </w:p>
    <w:p w14:paraId="42109846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and open the template in the editor.</w:t>
      </w:r>
    </w:p>
    <w:p w14:paraId="11AE9B69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*/</w:t>
      </w:r>
    </w:p>
    <w:p w14:paraId="728CC6C9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package com.vvp.web;</w:t>
      </w:r>
    </w:p>
    <w:p w14:paraId="1DB2FD57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6ADB0DE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/**</w:t>
      </w:r>
    </w:p>
    <w:p w14:paraId="006732AF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</w:t>
      </w:r>
    </w:p>
    <w:p w14:paraId="121004C5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@author Dishen Makwana</w:t>
      </w:r>
    </w:p>
    <w:p w14:paraId="0B93BEF4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*/</w:t>
      </w:r>
    </w:p>
    <w:p w14:paraId="3E116021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public class Product {</w:t>
      </w:r>
    </w:p>
    <w:p w14:paraId="3BA19495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0CDE5D4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int qty;</w:t>
      </w:r>
    </w:p>
    <w:p w14:paraId="35F6DDB8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double price;</w:t>
      </w:r>
    </w:p>
    <w:p w14:paraId="5AA49E4E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859F498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int getQty() {</w:t>
      </w:r>
    </w:p>
    <w:p w14:paraId="2E095864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return qty;</w:t>
      </w:r>
    </w:p>
    <w:p w14:paraId="3790C0D5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47427050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ADB8B19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void setQty(int qty) {</w:t>
      </w:r>
    </w:p>
    <w:p w14:paraId="33741659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this.qty = qty;</w:t>
      </w:r>
    </w:p>
    <w:p w14:paraId="078A2D20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5AF1E177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C637EF4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double getPrice() {</w:t>
      </w:r>
    </w:p>
    <w:p w14:paraId="600A1F9F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return price;</w:t>
      </w:r>
    </w:p>
    <w:p w14:paraId="7F6BED73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6A815B0C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F8EC860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void setPrice(double price) {</w:t>
      </w:r>
    </w:p>
    <w:p w14:paraId="23AA1618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this.price = price;</w:t>
      </w:r>
    </w:p>
    <w:p w14:paraId="4F1E5D13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5AE5913F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401F494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Product(int qty, double price) {</w:t>
      </w:r>
    </w:p>
    <w:p w14:paraId="4A10B1AC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this.qty = qty;</w:t>
      </w:r>
    </w:p>
    <w:p w14:paraId="7D7D0080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this.price = price;</w:t>
      </w:r>
    </w:p>
    <w:p w14:paraId="3F8939B8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754EDA2E" w14:textId="0E192E1D" w:rsidR="00984E0F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}</w:t>
      </w:r>
    </w:p>
    <w:p w14:paraId="770ACC59" w14:textId="744E6CE9" w:rsidR="001B1CA8" w:rsidRPr="000B5FF1" w:rsidRDefault="001B1CA8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FB52D23" w14:textId="4077E99F" w:rsidR="001B1CA8" w:rsidRPr="000B5FF1" w:rsidRDefault="001B1CA8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Checkout.html : </w:t>
      </w:r>
    </w:p>
    <w:p w14:paraId="6D02AAE6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>&lt;!DOCTYPE html&gt;</w:t>
      </w:r>
    </w:p>
    <w:p w14:paraId="1A631977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>&lt;html lang="en"&gt;</w:t>
      </w:r>
    </w:p>
    <w:p w14:paraId="66D4B0E3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892D952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>&lt;head&gt;</w:t>
      </w:r>
    </w:p>
    <w:p w14:paraId="04A7E500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&lt;meta charset="utf-8"&gt;</w:t>
      </w:r>
    </w:p>
    <w:p w14:paraId="3808EC0B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&lt;meta content="width=device-width, initial-scale=1.0" name="viewport"&gt;</w:t>
      </w:r>
    </w:p>
    <w:p w14:paraId="495440EE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04BC99F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&lt;title&gt;Ecommerce&lt;/title&gt;</w:t>
      </w:r>
    </w:p>
    <w:p w14:paraId="3682A677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>&lt;/head&gt;</w:t>
      </w:r>
    </w:p>
    <w:p w14:paraId="4D38E491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1AA57781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>&lt;body&gt;</w:t>
      </w:r>
    </w:p>
    <w:p w14:paraId="58E647C2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155BCAA6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&lt;!-- ======= Header ======= --&gt;</w:t>
      </w:r>
    </w:p>
    <w:p w14:paraId="7D7A0EBA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&lt;header id="header" class="d-flex align-items-center"&gt;</w:t>
      </w:r>
    </w:p>
    <w:p w14:paraId="4E940043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&lt;div class="container d-flex align-items-center justify-content-between"&gt;</w:t>
      </w:r>
    </w:p>
    <w:p w14:paraId="1EDAEC93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FB27BE6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&lt;h1 class="logo"&gt;&lt;a href="index_1.html"&gt;DM-Mart&lt;/a&gt;&lt;/h1&gt;</w:t>
      </w:r>
    </w:p>
    <w:p w14:paraId="0D47FEC0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&lt;!-- Uncomment below if you prefer to use an image logo --&gt;</w:t>
      </w:r>
    </w:p>
    <w:p w14:paraId="1E04B736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&lt;a href="index_1.html" class="logo"&gt;&lt;img src="assets/img/logo.png" alt=""&gt;&lt;/a&gt;</w:t>
      </w:r>
    </w:p>
    <w:p w14:paraId="35F55395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1F94411D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&lt;nav id="navbar" class="navbar"&gt;</w:t>
      </w:r>
    </w:p>
    <w:p w14:paraId="1592C20A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&lt;ul&gt;</w:t>
      </w:r>
    </w:p>
    <w:p w14:paraId="3A2ABE91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&lt;li&gt;&lt;a class="nav-link scrollto active" href="index_1.html"&gt;Home&lt;/a&gt;&lt;/li&gt;</w:t>
      </w:r>
    </w:p>
    <w:p w14:paraId="14DD9EB7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&lt;li&gt;&lt;a class="nav-link scrollto " href="#portfolio"&gt;Portfolio&lt;/a&gt;&lt;/li&gt;</w:t>
      </w:r>
    </w:p>
    <w:p w14:paraId="151E8463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&lt;li&gt;&lt;a class="nav-link scrollto" href="#footer"&gt;Contact&lt;/a&gt;&lt;/li&gt;</w:t>
      </w:r>
    </w:p>
    <w:p w14:paraId="4EC97C64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&lt;li&gt;&lt;a class="nav-link scrollto" href="viewcart.do"&gt;View Cart&lt;/a&gt;&lt;/li&gt;</w:t>
      </w:r>
    </w:p>
    <w:p w14:paraId="22B5EB89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lastRenderedPageBreak/>
        <w:t xml:space="preserve">        &lt;/ul&gt;</w:t>
      </w:r>
    </w:p>
    <w:p w14:paraId="3819AD21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&lt;i class="bi bi-list mobile-nav-toggle"&gt;&lt;/i&gt;</w:t>
      </w:r>
    </w:p>
    <w:p w14:paraId="4C1393F8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&lt;/nav&gt;&lt;!-- .navbar --&gt;</w:t>
      </w:r>
    </w:p>
    <w:p w14:paraId="262067CA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43A69EE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&lt;/div&gt;</w:t>
      </w:r>
    </w:p>
    <w:p w14:paraId="0FFE961F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&lt;/header&gt;&lt;!-- End Header --&gt;</w:t>
      </w:r>
    </w:p>
    <w:p w14:paraId="34D1E1C1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2CE6F51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&lt;main id="main"&gt;</w:t>
      </w:r>
    </w:p>
    <w:p w14:paraId="74917E31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&lt;div class="container-fluid"&gt;</w:t>
      </w:r>
    </w:p>
    <w:p w14:paraId="0CA3231A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&lt;div class="container"&gt;</w:t>
      </w:r>
    </w:p>
    <w:p w14:paraId="69865550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&lt;div class="formBox"&gt;</w:t>
      </w:r>
    </w:p>
    <w:p w14:paraId="6183D918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&lt;form method="post" action="checkout.do"&gt;</w:t>
      </w:r>
    </w:p>
    <w:p w14:paraId="1A2C514D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&lt;div class="row"&gt;</w:t>
      </w:r>
    </w:p>
    <w:p w14:paraId="3137B9CF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&lt;div class="col-sm-12"&gt;</w:t>
      </w:r>
    </w:p>
    <w:p w14:paraId="41E014F0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&lt;h1&gt;Contact form&lt;/h1&gt;</w:t>
      </w:r>
    </w:p>
    <w:p w14:paraId="4C9013C1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&lt;/div&gt;</w:t>
      </w:r>
    </w:p>
    <w:p w14:paraId="4E52A16A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5307323A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61EC94A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&lt;div class="row"&gt;</w:t>
      </w:r>
    </w:p>
    <w:p w14:paraId="761CFD23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&lt;div class="col-sm-6"&gt;</w:t>
      </w:r>
    </w:p>
    <w:p w14:paraId="51281F13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&lt;div class="inputBox "&gt;</w:t>
      </w:r>
    </w:p>
    <w:p w14:paraId="0B3D0362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  &lt;div class="inputText"&gt;Your Name&lt;/div&gt;</w:t>
      </w:r>
    </w:p>
    <w:p w14:paraId="3EB77429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  &lt;input type="text" name="party_name" class="input"&gt;</w:t>
      </w:r>
    </w:p>
    <w:p w14:paraId="1EF00D28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&lt;/div&gt;</w:t>
      </w:r>
    </w:p>
    <w:p w14:paraId="7A357D36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&lt;/div&gt;</w:t>
      </w:r>
    </w:p>
    <w:p w14:paraId="71117DF8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471A8EF3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0EAE3DB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&lt;div class="row"&gt;</w:t>
      </w:r>
    </w:p>
    <w:p w14:paraId="2E3431C2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&lt;div class="col-sm-6"&gt;</w:t>
      </w:r>
    </w:p>
    <w:p w14:paraId="2365BA37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&lt;div class="inputBox"&gt;</w:t>
      </w:r>
    </w:p>
    <w:p w14:paraId="10A5A88D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  &lt;div class="inputText"&gt;Email&lt;/div&gt;</w:t>
      </w:r>
    </w:p>
    <w:p w14:paraId="3E3FD129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  &lt;input type="text" name="email" class="input"&gt;</w:t>
      </w:r>
    </w:p>
    <w:p w14:paraId="3147E49E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&lt;/div&gt;</w:t>
      </w:r>
    </w:p>
    <w:p w14:paraId="2E1A4942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&lt;/div&gt;</w:t>
      </w:r>
    </w:p>
    <w:p w14:paraId="417923DF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F61F302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4BB47B21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5E46DF0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&lt;div class="row"&gt;</w:t>
      </w:r>
    </w:p>
    <w:p w14:paraId="075A7EEF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&lt;div class="col-sm-6"&gt;</w:t>
      </w:r>
    </w:p>
    <w:p w14:paraId="35C45C22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&lt;div class="inputBox"&gt;</w:t>
      </w:r>
    </w:p>
    <w:p w14:paraId="490F5EDD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  &lt;div class="inputText"&gt;Mobile&lt;/div&gt;</w:t>
      </w:r>
    </w:p>
    <w:p w14:paraId="6DB72E4E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  &lt;input type="text" name="contect_no" class="input"&gt;</w:t>
      </w:r>
    </w:p>
    <w:p w14:paraId="2778675D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&lt;/div&gt;</w:t>
      </w:r>
    </w:p>
    <w:p w14:paraId="51222C88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&lt;/div&gt;</w:t>
      </w:r>
    </w:p>
    <w:p w14:paraId="27133DC4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2835524F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&lt;div class="row"&gt;</w:t>
      </w:r>
    </w:p>
    <w:p w14:paraId="20A36CD4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&lt;div class="col-sm-6"&gt;</w:t>
      </w:r>
    </w:p>
    <w:p w14:paraId="3892C979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&lt;div class="inputBox"&gt;</w:t>
      </w:r>
    </w:p>
    <w:p w14:paraId="7247F33B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  &lt;div class="inputText"&gt;Address&lt;/div&gt;</w:t>
      </w:r>
    </w:p>
    <w:p w14:paraId="4D4B1B30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  &lt;input type="text" name="Shipping_address" class="input"&gt;</w:t>
      </w:r>
    </w:p>
    <w:p w14:paraId="555EEAE9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&lt;/div&gt;</w:t>
      </w:r>
    </w:p>
    <w:p w14:paraId="3566CAC1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lastRenderedPageBreak/>
        <w:t xml:space="preserve">              &lt;/div&gt;</w:t>
      </w:r>
    </w:p>
    <w:p w14:paraId="437D2D59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&lt;div class="col-sm-6"&gt;</w:t>
      </w:r>
    </w:p>
    <w:p w14:paraId="34418401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&lt;div class="inputBox"&gt;</w:t>
      </w:r>
    </w:p>
    <w:p w14:paraId="5071D794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  &lt;input type="radio" name="COD" value="COD" /&gt;</w:t>
      </w:r>
    </w:p>
    <w:p w14:paraId="3A6831F7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  Cash on Delivery</w:t>
      </w:r>
    </w:p>
    <w:p w14:paraId="4A51AB78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&lt;/div&gt;</w:t>
      </w:r>
    </w:p>
    <w:p w14:paraId="3A2BF329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&lt;/div&gt;</w:t>
      </w:r>
    </w:p>
    <w:p w14:paraId="431C3A32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2CF162E3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36B6652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&lt;div class="row"&gt;</w:t>
      </w:r>
    </w:p>
    <w:p w14:paraId="0A41390D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&lt;div class="col-sm-12"&gt;</w:t>
      </w:r>
    </w:p>
    <w:p w14:paraId="0336525C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  &lt;input type="submit" name="Submit" class="button" value="Checkout"&gt;</w:t>
      </w:r>
    </w:p>
    <w:p w14:paraId="56025475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  &lt;/div&gt;</w:t>
      </w:r>
    </w:p>
    <w:p w14:paraId="326EFFD2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6758FAAC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  &lt;/form&gt;</w:t>
      </w:r>
    </w:p>
    <w:p w14:paraId="5B957B17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109FFCB2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  &lt;/div&gt;</w:t>
      </w:r>
    </w:p>
    <w:p w14:paraId="64ADFC3F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  &lt;/div&gt;</w:t>
      </w:r>
    </w:p>
    <w:p w14:paraId="01B2F6F3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 xml:space="preserve">  &lt;/main&gt;&lt;!-- End #main --&gt;</w:t>
      </w:r>
    </w:p>
    <w:p w14:paraId="49B877A2" w14:textId="77777777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3E98B6D" w14:textId="214BCB29" w:rsidR="003B5E82" w:rsidRPr="003B5E82" w:rsidRDefault="003B5E82" w:rsidP="003B5E82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>&lt;/body&gt;</w:t>
      </w:r>
    </w:p>
    <w:p w14:paraId="6E04AAFC" w14:textId="020CCDE8" w:rsidR="001B1CA8" w:rsidRDefault="003B5E82" w:rsidP="00885BCC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3B5E82">
        <w:rPr>
          <w:rFonts w:ascii="Times New Roman" w:hAnsi="Times New Roman" w:cs="Times New Roman"/>
          <w:noProof/>
          <w:lang w:val="en-IN"/>
        </w:rPr>
        <w:t>&lt;/html&gt;</w:t>
      </w:r>
    </w:p>
    <w:p w14:paraId="4043EE49" w14:textId="77777777" w:rsidR="00885BCC" w:rsidRPr="00885BCC" w:rsidRDefault="00885BCC" w:rsidP="00885BCC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4AFADF7" w14:textId="11711C6C" w:rsidR="00CE54FE" w:rsidRPr="000B5FF1" w:rsidRDefault="00CE54FE" w:rsidP="005429F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Checkout.java : </w:t>
      </w:r>
    </w:p>
    <w:p w14:paraId="7F762E62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/*</w:t>
      </w:r>
    </w:p>
    <w:p w14:paraId="73DE7311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To change this license header, choose License Headers in Project Properties.</w:t>
      </w:r>
    </w:p>
    <w:p w14:paraId="37F141B2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To change this template file, choose Tools | Templates</w:t>
      </w:r>
    </w:p>
    <w:p w14:paraId="3D722082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and open the template in the editor.</w:t>
      </w:r>
    </w:p>
    <w:p w14:paraId="5E55E2B5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*/</w:t>
      </w:r>
    </w:p>
    <w:p w14:paraId="1FE71E89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package com.vvp.web;</w:t>
      </w:r>
    </w:p>
    <w:p w14:paraId="008B2D03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64A8B40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java.io.IOException;</w:t>
      </w:r>
    </w:p>
    <w:p w14:paraId="24CD1B2D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java.io.PrintWriter;</w:t>
      </w:r>
    </w:p>
    <w:p w14:paraId="6B985534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javax.servlet.ServletException;</w:t>
      </w:r>
    </w:p>
    <w:p w14:paraId="4E098D26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javax.servlet.http.Cookie;</w:t>
      </w:r>
    </w:p>
    <w:p w14:paraId="5F78BBF3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javax.servlet.http.HttpServlet;</w:t>
      </w:r>
    </w:p>
    <w:p w14:paraId="35CF4E9E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javax.servlet.http.HttpServletRequest;</w:t>
      </w:r>
    </w:p>
    <w:p w14:paraId="6D07C81B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javax.servlet.http.HttpServletResponse;</w:t>
      </w:r>
    </w:p>
    <w:p w14:paraId="5E94A34D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javax.servlet.http.HttpSession;</w:t>
      </w:r>
    </w:p>
    <w:p w14:paraId="0749A59B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F62DC9D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/**</w:t>
      </w:r>
    </w:p>
    <w:p w14:paraId="7EB63A70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</w:t>
      </w:r>
    </w:p>
    <w:p w14:paraId="2FECDEDD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 @author Dishen Makwana</w:t>
      </w:r>
    </w:p>
    <w:p w14:paraId="2D2E87A6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*/</w:t>
      </w:r>
    </w:p>
    <w:p w14:paraId="6D16AA18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public class Checkout extends HttpServlet {</w:t>
      </w:r>
    </w:p>
    <w:p w14:paraId="19883CCD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1A915579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5488C3FE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Processes requests for both HTTP &lt;code&gt;GET&lt;/code&gt; and &lt;code&gt;POST&lt;/code&gt;</w:t>
      </w:r>
    </w:p>
    <w:p w14:paraId="1DD3DA97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methods.</w:t>
      </w:r>
    </w:p>
    <w:p w14:paraId="63759B3C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31D13878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lastRenderedPageBreak/>
        <w:t xml:space="preserve">     * @param request servlet request</w:t>
      </w:r>
    </w:p>
    <w:p w14:paraId="42702E1B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64A5ABD5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42BDE50B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IOException if an I/O error occurs</w:t>
      </w:r>
    </w:p>
    <w:p w14:paraId="0A08A899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0938A1A5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protected void processRequest(HttpServletRequest request, HttpServletResponse response)</w:t>
      </w:r>
    </w:p>
    <w:p w14:paraId="5C9DE2EC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throws ServletException, IOException {</w:t>
      </w:r>
    </w:p>
    <w:p w14:paraId="3017697A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response.setContentType("text/html;charset=UTF-8");</w:t>
      </w:r>
    </w:p>
    <w:p w14:paraId="0D363CD3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try (PrintWriter out = response.getWriter()) {</w:t>
      </w:r>
    </w:p>
    <w:p w14:paraId="74C81369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/* TODO output your page here. You may use following sample code. */</w:t>
      </w:r>
    </w:p>
    <w:p w14:paraId="3A9D9C28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</w:t>
      </w:r>
    </w:p>
    <w:p w14:paraId="4B7C6B7E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HttpSession session = request.getSession();</w:t>
      </w:r>
    </w:p>
    <w:p w14:paraId="7F34AD1E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</w:t>
      </w:r>
    </w:p>
    <w:p w14:paraId="22E24AC4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String name = request.getParameter("party_name");</w:t>
      </w:r>
    </w:p>
    <w:p w14:paraId="5E5B0636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String contact_no = request.getParameter("contect_no");</w:t>
      </w:r>
    </w:p>
    <w:p w14:paraId="650A2A9E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String address = request.getParameter("Shipping_address");</w:t>
      </w:r>
    </w:p>
    <w:p w14:paraId="5211E9E8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String paymentMethod = request.getParameter("COD");</w:t>
      </w:r>
    </w:p>
    <w:p w14:paraId="14474273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</w:t>
      </w:r>
    </w:p>
    <w:p w14:paraId="0CCCEF1A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out.println(name+"&lt;/br&gt;");</w:t>
      </w:r>
    </w:p>
    <w:p w14:paraId="2CFD6A33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out.println(contact_no+"&lt;/br&gt;");</w:t>
      </w:r>
    </w:p>
    <w:p w14:paraId="10DFF162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out.println(address+"&lt;/br&gt;");</w:t>
      </w:r>
    </w:p>
    <w:p w14:paraId="6439D8C5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out.println(paymentMethod+"&lt;/br&gt;");</w:t>
      </w:r>
    </w:p>
    <w:p w14:paraId="0E78BD76" w14:textId="7E497C7E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</w:t>
      </w:r>
    </w:p>
    <w:p w14:paraId="490923C5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session.removeAttribute("product");</w:t>
      </w:r>
    </w:p>
    <w:p w14:paraId="77A14552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}</w:t>
      </w:r>
    </w:p>
    <w:p w14:paraId="00ED5680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2C1C1BC8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D6292BC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// &lt;editor-fold defaultstate="collapsed" desc="HttpServlet methods. Click on the + sign on the left to edit the code."&gt;</w:t>
      </w:r>
    </w:p>
    <w:p w14:paraId="59A41BC9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07CADC51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Handles the HTTP &lt;code&gt;GET&lt;/code&gt; method.</w:t>
      </w:r>
    </w:p>
    <w:p w14:paraId="0C72D14B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2BD3D0C3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request servlet request</w:t>
      </w:r>
    </w:p>
    <w:p w14:paraId="77FC8A40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2E50A90B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6771E522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IOException if an I/O error occurs</w:t>
      </w:r>
    </w:p>
    <w:p w14:paraId="177036E6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46F6DE76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07C12498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protected void doGet(HttpServletRequest request, HttpServletResponse response)</w:t>
      </w:r>
    </w:p>
    <w:p w14:paraId="17A598E3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throws ServletException, IOException {</w:t>
      </w:r>
    </w:p>
    <w:p w14:paraId="46E702BF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processRequest(request, response);</w:t>
      </w:r>
    </w:p>
    <w:p w14:paraId="276141C3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5924B0A7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6F99D633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7BBB5311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Handles the HTTP &lt;code&gt;POST&lt;/code&gt; method.</w:t>
      </w:r>
    </w:p>
    <w:p w14:paraId="5C6EACC8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1CE76D5E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request servlet request</w:t>
      </w:r>
    </w:p>
    <w:p w14:paraId="755B7A86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@param response servlet response</w:t>
      </w:r>
    </w:p>
    <w:p w14:paraId="51785C8B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ServletException if a servlet-specific error occurs</w:t>
      </w:r>
    </w:p>
    <w:p w14:paraId="11830FB3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@throws IOException if an I/O error occurs</w:t>
      </w:r>
    </w:p>
    <w:p w14:paraId="6BFDF947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0950FBED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lastRenderedPageBreak/>
        <w:t xml:space="preserve">    @Override</w:t>
      </w:r>
    </w:p>
    <w:p w14:paraId="02DD7291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protected void doPost(HttpServletRequest request, HttpServletResponse response)</w:t>
      </w:r>
    </w:p>
    <w:p w14:paraId="0480D263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throws ServletException, IOException {</w:t>
      </w:r>
    </w:p>
    <w:p w14:paraId="5D13CBCC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processRequest(request, response);</w:t>
      </w:r>
    </w:p>
    <w:p w14:paraId="5B7E4BE8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1732E909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1722CB60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/**</w:t>
      </w:r>
    </w:p>
    <w:p w14:paraId="2CE0D1D5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Returns a short description of the servlet.</w:t>
      </w:r>
    </w:p>
    <w:p w14:paraId="47DE9572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</w:t>
      </w:r>
    </w:p>
    <w:p w14:paraId="411811AD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 @return a String containing servlet description</w:t>
      </w:r>
    </w:p>
    <w:p w14:paraId="536AFCD4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*/</w:t>
      </w:r>
    </w:p>
    <w:p w14:paraId="4A7228D5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@Override</w:t>
      </w:r>
    </w:p>
    <w:p w14:paraId="189548BA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String getServletInfo() {</w:t>
      </w:r>
    </w:p>
    <w:p w14:paraId="3213B6C7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return "Short description";</w:t>
      </w:r>
    </w:p>
    <w:p w14:paraId="3957B467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}// &lt;/editor-fold&gt;</w:t>
      </w:r>
    </w:p>
    <w:p w14:paraId="74B0B186" w14:textId="77777777" w:rsidR="00CE54FE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56481A68" w14:textId="12124207" w:rsidR="00E13266" w:rsidRPr="000B5FF1" w:rsidRDefault="00CE54FE" w:rsidP="005429F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}</w:t>
      </w:r>
    </w:p>
    <w:p w14:paraId="2E2E518C" w14:textId="7C23937E" w:rsidR="00E13266" w:rsidRPr="000B5FF1" w:rsidRDefault="00E13266" w:rsidP="005429F7">
      <w:pPr>
        <w:ind w:left="0"/>
        <w:rPr>
          <w:rFonts w:ascii="Times New Roman" w:hAnsi="Times New Roman" w:cs="Times New Roman"/>
          <w:noProof/>
          <w:lang w:val="en-IN"/>
        </w:rPr>
      </w:pPr>
    </w:p>
    <w:p w14:paraId="7E93E7F6" w14:textId="04C1DB08" w:rsidR="00E13266" w:rsidRPr="00560C8A" w:rsidRDefault="00E13266" w:rsidP="00560C8A">
      <w:pPr>
        <w:ind w:left="720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Web.xml : </w:t>
      </w:r>
    </w:p>
    <w:p w14:paraId="2218C604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>&lt;?xml version="1.0" encoding="UTF-8"?&gt;</w:t>
      </w:r>
    </w:p>
    <w:p w14:paraId="2B715D66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>&lt;web-app version="3.1" xmlns="http://xmlns.jcp.org/xml/ns/javaee" xmlns:xsi="http://www.w3.org/2001/XMLSchema-instance"</w:t>
      </w:r>
    </w:p>
    <w:p w14:paraId="3718D2A5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xsi:schemaLocation="http://xmlns.jcp.org/xml/ns/javaee http://xmlns.jcp.org/xml/ns/javaee/web-app_3_1.xsd"&gt;</w:t>
      </w:r>
    </w:p>
    <w:p w14:paraId="4E55CD72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&lt;servlet&gt;</w:t>
      </w:r>
    </w:p>
    <w:p w14:paraId="4CB76F85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&lt;servlet-name&gt;HelloWorld&lt;/servlet-name&gt;</w:t>
      </w:r>
    </w:p>
    <w:p w14:paraId="343E2ABE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&lt;servlet-class&gt;com.vvp.web.HelloWorld&lt;/servlet-class&gt;</w:t>
      </w:r>
    </w:p>
    <w:p w14:paraId="4FFA844D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&lt;/servlet&gt;</w:t>
      </w:r>
    </w:p>
    <w:p w14:paraId="58B27089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&lt;servlet&gt;</w:t>
      </w:r>
    </w:p>
    <w:p w14:paraId="50942D8E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&lt;servlet-name&gt;TableController&lt;/servlet-name&gt;</w:t>
      </w:r>
    </w:p>
    <w:p w14:paraId="5FA48F1B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&lt;servlet-class&gt;com.vvp.web.TableController&lt;/servlet-class&gt;</w:t>
      </w:r>
    </w:p>
    <w:p w14:paraId="4712D593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&lt;/servlet&gt;</w:t>
      </w:r>
    </w:p>
    <w:p w14:paraId="38984F48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&lt;servlet&gt;</w:t>
      </w:r>
    </w:p>
    <w:p w14:paraId="46263FB1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&lt;servlet-name&gt;LoginController&lt;/servlet-name&gt;</w:t>
      </w:r>
    </w:p>
    <w:p w14:paraId="44664E87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&lt;servlet-class&gt;com.vvp.web.LoginController&lt;/servlet-class&gt;</w:t>
      </w:r>
    </w:p>
    <w:p w14:paraId="23DF7A18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&lt;/servlet&gt;</w:t>
      </w:r>
    </w:p>
    <w:p w14:paraId="4F5BB785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&lt;servlet&gt;</w:t>
      </w:r>
    </w:p>
    <w:p w14:paraId="0C9C4A21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&lt;servlet-name&gt;ViewCart&lt;/servlet-name&gt;</w:t>
      </w:r>
    </w:p>
    <w:p w14:paraId="62D47B2D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&lt;servlet-class&gt;com.vvp.web.ViewCart&lt;/servlet-class&gt;</w:t>
      </w:r>
    </w:p>
    <w:p w14:paraId="0C86471D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&lt;/servlet&gt;</w:t>
      </w:r>
    </w:p>
    <w:p w14:paraId="1662EE3E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lastRenderedPageBreak/>
        <w:t xml:space="preserve">  &lt;servlet&gt;</w:t>
      </w:r>
    </w:p>
    <w:p w14:paraId="6C5A77AB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&lt;servlet-name&gt;Checkout&lt;/servlet-name&gt;</w:t>
      </w:r>
    </w:p>
    <w:p w14:paraId="65ADCF55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&lt;servlet-class&gt;com.vvp.web.Checkout&lt;/servlet-class&gt;</w:t>
      </w:r>
    </w:p>
    <w:p w14:paraId="57F7E597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&lt;/servlet&gt;</w:t>
      </w:r>
    </w:p>
    <w:p w14:paraId="5C2FB968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&lt;servlet&gt;</w:t>
      </w:r>
    </w:p>
    <w:p w14:paraId="2DE8A5AC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&lt;servlet-name&gt;AddCart&lt;/servlet-name&gt;</w:t>
      </w:r>
    </w:p>
    <w:p w14:paraId="5128779F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&lt;servlet-class&gt;com.vvp.web.AddCart&lt;/servlet-class&gt;</w:t>
      </w:r>
    </w:p>
    <w:p w14:paraId="1881FB30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&lt;/servlet&gt;</w:t>
      </w:r>
    </w:p>
    <w:p w14:paraId="4D8E0D8B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&lt;servlet&gt;</w:t>
      </w:r>
    </w:p>
    <w:p w14:paraId="5DAA74AC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&lt;servlet-name&gt;Visitor&lt;/servlet-name&gt;</w:t>
      </w:r>
    </w:p>
    <w:p w14:paraId="6F4AC8E4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&lt;servlet-class&gt;com.vvp.web.Visitor&lt;/servlet-class&gt;</w:t>
      </w:r>
    </w:p>
    <w:p w14:paraId="2309CDF0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&lt;/servlet&gt;</w:t>
      </w:r>
    </w:p>
    <w:p w14:paraId="4A2E3472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&lt;servlet&gt;</w:t>
      </w:r>
    </w:p>
    <w:p w14:paraId="699EE575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&lt;servlet-name&gt;LoginForEcommerce&lt;/servlet-name&gt;</w:t>
      </w:r>
    </w:p>
    <w:p w14:paraId="0FD5B6DD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&lt;servlet-class&gt;com.vvp.web.LoginForEcommerce&lt;/servlet-class&gt;</w:t>
      </w:r>
    </w:p>
    <w:p w14:paraId="14D4EB58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&lt;/servlet&gt;</w:t>
      </w:r>
    </w:p>
    <w:p w14:paraId="47554524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&lt;servlet-mapping&gt;</w:t>
      </w:r>
    </w:p>
    <w:p w14:paraId="2D4A5C6E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&lt;servlet-name&gt;HelloWorld&lt;/servlet-name&gt;</w:t>
      </w:r>
    </w:p>
    <w:p w14:paraId="18C8C673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&lt;url-pattern&gt;/helloworld.do&lt;/url-pattern&gt;</w:t>
      </w:r>
    </w:p>
    <w:p w14:paraId="6971DF20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&lt;/servlet-mapping&gt;</w:t>
      </w:r>
    </w:p>
    <w:p w14:paraId="5089B50D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&lt;servlet-mapping&gt;</w:t>
      </w:r>
    </w:p>
    <w:p w14:paraId="4DF3992D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&lt;servlet-name&gt;TableController&lt;/servlet-name&gt;</w:t>
      </w:r>
    </w:p>
    <w:p w14:paraId="15482AF1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&lt;url-pattern&gt;/tablecontroller.do&lt;/url-pattern&gt;</w:t>
      </w:r>
    </w:p>
    <w:p w14:paraId="0CA41FFE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&lt;/servlet-mapping&gt;</w:t>
      </w:r>
    </w:p>
    <w:p w14:paraId="0F6C0ED8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&lt;servlet-mapping&gt;</w:t>
      </w:r>
    </w:p>
    <w:p w14:paraId="3F823774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&lt;servlet-name&gt;LoginController&lt;/servlet-name&gt;</w:t>
      </w:r>
    </w:p>
    <w:p w14:paraId="019645D2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&lt;url-pattern&gt;/login.do&lt;/url-pattern&gt;</w:t>
      </w:r>
    </w:p>
    <w:p w14:paraId="7D01333F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&lt;/servlet-mapping&gt;</w:t>
      </w:r>
    </w:p>
    <w:p w14:paraId="3217ED4D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&lt;servlet-mapping&gt;</w:t>
      </w:r>
    </w:p>
    <w:p w14:paraId="5AF77A43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&lt;servlet-name&gt;ViewCart&lt;/servlet-name&gt;</w:t>
      </w:r>
    </w:p>
    <w:p w14:paraId="631A4DA1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&lt;url-pattern&gt;/viewcart.do&lt;/url-pattern&gt;</w:t>
      </w:r>
    </w:p>
    <w:p w14:paraId="03210BE8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&lt;/servlet-mapping&gt;</w:t>
      </w:r>
    </w:p>
    <w:p w14:paraId="25D284C5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&lt;servlet-mapping&gt;</w:t>
      </w:r>
    </w:p>
    <w:p w14:paraId="183C49F8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&lt;servlet-name&gt;Checkout&lt;/servlet-name&gt;</w:t>
      </w:r>
    </w:p>
    <w:p w14:paraId="5BEE75C0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&lt;url-pattern&gt;/checkout.do&lt;/url-pattern&gt;</w:t>
      </w:r>
    </w:p>
    <w:p w14:paraId="66282B9A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lastRenderedPageBreak/>
        <w:t xml:space="preserve">  &lt;/servlet-mapping&gt;</w:t>
      </w:r>
    </w:p>
    <w:p w14:paraId="2E1D9F85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&lt;servlet-mapping&gt;</w:t>
      </w:r>
    </w:p>
    <w:p w14:paraId="417D6C5C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&lt;servlet-name&gt;AddCart&lt;/servlet-name&gt;</w:t>
      </w:r>
    </w:p>
    <w:p w14:paraId="03B2E45C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&lt;url-pattern&gt;/addtocart.do&lt;/url-pattern&gt;</w:t>
      </w:r>
    </w:p>
    <w:p w14:paraId="00EF5639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&lt;/servlet-mapping&gt;</w:t>
      </w:r>
    </w:p>
    <w:p w14:paraId="78CB700B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&lt;servlet-mapping&gt;</w:t>
      </w:r>
    </w:p>
    <w:p w14:paraId="2F963DB3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&lt;servlet-name&gt;Visitor&lt;/servlet-name&gt;</w:t>
      </w:r>
    </w:p>
    <w:p w14:paraId="31C9CA07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&lt;url-pattern&gt;/visitor.do&lt;/url-pattern&gt;</w:t>
      </w:r>
    </w:p>
    <w:p w14:paraId="25584BC1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&lt;/servlet-mapping&gt;</w:t>
      </w:r>
    </w:p>
    <w:p w14:paraId="475F0374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&lt;servlet-mapping&gt;</w:t>
      </w:r>
    </w:p>
    <w:p w14:paraId="231458E7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&lt;servlet-name&gt;LoginForEcommerce&lt;/servlet-name&gt;</w:t>
      </w:r>
    </w:p>
    <w:p w14:paraId="5EA34EA3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&lt;url-pattern&gt;/elogin.do&lt;/url-pattern&gt;</w:t>
      </w:r>
    </w:p>
    <w:p w14:paraId="3A0CB050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&lt;/servlet-mapping&gt;</w:t>
      </w:r>
    </w:p>
    <w:p w14:paraId="13D4B286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&lt;session-config&gt;</w:t>
      </w:r>
    </w:p>
    <w:p w14:paraId="61D180C4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&lt;session-timeout&gt;</w:t>
      </w:r>
    </w:p>
    <w:p w14:paraId="3D45C0FC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  30</w:t>
      </w:r>
    </w:p>
    <w:p w14:paraId="38095EF6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  &lt;/session-timeout&gt;</w:t>
      </w:r>
    </w:p>
    <w:p w14:paraId="5A8CCDEB" w14:textId="77777777" w:rsidR="00E96B22" w:rsidRPr="00E96B22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 xml:space="preserve">  &lt;/session-config&gt;</w:t>
      </w:r>
    </w:p>
    <w:p w14:paraId="7BDE4DD8" w14:textId="2E5BBE59" w:rsidR="00E13266" w:rsidRDefault="00E96B22" w:rsidP="00E96B22">
      <w:pPr>
        <w:ind w:left="720"/>
        <w:rPr>
          <w:rFonts w:ascii="Times New Roman" w:hAnsi="Times New Roman" w:cs="Times New Roman"/>
          <w:noProof/>
          <w:lang w:val="en-IN"/>
        </w:rPr>
      </w:pPr>
      <w:r w:rsidRPr="00E96B22">
        <w:rPr>
          <w:rFonts w:ascii="Times New Roman" w:hAnsi="Times New Roman" w:cs="Times New Roman"/>
          <w:noProof/>
          <w:lang w:val="en-IN"/>
        </w:rPr>
        <w:t>&lt;/web-app&gt;</w:t>
      </w:r>
    </w:p>
    <w:p w14:paraId="10A23101" w14:textId="18EE4EAF" w:rsidR="00EB31DA" w:rsidRDefault="00EB31DA" w:rsidP="00E96B22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094D5BB4" w14:textId="0EDE69DF" w:rsidR="00C7111A" w:rsidRDefault="00C7111A" w:rsidP="00E96B22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0590497C" w14:textId="0B5FD9BD" w:rsidR="00ED168D" w:rsidRDefault="00ED168D" w:rsidP="00E96B22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7730EA45" w14:textId="2A984544" w:rsidR="00ED168D" w:rsidRDefault="00ED168D" w:rsidP="00E96B22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2EA60045" w14:textId="3165243E" w:rsidR="00ED168D" w:rsidRDefault="00ED168D" w:rsidP="00E96B22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102C3BD0" w14:textId="0BFF5383" w:rsidR="00ED168D" w:rsidRDefault="00ED168D" w:rsidP="00E96B22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5D337DDD" w14:textId="1B7066BF" w:rsidR="00ED168D" w:rsidRDefault="00ED168D" w:rsidP="00E96B22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42227099" w14:textId="3E4674CD" w:rsidR="00ED168D" w:rsidRDefault="00ED168D" w:rsidP="00E96B22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2FFBA06F" w14:textId="6346927F" w:rsidR="00ED168D" w:rsidRDefault="00ED168D" w:rsidP="00E96B22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256EF99D" w14:textId="2D6ACFF5" w:rsidR="00ED168D" w:rsidRDefault="00ED168D" w:rsidP="00E96B22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75B8AE43" w14:textId="49022C63" w:rsidR="00ED168D" w:rsidRDefault="00ED168D" w:rsidP="00E96B22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736DA91B" w14:textId="50FD542A" w:rsidR="00ED168D" w:rsidRDefault="00ED168D" w:rsidP="00E96B22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2192A3B4" w14:textId="119EFF12" w:rsidR="00ED168D" w:rsidRDefault="00ED168D" w:rsidP="00E96B22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1BABFE61" w14:textId="304A827E" w:rsidR="00ED168D" w:rsidRDefault="00ED168D" w:rsidP="00E96B22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357CD88B" w14:textId="77777777" w:rsidR="00ED168D" w:rsidRDefault="00ED168D" w:rsidP="00E96B22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350906F7" w14:textId="62F9F5E8" w:rsidR="00EB31DA" w:rsidRDefault="00EB31DA" w:rsidP="00C7111A">
      <w:pPr>
        <w:ind w:left="720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</w:pPr>
      <w:r w:rsidRPr="00C7111A"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lastRenderedPageBreak/>
        <w:t>Assignment-4</w:t>
      </w:r>
    </w:p>
    <w:p w14:paraId="2A5BA5A4" w14:textId="77777777" w:rsidR="00C7111A" w:rsidRPr="00C7111A" w:rsidRDefault="00C7111A" w:rsidP="00C7111A">
      <w:pPr>
        <w:ind w:left="720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</w:pPr>
    </w:p>
    <w:p w14:paraId="161016CB" w14:textId="2134003D" w:rsidR="00C7111A" w:rsidRPr="00C7111A" w:rsidRDefault="00EB31DA" w:rsidP="00C7111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C7111A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Design JSP page for user signup</w:t>
      </w:r>
      <w:r w:rsidR="00C7111A" w:rsidRPr="00C7111A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.</w:t>
      </w:r>
    </w:p>
    <w:p w14:paraId="41E1E9D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&lt;%@page import="java.sql.PreparedStatement"%&gt;</w:t>
      </w:r>
    </w:p>
    <w:p w14:paraId="12D43B7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&lt;%@page import="java.sql.ResultSet"%&gt;</w:t>
      </w:r>
    </w:p>
    <w:p w14:paraId="72FA08B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&lt;%@page import="java.sql.Statement"%&gt;</w:t>
      </w:r>
    </w:p>
    <w:p w14:paraId="7D2D2F1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&lt;%@page contentType="text/html" pageEncoding="UTF-8"%&gt;</w:t>
      </w:r>
    </w:p>
    <w:p w14:paraId="4973903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7171781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&lt;%@include file="ecomHeader.jsp" %&gt;</w:t>
      </w:r>
    </w:p>
    <w:p w14:paraId="29199EF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&lt;title&gt;Signup Page&lt;/title&gt;</w:t>
      </w:r>
    </w:p>
    <w:p w14:paraId="56F5416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&lt;link rel="stylesheet" href="css/loginstyle.css" /&gt;</w:t>
      </w:r>
    </w:p>
    <w:p w14:paraId="19DBD38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&lt;/head&gt;</w:t>
      </w:r>
    </w:p>
    <w:p w14:paraId="214FCA1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</w:t>
      </w:r>
    </w:p>
    <w:p w14:paraId="0D080C6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Statement st = null;</w:t>
      </w:r>
    </w:p>
    <w:p w14:paraId="08D17D0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ResultSet rs = null;</w:t>
      </w:r>
    </w:p>
    <w:p w14:paraId="67B7323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PreparedStatement prst = null;</w:t>
      </w:r>
    </w:p>
    <w:p w14:paraId="7A0D4CC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%&gt;</w:t>
      </w:r>
    </w:p>
    <w:p w14:paraId="4FDFAE4A" w14:textId="77C3D0D8" w:rsidR="00EB31DA" w:rsidRPr="00EB31DA" w:rsidRDefault="00EB31DA" w:rsidP="00C7111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&lt;%@include file="connectionDB.jsp" %&gt;</w:t>
      </w:r>
    </w:p>
    <w:p w14:paraId="532E1DB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&lt;body&gt;</w:t>
      </w:r>
    </w:p>
    <w:p w14:paraId="2B37686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&lt;!-- ======= Header ======= --&gt;</w:t>
      </w:r>
    </w:p>
    <w:p w14:paraId="07ACE64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&lt;header id="header" class="d-flex align-items-center"&gt;</w:t>
      </w:r>
    </w:p>
    <w:p w14:paraId="0F09ECE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&lt;div class="container d-flex align-items-center justify-content-between"&gt;</w:t>
      </w:r>
    </w:p>
    <w:p w14:paraId="0AD1667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&lt;h1 class="logo"&gt;&lt;a href="ecomDB.jsp"&gt;DM-Mart&lt;/a&gt;&lt;/h1&gt;</w:t>
      </w:r>
    </w:p>
    <w:p w14:paraId="1E544D8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&lt;!-- Uncomment below if you prefer to use an image logo --&gt;</w:t>
      </w:r>
    </w:p>
    <w:p w14:paraId="56A2D883" w14:textId="77777777" w:rsidR="00555A63" w:rsidRDefault="00EB31DA" w:rsidP="00555A63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&lt;a href="ecomDB.jsp" class="logo"&gt;</w:t>
      </w:r>
    </w:p>
    <w:p w14:paraId="49503BF5" w14:textId="5CDC973B" w:rsidR="00EB31DA" w:rsidRPr="00EB31DA" w:rsidRDefault="00EB31DA" w:rsidP="00555A63">
      <w:pPr>
        <w:ind w:left="720" w:firstLine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&lt;img src="assets/img/logo.png" alt=""/&gt;&lt;/a&gt;</w:t>
      </w:r>
    </w:p>
    <w:p w14:paraId="26190EF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&lt;nav id="navbar" class="navbar"&gt;</w:t>
      </w:r>
    </w:p>
    <w:p w14:paraId="2A60790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&lt;ul&gt;</w:t>
      </w:r>
    </w:p>
    <w:p w14:paraId="520F736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scrollto" href="ecomDB.jsp"&gt;Home&lt;/a&gt;&lt;/li&gt;</w:t>
      </w:r>
    </w:p>
    <w:p w14:paraId="5BE43B13" w14:textId="47A64DC0" w:rsidR="00EB31DA" w:rsidRPr="00EB31DA" w:rsidRDefault="00EB31DA" w:rsidP="00C7111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scrollto" href="viewcartDB.jsp "&gt;View Cart&lt;/a&gt;&lt;/li&gt;</w:t>
      </w:r>
    </w:p>
    <w:p w14:paraId="4F073E6E" w14:textId="00A984EA" w:rsidR="00EB31DA" w:rsidRPr="00EB31DA" w:rsidRDefault="00EB31DA" w:rsidP="00C7111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scrollto" href="eloginDB.jsp"&gt;Login&lt;/a&gt;&lt;/li&gt;</w:t>
      </w:r>
    </w:p>
    <w:p w14:paraId="7562698C" w14:textId="025CC54D" w:rsidR="00EB31DA" w:rsidRPr="00EB31DA" w:rsidRDefault="00EB31DA" w:rsidP="00C7111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 active" href="esignupDB.jsp"&gt;Sign Up&lt;/a&gt;&lt;/li&gt;</w:t>
      </w:r>
    </w:p>
    <w:p w14:paraId="5B7807C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&lt;/ul&gt;</w:t>
      </w:r>
    </w:p>
    <w:p w14:paraId="26CF817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&lt;i class="bi bi-list mobile-nav-toggle"&gt;&lt;/i&gt;</w:t>
      </w:r>
    </w:p>
    <w:p w14:paraId="01A664B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lastRenderedPageBreak/>
        <w:t xml:space="preserve">            &lt;/nav&gt;</w:t>
      </w:r>
    </w:p>
    <w:p w14:paraId="6773441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&lt;!-- navbar --&gt;</w:t>
      </w:r>
    </w:p>
    <w:p w14:paraId="4C08A86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033198F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&lt;/header&gt;</w:t>
      </w:r>
    </w:p>
    <w:p w14:paraId="20C606E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&lt;!-- End Header --&gt;</w:t>
      </w:r>
    </w:p>
    <w:p w14:paraId="6802ED0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&lt;main id="main"&gt;</w:t>
      </w:r>
    </w:p>
    <w:p w14:paraId="534D4AF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&lt;div class="content"&gt;</w:t>
      </w:r>
    </w:p>
    <w:p w14:paraId="5740C80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&lt;div class="container"&gt;</w:t>
      </w:r>
    </w:p>
    <w:p w14:paraId="6B45C10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&lt;div class="row"&gt;</w:t>
      </w:r>
    </w:p>
    <w:p w14:paraId="6E0A19C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&lt;div class="col-md-6 order-md-2"&gt;</w:t>
      </w:r>
    </w:p>
    <w:p w14:paraId="3F105005" w14:textId="22A1BEE0" w:rsidR="00EB31DA" w:rsidRPr="00EB31DA" w:rsidRDefault="00EB31DA" w:rsidP="00C7111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&lt;img</w:t>
      </w:r>
      <w:r w:rsidR="00C7111A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src="./img/undraw_file_sync_ot38.svg"</w:t>
      </w:r>
      <w:r w:rsidR="00C7111A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alt="Image"</w:t>
      </w:r>
      <w:r w:rsidR="00C7111A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class="img-fluid"</w:t>
      </w:r>
      <w:r w:rsidR="00C7111A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/&gt;</w:t>
      </w:r>
    </w:p>
    <w:p w14:paraId="6FDAB57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&lt;/div&gt;</w:t>
      </w:r>
    </w:p>
    <w:p w14:paraId="34718F4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&lt;div class="col-md-6 contents"&gt;</w:t>
      </w:r>
    </w:p>
    <w:p w14:paraId="0392248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&lt;div class="row justify-content-center"&gt;</w:t>
      </w:r>
    </w:p>
    <w:p w14:paraId="188F4BE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&lt;div class="col-md-8"&gt;</w:t>
      </w:r>
    </w:p>
    <w:p w14:paraId="4C60552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&lt;div class="mb-4"&gt;</w:t>
      </w:r>
    </w:p>
    <w:p w14:paraId="26AFB0C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&lt;h3&gt;Sign In to &lt;strong&gt;DM Mart&lt;/strong&gt;&lt;/h3&gt;</w:t>
      </w:r>
    </w:p>
    <w:p w14:paraId="3D1CB20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&lt;p class="mb-4"&gt;&lt;/p&gt;</w:t>
      </w:r>
    </w:p>
    <w:p w14:paraId="10E7AA0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&lt;/div&gt;</w:t>
      </w:r>
    </w:p>
    <w:p w14:paraId="22730B2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&lt;form action="" method="post"&gt;</w:t>
      </w:r>
    </w:p>
    <w:p w14:paraId="327F1ED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&lt;div class="form-group first"&gt;</w:t>
      </w:r>
    </w:p>
    <w:p w14:paraId="51CE47B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&lt;label for="username"&gt;Username&lt;/label&gt;</w:t>
      </w:r>
    </w:p>
    <w:p w14:paraId="71974555" w14:textId="02A390CF" w:rsidR="00EB31DA" w:rsidRPr="00EB31DA" w:rsidRDefault="00EB31DA" w:rsidP="00954008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&lt;input</w:t>
      </w:r>
      <w:r w:rsidR="00954008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type="text"</w:t>
      </w:r>
      <w:r w:rsidR="00954008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name="username"</w:t>
      </w:r>
      <w:r w:rsidR="00954008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class="form-control"</w:t>
      </w:r>
    </w:p>
    <w:p w14:paraId="1E252DB1" w14:textId="3EF80D7F" w:rsidR="00EB31DA" w:rsidRPr="00EB31DA" w:rsidRDefault="00EB31DA" w:rsidP="00954008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    id="username"</w:t>
      </w:r>
      <w:r w:rsidR="00954008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/&gt;</w:t>
      </w:r>
    </w:p>
    <w:p w14:paraId="13569EB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&lt;/div&gt;</w:t>
      </w:r>
    </w:p>
    <w:p w14:paraId="7D12B96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&lt;div class="form-group first"&gt;</w:t>
      </w:r>
    </w:p>
    <w:p w14:paraId="525F7AB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&lt;label for="email"&gt;Email&lt;/label&gt;</w:t>
      </w:r>
    </w:p>
    <w:p w14:paraId="2DCF663D" w14:textId="4C25DB7D" w:rsidR="00EB31DA" w:rsidRPr="00EB31DA" w:rsidRDefault="00EB31DA" w:rsidP="00954008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&lt;input</w:t>
      </w:r>
      <w:r w:rsidR="00954008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type="text"</w:t>
      </w:r>
      <w:r w:rsidR="00954008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name="email"</w:t>
      </w:r>
      <w:r w:rsidR="00954008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class="form-control"</w:t>
      </w:r>
    </w:p>
    <w:p w14:paraId="6536B56E" w14:textId="45830F07" w:rsidR="00EB31DA" w:rsidRPr="00EB31DA" w:rsidRDefault="00EB31DA" w:rsidP="00954008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    id="email"</w:t>
      </w:r>
      <w:r w:rsidR="00954008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/&gt;</w:t>
      </w:r>
    </w:p>
    <w:p w14:paraId="7EDB276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&lt;/div&gt;</w:t>
      </w:r>
    </w:p>
    <w:p w14:paraId="3884AB6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&lt;div class="form-group last mb-4"&gt;</w:t>
      </w:r>
    </w:p>
    <w:p w14:paraId="54B1A08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&lt;label for="password1"&gt;Password&lt;/label&gt;</w:t>
      </w:r>
    </w:p>
    <w:p w14:paraId="023E748F" w14:textId="1D9A556C" w:rsidR="00EB31DA" w:rsidRPr="00EB31DA" w:rsidRDefault="00EB31DA" w:rsidP="00954008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&lt;input</w:t>
      </w:r>
      <w:r w:rsidR="00954008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type="password"</w:t>
      </w:r>
      <w:r w:rsidR="00954008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name="password1"</w:t>
      </w:r>
      <w:r w:rsidR="00954008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class="form-control"</w:t>
      </w:r>
    </w:p>
    <w:p w14:paraId="71E55A78" w14:textId="5D1C355E" w:rsidR="00EB31DA" w:rsidRPr="00EB31DA" w:rsidRDefault="00EB31DA" w:rsidP="00954008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    id="password1"</w:t>
      </w:r>
      <w:r w:rsidR="00954008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/&gt;</w:t>
      </w:r>
    </w:p>
    <w:p w14:paraId="06CC975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&lt;/div&gt;</w:t>
      </w:r>
    </w:p>
    <w:p w14:paraId="71D5E3A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lastRenderedPageBreak/>
        <w:t xml:space="preserve">                                    &lt;div class="form-group last mb-4"&gt;</w:t>
      </w:r>
    </w:p>
    <w:p w14:paraId="358B66B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&lt;label for="password"&gt;Confirm Password&lt;/label&gt;</w:t>
      </w:r>
    </w:p>
    <w:p w14:paraId="10AF7625" w14:textId="7E82B93B" w:rsidR="00EB31DA" w:rsidRPr="00EB31DA" w:rsidRDefault="00EB31DA" w:rsidP="00954008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&lt;input</w:t>
      </w:r>
      <w:r w:rsidR="00954008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type="password"</w:t>
      </w:r>
      <w:r w:rsidR="00954008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name="password2"</w:t>
      </w:r>
      <w:r w:rsidR="00954008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class="form-control"</w:t>
      </w:r>
    </w:p>
    <w:p w14:paraId="5653191C" w14:textId="0D8742EE" w:rsidR="00EB31DA" w:rsidRPr="00EB31DA" w:rsidRDefault="00EB31DA" w:rsidP="00954008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    id="password2"</w:t>
      </w:r>
      <w:r w:rsidR="00954008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/&gt;</w:t>
      </w:r>
    </w:p>
    <w:p w14:paraId="3E7E0FFD" w14:textId="191F5458" w:rsidR="00EB31DA" w:rsidRPr="00EB31DA" w:rsidRDefault="00EB31DA" w:rsidP="00954008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&lt;/div&gt;</w:t>
      </w:r>
    </w:p>
    <w:p w14:paraId="05382F4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&lt;div class="d-flex mb-5 align-items-center"&gt;</w:t>
      </w:r>
    </w:p>
    <w:p w14:paraId="6CFE698D" w14:textId="77777777" w:rsidR="00954008" w:rsidRDefault="00EB31DA" w:rsidP="00954008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&lt;label class="control control--checkbox mb-0"&gt;</w:t>
      </w:r>
    </w:p>
    <w:p w14:paraId="7521EC8E" w14:textId="58FE518B" w:rsidR="00EB31DA" w:rsidRPr="00EB31DA" w:rsidRDefault="00954008" w:rsidP="00954008">
      <w:pPr>
        <w:ind w:left="2880"/>
        <w:rPr>
          <w:rFonts w:ascii="Times New Roman" w:hAnsi="Times New Roman" w:cs="Times New Roman"/>
          <w:noProof/>
          <w:lang w:val="en-IN"/>
        </w:rPr>
      </w:pPr>
      <w:r>
        <w:rPr>
          <w:rFonts w:ascii="Times New Roman" w:hAnsi="Times New Roman" w:cs="Times New Roman"/>
          <w:noProof/>
          <w:lang w:val="en-IN"/>
        </w:rPr>
        <w:t xml:space="preserve">    </w:t>
      </w:r>
      <w:r w:rsidR="00EB31DA" w:rsidRPr="00EB31DA">
        <w:rPr>
          <w:rFonts w:ascii="Times New Roman" w:hAnsi="Times New Roman" w:cs="Times New Roman"/>
          <w:noProof/>
          <w:lang w:val="en-IN"/>
        </w:rPr>
        <w:t>&lt;span class="caption"&gt;Remember me&lt;/span&gt;</w:t>
      </w:r>
    </w:p>
    <w:p w14:paraId="317CF91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    &lt;input type="checkbox" checked="checked" /&gt;</w:t>
      </w:r>
    </w:p>
    <w:p w14:paraId="226C208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    &lt;div class="control__indicator"&gt;&lt;/div&gt;</w:t>
      </w:r>
    </w:p>
    <w:p w14:paraId="2929821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&lt;/label&gt;</w:t>
      </w:r>
    </w:p>
    <w:p w14:paraId="036A6A0A" w14:textId="77777777" w:rsidR="00954008" w:rsidRDefault="00EB31DA" w:rsidP="00954008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&lt;span class="ml-auto"&gt;</w:t>
      </w:r>
    </w:p>
    <w:p w14:paraId="4E9E1AD8" w14:textId="6F160CFD" w:rsidR="00EB31DA" w:rsidRPr="00EB31DA" w:rsidRDefault="00954008" w:rsidP="00954008">
      <w:pPr>
        <w:ind w:left="2880"/>
        <w:rPr>
          <w:rFonts w:ascii="Times New Roman" w:hAnsi="Times New Roman" w:cs="Times New Roman"/>
          <w:noProof/>
          <w:lang w:val="en-IN"/>
        </w:rPr>
      </w:pPr>
      <w:r>
        <w:rPr>
          <w:rFonts w:ascii="Times New Roman" w:hAnsi="Times New Roman" w:cs="Times New Roman"/>
          <w:noProof/>
          <w:lang w:val="en-IN"/>
        </w:rPr>
        <w:t xml:space="preserve">   </w:t>
      </w:r>
      <w:r w:rsidR="00EB31DA" w:rsidRPr="00EB31DA">
        <w:rPr>
          <w:rFonts w:ascii="Times New Roman" w:hAnsi="Times New Roman" w:cs="Times New Roman"/>
          <w:noProof/>
          <w:lang w:val="en-IN"/>
        </w:rPr>
        <w:t>&lt;a href="#" class="forgot-pass"&gt;Forgot Password&lt;/a&gt;&lt;/span&gt;</w:t>
      </w:r>
    </w:p>
    <w:p w14:paraId="2278A34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&lt;/div&gt;</w:t>
      </w:r>
    </w:p>
    <w:p w14:paraId="091C368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3BAE0D82" w14:textId="2B31E664" w:rsidR="00EB31DA" w:rsidRPr="00EB31DA" w:rsidRDefault="00EB31DA" w:rsidP="005D60BD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&lt;input</w:t>
      </w:r>
      <w:r w:rsidR="005D60BD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type="submit"</w:t>
      </w:r>
      <w:r w:rsidR="005D60BD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value="Sign Up"</w:t>
      </w:r>
    </w:p>
    <w:p w14:paraId="2923081E" w14:textId="62615F17" w:rsidR="00EB31DA" w:rsidRPr="00EB31DA" w:rsidRDefault="00EB31DA" w:rsidP="005D60BD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class="btn text-white btn-block btn-primary"</w:t>
      </w:r>
      <w:r w:rsidR="005D60BD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/&gt;</w:t>
      </w:r>
    </w:p>
    <w:p w14:paraId="3FFB271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&lt;span class="d-block text-left my-4 text-muted"&gt;</w:t>
      </w:r>
    </w:p>
    <w:p w14:paraId="307D01F2" w14:textId="61F4D3C2" w:rsidR="00EB31DA" w:rsidRPr="00EB31DA" w:rsidRDefault="00EB31DA" w:rsidP="005D60BD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or sign in with&lt;/span&gt;</w:t>
      </w:r>
    </w:p>
    <w:p w14:paraId="46C07BC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&lt;div class="social-login"&gt;</w:t>
      </w:r>
    </w:p>
    <w:p w14:paraId="615A4DF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&lt;a href="#" class="facebook"&gt;</w:t>
      </w:r>
    </w:p>
    <w:p w14:paraId="7F15CC34" w14:textId="118B2A74" w:rsidR="00EB31DA" w:rsidRPr="00EB31DA" w:rsidRDefault="00EB31DA" w:rsidP="00004B9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    &lt;span class="icon-facebook mr-3"&gt;&lt;/span&gt;&lt;/a&gt;</w:t>
      </w:r>
    </w:p>
    <w:p w14:paraId="0247F46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&lt;a href="#" class="twitter"&gt;</w:t>
      </w:r>
    </w:p>
    <w:p w14:paraId="45C63721" w14:textId="22E864F5" w:rsidR="00EB31DA" w:rsidRPr="00EB31DA" w:rsidRDefault="00EB31DA" w:rsidP="00004B9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    &lt;span class="icon-twitter mr-3"&gt;&lt;/span&gt;&lt;/a&gt;</w:t>
      </w:r>
    </w:p>
    <w:p w14:paraId="603DC40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&lt;a href="#" class="google"&gt;</w:t>
      </w:r>
    </w:p>
    <w:p w14:paraId="0E1EDF60" w14:textId="4875C30D" w:rsidR="00EB31DA" w:rsidRPr="00EB31DA" w:rsidRDefault="00EB31DA" w:rsidP="00004B9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    &lt;span class="icon-google mr-3"&gt;&lt;/span&gt;&lt;/a&gt;</w:t>
      </w:r>
    </w:p>
    <w:p w14:paraId="516C263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&lt;/div&gt;</w:t>
      </w:r>
    </w:p>
    <w:p w14:paraId="3D03CD2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&lt;/form&gt;</w:t>
      </w:r>
    </w:p>
    <w:p w14:paraId="55E10BB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&lt;/div&gt;</w:t>
      </w:r>
    </w:p>
    <w:p w14:paraId="358BED3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&lt;/div&gt;</w:t>
      </w:r>
    </w:p>
    <w:p w14:paraId="5418EAA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&lt;/div&gt;</w:t>
      </w:r>
    </w:p>
    <w:p w14:paraId="5AEE793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&lt;/div&gt;</w:t>
      </w:r>
    </w:p>
    <w:p w14:paraId="09ADBC9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6929368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6D1F0B4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&lt;/main&gt;</w:t>
      </w:r>
    </w:p>
    <w:p w14:paraId="5AFF876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lastRenderedPageBreak/>
        <w:t xml:space="preserve">    &lt;%        </w:t>
      </w:r>
    </w:p>
    <w:p w14:paraId="17F9EBF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if (request.getParameter("username") != null) {</w:t>
      </w:r>
    </w:p>
    <w:p w14:paraId="69DDEDA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if (request.getParameter("username") != null &amp;&amp; request.getParameter("email") != null &amp;&amp; request.getParameter("password1") != null &amp;&amp; request.getParameter("password2") != null) {</w:t>
      </w:r>
    </w:p>
    <w:p w14:paraId="01F3A6E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7B5656A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String userName = (String) request.getParameter("username");</w:t>
      </w:r>
    </w:p>
    <w:p w14:paraId="3A4694F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String email = (String) request.getParameter("email");</w:t>
      </w:r>
    </w:p>
    <w:p w14:paraId="40CCB75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String passWord1 = (String) request.getParameter("password1");</w:t>
      </w:r>
    </w:p>
    <w:p w14:paraId="08A283F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String passWord2 = (String) request.getParameter("password2");</w:t>
      </w:r>
    </w:p>
    <w:p w14:paraId="5DAE2C4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boolean isUserExist = false;</w:t>
      </w:r>
    </w:p>
    <w:p w14:paraId="7DE6199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7F71196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if (passWord1.equals(passWord2)) {</w:t>
      </w:r>
    </w:p>
    <w:p w14:paraId="30E8C3B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6CA8EC9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String loginQry = "SELECT username,password FROM user where username=?";</w:t>
      </w:r>
    </w:p>
    <w:p w14:paraId="278A388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prst = connection.prepareStatement(loginQry);</w:t>
      </w:r>
    </w:p>
    <w:p w14:paraId="7CA73F5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prst.setString(1, userName);</w:t>
      </w:r>
    </w:p>
    <w:p w14:paraId="37353A6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rs = prst.executeQuery();</w:t>
      </w:r>
    </w:p>
    <w:p w14:paraId="100E66F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1390307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if (rs.next()) {</w:t>
      </w:r>
    </w:p>
    <w:p w14:paraId="1DA074A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isUserExist = true;</w:t>
      </w:r>
    </w:p>
    <w:p w14:paraId="46079B25" w14:textId="6659703C" w:rsidR="00EB31DA" w:rsidRPr="00EB31DA" w:rsidRDefault="00EB31DA" w:rsidP="00222818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}</w:t>
      </w:r>
    </w:p>
    <w:p w14:paraId="2CD7AE8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if (!isUserExist) {</w:t>
      </w:r>
    </w:p>
    <w:p w14:paraId="694EA9C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String signupQry = "INSERT INTO `user` VALUES (NULL,?,?,?,?);";</w:t>
      </w:r>
    </w:p>
    <w:p w14:paraId="09D467D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prst = connection.prepareStatement(signupQry);</w:t>
      </w:r>
    </w:p>
    <w:p w14:paraId="349FE16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prst.setString(1, userName);</w:t>
      </w:r>
    </w:p>
    <w:p w14:paraId="7496AE1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prst.setString(2, passWord1);</w:t>
      </w:r>
    </w:p>
    <w:p w14:paraId="53A09BD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prst.setString(3, email);</w:t>
      </w:r>
    </w:p>
    <w:p w14:paraId="30900C1B" w14:textId="1033A1DD" w:rsidR="00EB31DA" w:rsidRPr="00EB31DA" w:rsidRDefault="00EB31DA" w:rsidP="00222818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prst.setString(4, "user");</w:t>
      </w:r>
    </w:p>
    <w:p w14:paraId="212D312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prst.executeUpdate();</w:t>
      </w:r>
    </w:p>
    <w:p w14:paraId="5DC3EB6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}</w:t>
      </w:r>
    </w:p>
    <w:p w14:paraId="402BA64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}</w:t>
      </w:r>
    </w:p>
    <w:p w14:paraId="6596473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if (isUserExist) {</w:t>
      </w:r>
    </w:p>
    <w:p w14:paraId="51379C0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response.sendRedirect("eloginDB.jsp");</w:t>
      </w:r>
    </w:p>
    <w:p w14:paraId="5D6A244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} else {</w:t>
      </w:r>
    </w:p>
    <w:p w14:paraId="4BFE2F7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lastRenderedPageBreak/>
        <w:t xml:space="preserve">                    response.sendRedirect("esignupDB.jsp");</w:t>
      </w:r>
    </w:p>
    <w:p w14:paraId="71702EF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}</w:t>
      </w:r>
    </w:p>
    <w:p w14:paraId="77C5A24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} else {</w:t>
      </w:r>
    </w:p>
    <w:p w14:paraId="73F03A3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response.sendRedirect("esignupDB.jsp");</w:t>
      </w:r>
    </w:p>
    <w:p w14:paraId="61F62C8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}</w:t>
      </w:r>
    </w:p>
    <w:p w14:paraId="3C16AA6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}</w:t>
      </w:r>
    </w:p>
    <w:p w14:paraId="4C9330B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%&gt;</w:t>
      </w:r>
    </w:p>
    <w:p w14:paraId="45BFCDE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&lt;!-- End #main --&gt;</w:t>
      </w:r>
    </w:p>
    <w:p w14:paraId="5FD3CEC9" w14:textId="48B5246B" w:rsid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&lt;%@include file="ecomFooter.jsp" %&gt;</w:t>
      </w:r>
    </w:p>
    <w:p w14:paraId="68430638" w14:textId="2D6CC064" w:rsid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401D8456" w14:textId="1BC1C444" w:rsidR="00EB31DA" w:rsidRPr="00222818" w:rsidRDefault="00EB31DA" w:rsidP="00EB31D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222818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Dynamic Login Controller using JDBC.</w:t>
      </w:r>
    </w:p>
    <w:p w14:paraId="1FA4CB4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&lt;%@page import="java.sql.PreparedStatement"%&gt;</w:t>
      </w:r>
    </w:p>
    <w:p w14:paraId="1018022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&lt;%@page import="java.sql.ResultSet"%&gt;</w:t>
      </w:r>
    </w:p>
    <w:p w14:paraId="04170FA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&lt;%@page import="java.sql.Statement"%&gt;</w:t>
      </w:r>
    </w:p>
    <w:p w14:paraId="03BF19D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&lt;%@page contentType="text/html" pageEncoding="UTF-8"%&gt;</w:t>
      </w:r>
    </w:p>
    <w:p w14:paraId="554FD14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721B9DA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&lt;%@include file="ecomHeader.jsp" %&gt;</w:t>
      </w:r>
    </w:p>
    <w:p w14:paraId="287AFC5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&lt;title&gt;Login Page&lt;/title&gt;</w:t>
      </w:r>
    </w:p>
    <w:p w14:paraId="11302B5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&lt;link rel="stylesheet" href="css/loginstyle.css" /&gt;</w:t>
      </w:r>
    </w:p>
    <w:p w14:paraId="7FFC75B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&lt;/head&gt;</w:t>
      </w:r>
    </w:p>
    <w:p w14:paraId="133D9D2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</w:t>
      </w:r>
    </w:p>
    <w:p w14:paraId="3DC3357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Statement st = null;</w:t>
      </w:r>
    </w:p>
    <w:p w14:paraId="04E5FA1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ResultSet rs = null;</w:t>
      </w:r>
    </w:p>
    <w:p w14:paraId="05B7BCC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PreparedStatement prst = null;</w:t>
      </w:r>
    </w:p>
    <w:p w14:paraId="74D25DF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%&gt;</w:t>
      </w:r>
    </w:p>
    <w:p w14:paraId="456B724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&lt;%@include file="connectionDB.jsp" %&gt;</w:t>
      </w:r>
    </w:p>
    <w:p w14:paraId="460B9B0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464847B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&lt;body&gt;</w:t>
      </w:r>
    </w:p>
    <w:p w14:paraId="5DF348C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&lt;!-- ======= Header ======= --&gt;</w:t>
      </w:r>
    </w:p>
    <w:p w14:paraId="593D228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&lt;header id="header" class="d-flex align-items-center"&gt;</w:t>
      </w:r>
    </w:p>
    <w:p w14:paraId="1962CCD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&lt;div class="container d-flex align-items-center justify-content-between"&gt;</w:t>
      </w:r>
    </w:p>
    <w:p w14:paraId="7E59439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&lt;h1 class="logo"&gt;&lt;a href="ecomDB.jsp"&gt;DM-Mart&lt;/a&gt;&lt;/h1&gt;</w:t>
      </w:r>
    </w:p>
    <w:p w14:paraId="4183293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&lt;!-- Uncomment below if you prefer to use an image logo --&gt;</w:t>
      </w:r>
    </w:p>
    <w:p w14:paraId="3EE30E35" w14:textId="7DA0FE62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&lt;a href="ecomDB.jsp" class="logo"&gt;&lt;img src="assets/img/logo.png" alt=""/&gt;&lt;/a&gt;</w:t>
      </w:r>
    </w:p>
    <w:p w14:paraId="27A4E8E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lastRenderedPageBreak/>
        <w:t xml:space="preserve">            &lt;nav id="navbar" class="navbar"&gt;</w:t>
      </w:r>
    </w:p>
    <w:p w14:paraId="7C8719F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&lt;ul&gt;</w:t>
      </w:r>
    </w:p>
    <w:p w14:paraId="65FB055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scrollto" href="ecomDB.jsp"&gt;Home&lt;/a&gt;&lt;/li&gt;</w:t>
      </w:r>
    </w:p>
    <w:p w14:paraId="146F9063" w14:textId="11892CEE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scrollto" href="viewcartDB.jsp "&gt;View Cart&lt;/a&gt;&lt;/li&gt;</w:t>
      </w:r>
    </w:p>
    <w:p w14:paraId="406A9C4A" w14:textId="097DA9D1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 active" href="eloginDB.jsp"&gt;Login&lt;/a&gt;&lt;/li&gt;</w:t>
      </w:r>
    </w:p>
    <w:p w14:paraId="5668D585" w14:textId="55380CB7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scrollto" href="esignupDB.jsp"&gt;Sign Up&lt;/a&gt;&lt;/li&gt;</w:t>
      </w:r>
    </w:p>
    <w:p w14:paraId="0ED429E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&lt;/ul&gt;</w:t>
      </w:r>
    </w:p>
    <w:p w14:paraId="7C5873E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&lt;i class="bi bi-list mobile-nav-toggle"&gt;&lt;/i&gt;</w:t>
      </w:r>
    </w:p>
    <w:p w14:paraId="6863882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&lt;/nav&gt;</w:t>
      </w:r>
    </w:p>
    <w:p w14:paraId="4D6C6B7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&lt;!-- navbar --&gt;</w:t>
      </w:r>
    </w:p>
    <w:p w14:paraId="536449E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497475F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&lt;/header&gt;</w:t>
      </w:r>
    </w:p>
    <w:p w14:paraId="13DF5EE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&lt;!-- End Header --&gt;</w:t>
      </w:r>
    </w:p>
    <w:p w14:paraId="7B487E4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&lt;main id="main"&gt;</w:t>
      </w:r>
    </w:p>
    <w:p w14:paraId="2721A37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&lt;div class="content"&gt;</w:t>
      </w:r>
    </w:p>
    <w:p w14:paraId="5088EA4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&lt;div class="container"&gt;</w:t>
      </w:r>
    </w:p>
    <w:p w14:paraId="2F900AF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&lt;div class="row"&gt;</w:t>
      </w:r>
    </w:p>
    <w:p w14:paraId="4401A4E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&lt;div class="col-md-6 order-md-2"&gt;</w:t>
      </w:r>
    </w:p>
    <w:p w14:paraId="0A986E94" w14:textId="29DC2BFD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&lt;img</w:t>
      </w:r>
      <w:r w:rsidR="00E712EF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src="./img/undraw_file_sync_ot38.svg"</w:t>
      </w:r>
      <w:r w:rsidR="00E712EF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alt="Image"</w:t>
      </w:r>
      <w:r w:rsidR="00E712EF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class="img-fluid"/&gt;</w:t>
      </w:r>
    </w:p>
    <w:p w14:paraId="14D6EA6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&lt;/div&gt;</w:t>
      </w:r>
    </w:p>
    <w:p w14:paraId="13EC161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&lt;div class="col-md-6 contents"&gt;</w:t>
      </w:r>
    </w:p>
    <w:p w14:paraId="6318369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&lt;div class="row justify-content-center"&gt;</w:t>
      </w:r>
    </w:p>
    <w:p w14:paraId="32F213B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&lt;div class="col-md-8"&gt;</w:t>
      </w:r>
    </w:p>
    <w:p w14:paraId="0BEB58C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&lt;div class="mb-4"&gt;</w:t>
      </w:r>
    </w:p>
    <w:p w14:paraId="5EB9A97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&lt;h3&gt;Sign In to &lt;strong&gt;DM Mart&lt;/strong&gt;&lt;/h3&gt;</w:t>
      </w:r>
    </w:p>
    <w:p w14:paraId="13A694D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&lt;p class="mb-4"&gt;&lt;/p&gt;</w:t>
      </w:r>
    </w:p>
    <w:p w14:paraId="78A8E3C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&lt;/div&gt;</w:t>
      </w:r>
    </w:p>
    <w:p w14:paraId="02383EA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&lt;form action="" method="post"&gt;</w:t>
      </w:r>
    </w:p>
    <w:p w14:paraId="42C8B7B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&lt;div class="form-group first"&gt;</w:t>
      </w:r>
    </w:p>
    <w:p w14:paraId="293D4EB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&lt;label for="username"&gt;Username&lt;/label&gt;</w:t>
      </w:r>
    </w:p>
    <w:p w14:paraId="100DD031" w14:textId="512CCAB6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&lt;input</w:t>
      </w:r>
      <w:r w:rsidR="00E712EF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type="text"</w:t>
      </w:r>
      <w:r w:rsidR="00E712EF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name="username"</w:t>
      </w:r>
      <w:r w:rsidR="00E712EF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class="form-control"</w:t>
      </w:r>
    </w:p>
    <w:p w14:paraId="680528FD" w14:textId="3E697FDC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    id="username"/&gt;</w:t>
      </w:r>
    </w:p>
    <w:p w14:paraId="2902688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&lt;/div&gt;</w:t>
      </w:r>
    </w:p>
    <w:p w14:paraId="5C70A4C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&lt;div class="form-group last mb-4"&gt;</w:t>
      </w:r>
    </w:p>
    <w:p w14:paraId="686D9CA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&lt;label for="password"&gt;Password&lt;/label&gt;</w:t>
      </w:r>
    </w:p>
    <w:p w14:paraId="0478A950" w14:textId="01B8CBFB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lastRenderedPageBreak/>
        <w:t xml:space="preserve">                                        &lt;input</w:t>
      </w:r>
      <w:r w:rsidR="00E712EF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type="password"</w:t>
      </w:r>
      <w:r w:rsidR="00E712EF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name="password"</w:t>
      </w:r>
      <w:r w:rsidR="00E712EF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class="form-control"</w:t>
      </w:r>
    </w:p>
    <w:p w14:paraId="497F1A8A" w14:textId="33689F5E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    id="password"</w:t>
      </w:r>
      <w:r w:rsidR="00E712EF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/&gt;</w:t>
      </w:r>
    </w:p>
    <w:p w14:paraId="63811EF1" w14:textId="4FB6B5AF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&lt;/div&gt;</w:t>
      </w:r>
    </w:p>
    <w:p w14:paraId="6B8CFFE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&lt;div class="d-flex mb-5 align-items-center"&gt;</w:t>
      </w:r>
    </w:p>
    <w:p w14:paraId="79D6A9D7" w14:textId="77777777" w:rsidR="00E712EF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&lt;label class="control control--checkbox mb-0"&gt;</w:t>
      </w:r>
    </w:p>
    <w:p w14:paraId="7D49E40F" w14:textId="4E76F862" w:rsidR="00EB31DA" w:rsidRPr="00EB31DA" w:rsidRDefault="00E712EF" w:rsidP="00E712EF">
      <w:pPr>
        <w:ind w:left="2160" w:firstLine="720"/>
        <w:rPr>
          <w:rFonts w:ascii="Times New Roman" w:hAnsi="Times New Roman" w:cs="Times New Roman"/>
          <w:noProof/>
          <w:lang w:val="en-IN"/>
        </w:rPr>
      </w:pPr>
      <w:r>
        <w:rPr>
          <w:rFonts w:ascii="Times New Roman" w:hAnsi="Times New Roman" w:cs="Times New Roman"/>
          <w:noProof/>
          <w:lang w:val="en-IN"/>
        </w:rPr>
        <w:t xml:space="preserve">   </w:t>
      </w:r>
      <w:r w:rsidR="00EB31DA" w:rsidRPr="00EB31DA">
        <w:rPr>
          <w:rFonts w:ascii="Times New Roman" w:hAnsi="Times New Roman" w:cs="Times New Roman"/>
          <w:noProof/>
          <w:lang w:val="en-IN"/>
        </w:rPr>
        <w:t>&lt;span class="caption"&gt;Remember me&lt;/span&gt;</w:t>
      </w:r>
    </w:p>
    <w:p w14:paraId="16BEFBE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    &lt;input type="checkbox" checked="checked" /&gt;</w:t>
      </w:r>
    </w:p>
    <w:p w14:paraId="37D2887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    &lt;div class="control__indicator"&gt;&lt;/div&gt;</w:t>
      </w:r>
    </w:p>
    <w:p w14:paraId="22CAE66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&lt;/label&gt;</w:t>
      </w:r>
    </w:p>
    <w:p w14:paraId="55097B78" w14:textId="37CB7EE1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&lt;span class="ml-auto"&gt;&lt;a href="#" class="forgot-pass"</w:t>
      </w:r>
      <w:r w:rsidR="00E712EF">
        <w:rPr>
          <w:rFonts w:ascii="Times New Roman" w:hAnsi="Times New Roman" w:cs="Times New Roman"/>
          <w:noProof/>
          <w:lang w:val="en-IN"/>
        </w:rPr>
        <w:t>&gt;</w:t>
      </w:r>
    </w:p>
    <w:p w14:paraId="44EDB2CA" w14:textId="6408178F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    Forgot Password&lt;/a&gt;&lt;/span&gt;</w:t>
      </w:r>
    </w:p>
    <w:p w14:paraId="4B10AE1C" w14:textId="257CC628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&lt;/div&gt;</w:t>
      </w:r>
    </w:p>
    <w:p w14:paraId="2862491B" w14:textId="476191C7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&lt;input</w:t>
      </w:r>
      <w:r w:rsidR="00E712EF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type="submit"</w:t>
      </w:r>
      <w:r w:rsidR="00E712EF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value="Log In"</w:t>
      </w:r>
    </w:p>
    <w:p w14:paraId="62CF2E87" w14:textId="143092FD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class="btn text-white btn-block btn-primary"/&gt;</w:t>
      </w:r>
    </w:p>
    <w:p w14:paraId="4138E94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&lt;span class="d-block text-left my-4 text-muted"&gt;</w:t>
      </w:r>
    </w:p>
    <w:p w14:paraId="0616F457" w14:textId="27682838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or sign in with&lt;/span&gt;</w:t>
      </w:r>
    </w:p>
    <w:p w14:paraId="39A86F0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&lt;div class="social-login"&gt;</w:t>
      </w:r>
    </w:p>
    <w:p w14:paraId="0DB7DC4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&lt;a href="#" class="facebook"&gt;</w:t>
      </w:r>
    </w:p>
    <w:p w14:paraId="6810CEB9" w14:textId="73B403B9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    &lt;span class="icon-facebook mr-3"&gt;&lt;/span&gt;&lt;/a&gt;</w:t>
      </w:r>
    </w:p>
    <w:p w14:paraId="67D77E7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&lt;a href="#" class="twitter"&gt;</w:t>
      </w:r>
    </w:p>
    <w:p w14:paraId="35223007" w14:textId="5BFFC40B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    &lt;span class="icon-twitter mr-3"&gt;&lt;/span&gt;&lt;/a&gt;</w:t>
      </w:r>
    </w:p>
    <w:p w14:paraId="7B9942D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&lt;a href="#" class="google"&gt;</w:t>
      </w:r>
    </w:p>
    <w:p w14:paraId="0553C46F" w14:textId="7E10D34D" w:rsidR="00EB31DA" w:rsidRPr="00EB31DA" w:rsidRDefault="00EB31DA" w:rsidP="00E712EF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        &lt;span class="icon-google mr-3"&gt;&lt;/span&gt;&lt;/a&gt;</w:t>
      </w:r>
    </w:p>
    <w:p w14:paraId="79A3967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&lt;/div&gt;</w:t>
      </w:r>
    </w:p>
    <w:p w14:paraId="13D0194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&lt;/form&gt;</w:t>
      </w:r>
    </w:p>
    <w:p w14:paraId="3166FF6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&lt;/div&gt;</w:t>
      </w:r>
    </w:p>
    <w:p w14:paraId="5761E6B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&lt;/div&gt;</w:t>
      </w:r>
    </w:p>
    <w:p w14:paraId="61DDE14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&lt;/div&gt;</w:t>
      </w:r>
    </w:p>
    <w:p w14:paraId="18198F2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&lt;/div&gt;</w:t>
      </w:r>
    </w:p>
    <w:p w14:paraId="2796BEB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5D20292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0E82FF0B" w14:textId="0F6A4255" w:rsidR="00EB31DA" w:rsidRPr="00EB31DA" w:rsidRDefault="00EB31DA" w:rsidP="000D2802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&lt;/main&gt;</w:t>
      </w:r>
    </w:p>
    <w:p w14:paraId="527F0EC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&lt;%</w:t>
      </w:r>
    </w:p>
    <w:p w14:paraId="6F65E01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if (request.getParameter("username") != null) {</w:t>
      </w:r>
    </w:p>
    <w:p w14:paraId="32520A3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lastRenderedPageBreak/>
        <w:t xml:space="preserve">            if (request.getParameter("username") != null &amp;&amp; request.getParameter("password") != null) {</w:t>
      </w:r>
    </w:p>
    <w:p w14:paraId="105E238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0685426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String userName = (String) request.getParameter("username");</w:t>
      </w:r>
    </w:p>
    <w:p w14:paraId="4150BC1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String passWord = (String) request.getParameter("password");</w:t>
      </w:r>
    </w:p>
    <w:p w14:paraId="514C75F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7D55E2E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String loginQry = "SELECT * FROM user where username=? and password=?";</w:t>
      </w:r>
    </w:p>
    <w:p w14:paraId="62EFEE1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prst = connection.prepareStatement(loginQry);</w:t>
      </w:r>
    </w:p>
    <w:p w14:paraId="298E17E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prst.setString(1, userName);</w:t>
      </w:r>
    </w:p>
    <w:p w14:paraId="4B3835E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prst.setString(2, passWord);</w:t>
      </w:r>
    </w:p>
    <w:p w14:paraId="4678230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rs = prst.executeQuery();</w:t>
      </w:r>
    </w:p>
    <w:p w14:paraId="09E57E8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292C7243" w14:textId="41E88530" w:rsidR="00EB31DA" w:rsidRPr="00EB31DA" w:rsidRDefault="00EB31DA" w:rsidP="00EA29B8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while (rs.next()) {</w:t>
      </w:r>
    </w:p>
    <w:p w14:paraId="29284FD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String name = rs.getString("username");</w:t>
      </w:r>
    </w:p>
    <w:p w14:paraId="0A8B498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int userId = rs.getInt("userid");</w:t>
      </w:r>
    </w:p>
    <w:p w14:paraId="1C90FE9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String password = rs.getString("password");</w:t>
      </w:r>
    </w:p>
    <w:p w14:paraId="018396F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1B23DD89" w14:textId="447AA73D" w:rsidR="00EB31DA" w:rsidRPr="00EB31DA" w:rsidRDefault="00EB31DA" w:rsidP="002457B0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if (name.equals(userName) &amp;&amp; password.equals(passWord)) {</w:t>
      </w:r>
    </w:p>
    <w:p w14:paraId="49F699A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Cookie c = new Cookie("user_name", userName);</w:t>
      </w:r>
    </w:p>
    <w:p w14:paraId="1470E1A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c.setMaxAge(60 * 60 * 24 * 15);</w:t>
      </w:r>
    </w:p>
    <w:p w14:paraId="498CFD1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Cookie cpw = new Cookie("password", passWord);</w:t>
      </w:r>
    </w:p>
    <w:p w14:paraId="40D60AC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cpw.setMaxAge(60 * 60 * 24 * 15);</w:t>
      </w:r>
    </w:p>
    <w:p w14:paraId="6E689A0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response.addCookie(cpw);</w:t>
      </w:r>
    </w:p>
    <w:p w14:paraId="3DEA1D0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response.addCookie(c);</w:t>
      </w:r>
    </w:p>
    <w:p w14:paraId="596802E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</w:t>
      </w:r>
    </w:p>
    <w:p w14:paraId="06438F8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session.setAttribute("User", userName);</w:t>
      </w:r>
    </w:p>
    <w:p w14:paraId="68E6692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session.setAttribute("UserId", userId);</w:t>
      </w:r>
    </w:p>
    <w:p w14:paraId="6A5C52E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response.sendRedirect("ecomDB.jsp");</w:t>
      </w:r>
    </w:p>
    <w:p w14:paraId="72E57D6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} else {</w:t>
      </w:r>
    </w:p>
    <w:p w14:paraId="69089A3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response.sendRedirect("eloginDB.jsp");</w:t>
      </w:r>
    </w:p>
    <w:p w14:paraId="0A10A95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}</w:t>
      </w:r>
    </w:p>
    <w:p w14:paraId="3C3C358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}</w:t>
      </w:r>
    </w:p>
    <w:p w14:paraId="6CDE899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} else {</w:t>
      </w:r>
    </w:p>
    <w:p w14:paraId="3050F78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response.sendRedirect("eloginDB.jsp");</w:t>
      </w:r>
    </w:p>
    <w:p w14:paraId="2D353DE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}</w:t>
      </w:r>
    </w:p>
    <w:p w14:paraId="6E93A4E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lastRenderedPageBreak/>
        <w:t xml:space="preserve">        }</w:t>
      </w:r>
    </w:p>
    <w:p w14:paraId="312AD6D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%&gt;</w:t>
      </w:r>
    </w:p>
    <w:p w14:paraId="537FC4C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&lt;!-- End #main --&gt;</w:t>
      </w:r>
    </w:p>
    <w:p w14:paraId="7393146F" w14:textId="463475C7" w:rsid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&lt;%@include file="ecomFooter.jsp" %&gt;</w:t>
      </w:r>
    </w:p>
    <w:p w14:paraId="65972842" w14:textId="08DD9F60" w:rsid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3937D934" w14:textId="24D51D70" w:rsidR="00EB31DA" w:rsidRDefault="00EB31DA" w:rsidP="00EB31D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8348DB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Implement eCommerce AdminPanel to perform Insert, Update, Delete and Search on product table pid,pname,stock,price,image.</w:t>
      </w:r>
    </w:p>
    <w:p w14:paraId="1ED7077D" w14:textId="77777777" w:rsidR="008348DB" w:rsidRPr="008348DB" w:rsidRDefault="008348DB" w:rsidP="008348DB">
      <w:pPr>
        <w:pStyle w:val="ListParagraph"/>
        <w:ind w:left="1080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</w:p>
    <w:p w14:paraId="4B0543D8" w14:textId="066AF96E" w:rsidR="00EB31DA" w:rsidRPr="008348DB" w:rsidRDefault="00EB31DA" w:rsidP="00EB31DA">
      <w:pPr>
        <w:ind w:left="720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8348DB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adminProducts.jsp</w:t>
      </w:r>
    </w:p>
    <w:p w14:paraId="1D0E91A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&lt;%@page import="java.sql.PreparedStatement"%&gt;</w:t>
      </w:r>
    </w:p>
    <w:p w14:paraId="52F72B2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&lt;%@page import="java.sql.ResultSet"%&gt;</w:t>
      </w:r>
    </w:p>
    <w:p w14:paraId="6F3F75C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&lt;%@page import="java.sql.Statement"%&gt;</w:t>
      </w:r>
    </w:p>
    <w:p w14:paraId="7096EBE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&lt;%@page contentType="text/html" pageEncoding="UTF-8"%&gt;</w:t>
      </w:r>
    </w:p>
    <w:p w14:paraId="68E4B9D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29BA142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&lt;%@include file="ecomHeader.jsp" %&gt;</w:t>
      </w:r>
    </w:p>
    <w:p w14:paraId="62A39B4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&lt;title&gt;Admin Products Page&lt;/title&gt;</w:t>
      </w:r>
    </w:p>
    <w:p w14:paraId="3988790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&lt;link rel="stylesheet" href="css/viewcart.css"&gt;</w:t>
      </w:r>
    </w:p>
    <w:p w14:paraId="439744D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&lt;style&gt;</w:t>
      </w:r>
    </w:p>
    <w:p w14:paraId="1D39341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.searchitm{</w:t>
      </w:r>
    </w:p>
    <w:p w14:paraId="3690287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margin-top: 100px;</w:t>
      </w:r>
    </w:p>
    <w:p w14:paraId="536DAD2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margin-bottom: 100px;</w:t>
      </w:r>
    </w:p>
    <w:p w14:paraId="3198B36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width:100%;</w:t>
      </w:r>
    </w:p>
    <w:p w14:paraId="4A26F7B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position: absolute;</w:t>
      </w:r>
    </w:p>
    <w:p w14:paraId="53F91E8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padding: 0px 300px;</w:t>
      </w:r>
    </w:p>
    <w:p w14:paraId="17145FE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03B10D3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&lt;/style&gt;</w:t>
      </w:r>
    </w:p>
    <w:p w14:paraId="3A54FC6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&lt;/head&gt;</w:t>
      </w:r>
    </w:p>
    <w:p w14:paraId="6964CEB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</w:t>
      </w:r>
    </w:p>
    <w:p w14:paraId="5B5A481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Statement st = null;</w:t>
      </w:r>
    </w:p>
    <w:p w14:paraId="318DB5B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ResultSet rs = null;</w:t>
      </w:r>
    </w:p>
    <w:p w14:paraId="2480E8E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PreparedStatement prst = null;</w:t>
      </w:r>
    </w:p>
    <w:p w14:paraId="00739AF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%&gt;</w:t>
      </w:r>
    </w:p>
    <w:p w14:paraId="6E0CE6A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&lt;%@include file="connectionDB.jsp" %&gt;</w:t>
      </w:r>
    </w:p>
    <w:p w14:paraId="7FF93DE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17C7C25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lastRenderedPageBreak/>
        <w:t>&lt;body&gt;</w:t>
      </w:r>
    </w:p>
    <w:p w14:paraId="6578840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&lt;!-- ======= Header ======= --&gt;</w:t>
      </w:r>
    </w:p>
    <w:p w14:paraId="5B6F339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&lt;header id="header" class="d-flex align-items-center"&gt;</w:t>
      </w:r>
    </w:p>
    <w:p w14:paraId="1798FC1B" w14:textId="3A4709EC" w:rsidR="00EB31DA" w:rsidRPr="00EB31DA" w:rsidRDefault="00EB31DA" w:rsidP="008348DB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&lt;div class="container d-flex align-items-center justify-content-between"&gt;</w:t>
      </w:r>
    </w:p>
    <w:p w14:paraId="630C65A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&lt;h1 class="logo"&gt;&lt;a href="ecomDB.jsp"&gt;DM-Mart&lt;/a&gt;&lt;/h1&gt;</w:t>
      </w:r>
    </w:p>
    <w:p w14:paraId="6DA4D3A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&lt;!-- Uncomment below if you prefer to use an image logo --&gt;</w:t>
      </w:r>
    </w:p>
    <w:p w14:paraId="62550379" w14:textId="52546F76" w:rsidR="00EB31DA" w:rsidRPr="00EB31DA" w:rsidRDefault="00EB31DA" w:rsidP="008348DB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&lt;a href="ecomDB.jsp" class="logo"&gt;&lt;img src="assets/img/logo.png" alt=""&gt;&lt;/a&gt;</w:t>
      </w:r>
    </w:p>
    <w:p w14:paraId="7273260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&lt;nav id="navbar" class="navbar"&gt;</w:t>
      </w:r>
    </w:p>
    <w:p w14:paraId="4687AC8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&lt;ul&gt;</w:t>
      </w:r>
    </w:p>
    <w:p w14:paraId="5DF3390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 active" href="adminProducts.jsp"&gt;Admin Product&lt;/a&gt;&lt;/li&gt;</w:t>
      </w:r>
    </w:p>
    <w:p w14:paraId="56DF5D9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 " href="addProducts.jsp"&gt;Add Product&lt;/a&gt;&lt;/li&gt;</w:t>
      </w:r>
    </w:p>
    <w:p w14:paraId="52155AF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 " href="eloginDB.jsp"&gt;Login&lt;/a&gt;&lt;/li&gt;</w:t>
      </w:r>
    </w:p>
    <w:p w14:paraId="184FA70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 " href="elogoutDB.jsp"&gt;Logout&lt;/a&gt;&lt;/li&gt;</w:t>
      </w:r>
    </w:p>
    <w:p w14:paraId="42C75D3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&lt;/ul&gt;</w:t>
      </w:r>
    </w:p>
    <w:p w14:paraId="7550884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&lt;i class="bi bi-list mobile-nav-toggle"&gt;&lt;/i&gt;</w:t>
      </w:r>
    </w:p>
    <w:p w14:paraId="01F39578" w14:textId="0C44DBB6" w:rsidR="00EB31DA" w:rsidRPr="00EB31DA" w:rsidRDefault="00EB31DA" w:rsidP="008348DB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&lt;/nav&gt;&lt;!-- navbar --&gt;</w:t>
      </w:r>
    </w:p>
    <w:p w14:paraId="78B9C4C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5A3BD685" w14:textId="48AD806D" w:rsidR="00EB31DA" w:rsidRPr="00EB31DA" w:rsidRDefault="00EB31DA" w:rsidP="008348DB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&lt;/header&gt;&lt;!-- End Header --&gt;</w:t>
      </w:r>
    </w:p>
    <w:p w14:paraId="44A185A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&lt;main id="main"&gt;</w:t>
      </w:r>
    </w:p>
    <w:p w14:paraId="03905F1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&lt;div class="searchitm"&gt;</w:t>
      </w:r>
    </w:p>
    <w:p w14:paraId="549D850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&lt;form method="post" action=""&gt;</w:t>
      </w:r>
    </w:p>
    <w:p w14:paraId="3A05E8F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Search By :&amp;nbsp;&lt;select name="searchby"&gt;</w:t>
      </w:r>
    </w:p>
    <w:p w14:paraId="0FC709C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&lt;option value="pid"&gt;Product Id&lt;/option&gt;</w:t>
      </w:r>
    </w:p>
    <w:p w14:paraId="61CEB3B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&lt;option value="pname"&gt;Product Name&lt;/option&gt;</w:t>
      </w:r>
    </w:p>
    <w:p w14:paraId="51D0611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&lt;option value="stock"&gt;Stock Items&lt;/option&gt;</w:t>
      </w:r>
    </w:p>
    <w:p w14:paraId="4228CC3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&lt;option value="price"&gt;Price&lt;/option&gt;</w:t>
      </w:r>
    </w:p>
    <w:p w14:paraId="322F9AF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&lt;/select&gt;&amp;nbsp;</w:t>
      </w:r>
    </w:p>
    <w:p w14:paraId="6759FEE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&lt;select name="searchopt"&gt;</w:t>
      </w:r>
    </w:p>
    <w:p w14:paraId="0293DA3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&lt;option value="&gt;"&gt;&gt;&lt;/option&gt;</w:t>
      </w:r>
    </w:p>
    <w:p w14:paraId="7D26B5E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&lt;option value="="&gt;=&lt;/option&gt;</w:t>
      </w:r>
    </w:p>
    <w:p w14:paraId="511D8E4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&lt;option value="&lt;"&gt;&lt;&lt;/option&gt;</w:t>
      </w:r>
    </w:p>
    <w:p w14:paraId="75E71FA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&lt;option value="LIKE"&gt;LIKE&lt;/option&gt;</w:t>
      </w:r>
    </w:p>
    <w:p w14:paraId="3EB6A49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&lt;/select&gt;&amp;nbsp;</w:t>
      </w:r>
    </w:p>
    <w:p w14:paraId="7FD5C53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&lt;input type="text" name="searchproduct" placeholder="Search item.."&gt;&amp;nbsp;</w:t>
      </w:r>
    </w:p>
    <w:p w14:paraId="46FBD94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lastRenderedPageBreak/>
        <w:t xml:space="preserve">                &lt;input class="btn btn-success" type="submit" name="searchbtn" value="Search"&gt;</w:t>
      </w:r>
    </w:p>
    <w:p w14:paraId="46CC1E7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&lt;input class="btn btn-dark" type="submit" name="clearbtn" value="clear"&gt;</w:t>
      </w:r>
    </w:p>
    <w:p w14:paraId="1FB882C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&lt;/form&gt;</w:t>
      </w:r>
    </w:p>
    <w:p w14:paraId="047D1EA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&lt;br&gt;</w:t>
      </w:r>
    </w:p>
    <w:p w14:paraId="7CC23E9F" w14:textId="4324AEFD" w:rsidR="00EB31DA" w:rsidRPr="00EB31DA" w:rsidRDefault="00EB31DA" w:rsidP="008348DB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42E94E8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&lt;div class="table-content"&gt;</w:t>
      </w:r>
    </w:p>
    <w:p w14:paraId="0B755E5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&lt;table class="styled-table center" style="margin-top:150px;"&gt;</w:t>
      </w:r>
    </w:p>
    <w:p w14:paraId="30B1014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&lt;thead&gt;</w:t>
      </w:r>
    </w:p>
    <w:p w14:paraId="118ADA3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&lt;tr style="text-align: center"&gt;</w:t>
      </w:r>
    </w:p>
    <w:p w14:paraId="16E10B4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&lt;th&gt;Product Id&lt;/th&gt;</w:t>
      </w:r>
    </w:p>
    <w:p w14:paraId="527B54B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&lt;th&gt;Product Name&lt;/th&gt;</w:t>
      </w:r>
    </w:p>
    <w:p w14:paraId="606E2F8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&lt;th&gt;Product Stock&lt;/th&gt;</w:t>
      </w:r>
    </w:p>
    <w:p w14:paraId="7E22EEB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&lt;th&gt;Product Image&lt;/th&gt;</w:t>
      </w:r>
    </w:p>
    <w:p w14:paraId="1D2DC38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&lt;th&gt;Product Price&lt;/th&gt;</w:t>
      </w:r>
    </w:p>
    <w:p w14:paraId="7FB3812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&lt;th&gt;&lt;/th&gt;</w:t>
      </w:r>
    </w:p>
    <w:p w14:paraId="246E0D2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&lt;th&gt;&lt;/th&gt;</w:t>
      </w:r>
    </w:p>
    <w:p w14:paraId="2CFB91A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&lt;/tr&gt;</w:t>
      </w:r>
    </w:p>
    <w:p w14:paraId="6BA77B06" w14:textId="7159EE22" w:rsidR="00EB31DA" w:rsidRPr="00EB31DA" w:rsidRDefault="00EB31DA" w:rsidP="008348DB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&lt;/thead&gt;</w:t>
      </w:r>
    </w:p>
    <w:p w14:paraId="13278B4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&lt;%                    </w:t>
      </w:r>
    </w:p>
    <w:p w14:paraId="6F1693B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String where = "1=1";</w:t>
      </w:r>
    </w:p>
    <w:p w14:paraId="502E599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String searchbtn = request.getParameter("searchbtn");</w:t>
      </w:r>
    </w:p>
    <w:p w14:paraId="1D2F6B4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String clearbtn = request.getParameter("clearbtn");</w:t>
      </w:r>
    </w:p>
    <w:p w14:paraId="3F33DEA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43F0C42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if (clearbtn != null) {</w:t>
      </w:r>
    </w:p>
    <w:p w14:paraId="06A18A6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where = "1=1";</w:t>
      </w:r>
    </w:p>
    <w:p w14:paraId="64DBBE29" w14:textId="22118078" w:rsidR="00EB31DA" w:rsidRPr="00EB31DA" w:rsidRDefault="00EB31DA" w:rsidP="008348DB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}</w:t>
      </w:r>
    </w:p>
    <w:p w14:paraId="5D1B21C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if (searchbtn != null) {</w:t>
      </w:r>
    </w:p>
    <w:p w14:paraId="74ECBFC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String searchby = (String) request.getParameter("searchby");</w:t>
      </w:r>
    </w:p>
    <w:p w14:paraId="39868E1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String searchopt = (String) request.getParameter("searchopt");</w:t>
      </w:r>
    </w:p>
    <w:p w14:paraId="23941B3A" w14:textId="147A47A6" w:rsidR="00EB31DA" w:rsidRPr="00EB31DA" w:rsidRDefault="00EB31DA" w:rsidP="008348DB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String val = (String) request.getParameter("searchproduct");</w:t>
      </w:r>
    </w:p>
    <w:p w14:paraId="03E538A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if (searchopt.equals("LIKE")) {</w:t>
      </w:r>
    </w:p>
    <w:p w14:paraId="0BBACAB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val = " '%" + val + "%' ";</w:t>
      </w:r>
    </w:p>
    <w:p w14:paraId="6695EB1F" w14:textId="321B6CCB" w:rsidR="00EB31DA" w:rsidRPr="00EB31DA" w:rsidRDefault="00EB31DA" w:rsidP="008348DB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}</w:t>
      </w:r>
    </w:p>
    <w:p w14:paraId="2069ED1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where = searchby + " " + " " + searchopt + " " + val;</w:t>
      </w:r>
    </w:p>
    <w:p w14:paraId="5055DB6B" w14:textId="0EF2F976" w:rsidR="00EB31DA" w:rsidRPr="00EB31DA" w:rsidRDefault="00EB31DA" w:rsidP="008348DB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</w:t>
      </w:r>
    </w:p>
    <w:p w14:paraId="08CF8AA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lastRenderedPageBreak/>
        <w:t xml:space="preserve">                    st = connection.createStatement();</w:t>
      </w:r>
    </w:p>
    <w:p w14:paraId="1D0759B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rs = st.executeQuery("SELECT * FROM product_master WHERE " + where);</w:t>
      </w:r>
    </w:p>
    <w:p w14:paraId="3E09F05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1E56F7A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while (rs.next()) {</w:t>
      </w:r>
    </w:p>
    <w:p w14:paraId="0968842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int pid = rs.getInt("pid");</w:t>
      </w:r>
    </w:p>
    <w:p w14:paraId="09A2EA5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String pname = rs.getString("pname");</w:t>
      </w:r>
    </w:p>
    <w:p w14:paraId="4A04F67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int stock = rs.getInt("stock");</w:t>
      </w:r>
    </w:p>
    <w:p w14:paraId="3B6F9AB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String image = rs.getString("image");</w:t>
      </w:r>
    </w:p>
    <w:p w14:paraId="7D27E4DA" w14:textId="1A58EB6D" w:rsidR="00EB31DA" w:rsidRPr="00EB31DA" w:rsidRDefault="00EB31DA" w:rsidP="008348DB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double price = rs.getDouble("price");</w:t>
      </w:r>
    </w:p>
    <w:p w14:paraId="7E83778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%&gt;</w:t>
      </w:r>
    </w:p>
    <w:p w14:paraId="148D6B7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&lt;tbody style="text-align: center"&gt;</w:t>
      </w:r>
    </w:p>
    <w:p w14:paraId="1060334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&lt;tr&gt;</w:t>
      </w:r>
    </w:p>
    <w:p w14:paraId="559B36F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&lt;td&gt;&lt;%=pid%&gt;&lt;/td&gt;</w:t>
      </w:r>
    </w:p>
    <w:p w14:paraId="3E980F8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&lt;td&gt;&lt;%=pname%&gt;&lt;/td&gt;</w:t>
      </w:r>
    </w:p>
    <w:p w14:paraId="6A985C3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&lt;td&gt;&lt;%=stock%&gt;&lt;/td&gt;</w:t>
      </w:r>
    </w:p>
    <w:p w14:paraId="7215E62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&lt;td&gt;&lt;img src="&lt;%=image%&gt;" class="img-fluid" alt="&lt;%=pname%&gt;" style="width:210px; height: 260px"&gt;&lt;/td&gt;</w:t>
      </w:r>
    </w:p>
    <w:p w14:paraId="4D2BF11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&lt;td&gt;&lt;%=price%&gt;&lt;/td&gt;&lt;</w:t>
      </w:r>
    </w:p>
    <w:p w14:paraId="29CBCCF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&lt;td&gt;</w:t>
      </w:r>
    </w:p>
    <w:p w14:paraId="0A8273D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&lt;form action="adminChanges.jsp" method="get"&gt;</w:t>
      </w:r>
    </w:p>
    <w:p w14:paraId="49A22E8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&lt;input type="hidden" name="pid" value="&lt;%=pid%&gt;" /&gt;</w:t>
      </w:r>
    </w:p>
    <w:p w14:paraId="6DE0F3A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&lt;input type="hidden" name="query" value="update" /&gt;</w:t>
      </w:r>
    </w:p>
    <w:p w14:paraId="69F0F18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&lt;input class="btn btn-dark" type="submit" value="Update" /&gt;</w:t>
      </w:r>
    </w:p>
    <w:p w14:paraId="5B6E1B4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&lt;/form&gt;</w:t>
      </w:r>
    </w:p>
    <w:p w14:paraId="2A1A950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&lt;/td&gt;</w:t>
      </w:r>
    </w:p>
    <w:p w14:paraId="58D49DB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&lt;td&gt;</w:t>
      </w:r>
    </w:p>
    <w:p w14:paraId="6FB248D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&lt;form action="" method="POST"&gt;</w:t>
      </w:r>
    </w:p>
    <w:p w14:paraId="25A1737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&lt;input type="hidden" name="pid" value="&lt;%=pid%&gt;" /&gt;</w:t>
      </w:r>
    </w:p>
    <w:p w14:paraId="3DD8675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&lt;input type="hidden" name="query" value="delete" /&gt;</w:t>
      </w:r>
    </w:p>
    <w:p w14:paraId="320141C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&lt;input class="btn btn-danger" type="submit" value="Delete" /&gt;</w:t>
      </w:r>
    </w:p>
    <w:p w14:paraId="754572F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&lt;/form&gt;</w:t>
      </w:r>
    </w:p>
    <w:p w14:paraId="045766D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&lt;/td&gt;</w:t>
      </w:r>
    </w:p>
    <w:p w14:paraId="2811E19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&lt;/tr&gt;</w:t>
      </w:r>
    </w:p>
    <w:p w14:paraId="51070A6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&lt;/tbody&gt;</w:t>
      </w:r>
    </w:p>
    <w:p w14:paraId="48E7A2C1" w14:textId="28E1FC6F" w:rsidR="00EB31DA" w:rsidRPr="00EB31DA" w:rsidRDefault="00EB31DA" w:rsidP="008348DB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&lt;%</w:t>
      </w:r>
      <w:r w:rsidR="008348DB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}</w:t>
      </w:r>
      <w:r w:rsidR="008348DB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%&gt;</w:t>
      </w:r>
    </w:p>
    <w:p w14:paraId="795B965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lastRenderedPageBreak/>
        <w:t xml:space="preserve">            &lt;/table&gt;</w:t>
      </w:r>
    </w:p>
    <w:p w14:paraId="3BB35599" w14:textId="35C1FACF" w:rsidR="00EB31DA" w:rsidRPr="00EB31DA" w:rsidRDefault="00EB31DA" w:rsidP="001D63D5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69E7A12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&lt;/main&gt;&lt;!-- End #main --&gt;</w:t>
      </w:r>
    </w:p>
    <w:p w14:paraId="761E357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&lt;%</w:t>
      </w:r>
    </w:p>
    <w:p w14:paraId="7FF5664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if (request.getParameter("query") != null) {</w:t>
      </w:r>
    </w:p>
    <w:p w14:paraId="0461820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if (request.getParameter("query").equals("delete")) {</w:t>
      </w:r>
    </w:p>
    <w:p w14:paraId="2BC6A82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int productId = Integer.parseInt(request.getParameter("pid"));</w:t>
      </w:r>
    </w:p>
    <w:p w14:paraId="7F2DB6E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17CFD5B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String deleteQry = "DELETE FROM product_master WHERE `pid`=?";</w:t>
      </w:r>
    </w:p>
    <w:p w14:paraId="1B461D0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prst = connection.prepareStatement(deleteQry);</w:t>
      </w:r>
    </w:p>
    <w:p w14:paraId="6BD3753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prst.setInt(1, productId);</w:t>
      </w:r>
    </w:p>
    <w:p w14:paraId="099239F9" w14:textId="49A22D1F" w:rsidR="00EB31DA" w:rsidRPr="00EB31DA" w:rsidRDefault="00EB31DA" w:rsidP="00092CB1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int row = prst.executeUpdate();</w:t>
      </w:r>
    </w:p>
    <w:p w14:paraId="49C6C35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response.sendRedirect("adminProducts.jsp");</w:t>
      </w:r>
    </w:p>
    <w:p w14:paraId="6941088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}</w:t>
      </w:r>
    </w:p>
    <w:p w14:paraId="7EF0B25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}</w:t>
      </w:r>
    </w:p>
    <w:p w14:paraId="66AE632F" w14:textId="662FC5AC" w:rsidR="00EB31DA" w:rsidRPr="00EB31DA" w:rsidRDefault="00EB31DA" w:rsidP="00940A43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%&gt;</w:t>
      </w:r>
    </w:p>
    <w:p w14:paraId="50EF9C45" w14:textId="2135E6D2" w:rsid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&lt;%@include file="ecomFooter.jsp" %&gt;</w:t>
      </w:r>
    </w:p>
    <w:p w14:paraId="2BE4B86B" w14:textId="6B30E7E1" w:rsid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4E3C8B30" w14:textId="7D9F4946" w:rsidR="00EB31DA" w:rsidRPr="00843DF8" w:rsidRDefault="00EB31DA" w:rsidP="00EB31DA">
      <w:pPr>
        <w:ind w:left="720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843DF8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adminChanges.jsp</w:t>
      </w:r>
    </w:p>
    <w:p w14:paraId="7E787E7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&lt;%@page import="java.sql.PreparedStatement"%&gt;</w:t>
      </w:r>
    </w:p>
    <w:p w14:paraId="6F9859A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&lt;%@page import="java.sql.ResultSet"%&gt;</w:t>
      </w:r>
    </w:p>
    <w:p w14:paraId="42B3F49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&lt;%@page import="java.sql.Statement"%&gt;</w:t>
      </w:r>
    </w:p>
    <w:p w14:paraId="0CBC3DF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&lt;%@page contentType="text/html" pageEncoding="UTF-8"%&gt;</w:t>
      </w:r>
    </w:p>
    <w:p w14:paraId="2CA2348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65C4F16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&lt;%@include file="ecomHeader.jsp" %&gt;</w:t>
      </w:r>
    </w:p>
    <w:p w14:paraId="4F6F0E7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&lt;title&gt;Admin Update Products Page&lt;/title&gt;</w:t>
      </w:r>
    </w:p>
    <w:p w14:paraId="728B78B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&lt;link rel="stylesheet" href="css/checkout.css" /&gt;</w:t>
      </w:r>
    </w:p>
    <w:p w14:paraId="6BA41F1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&lt;/head&gt;</w:t>
      </w:r>
    </w:p>
    <w:p w14:paraId="124977D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</w:t>
      </w:r>
    </w:p>
    <w:p w14:paraId="27866B4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Statement st = null;</w:t>
      </w:r>
    </w:p>
    <w:p w14:paraId="6ACDB71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ResultSet rs = null;</w:t>
      </w:r>
    </w:p>
    <w:p w14:paraId="70F6C23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PreparedStatement prst = null;</w:t>
      </w:r>
    </w:p>
    <w:p w14:paraId="458529A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%&gt;</w:t>
      </w:r>
    </w:p>
    <w:p w14:paraId="209C6AC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&lt;%@include file="connectionDB.jsp" %&gt;</w:t>
      </w:r>
    </w:p>
    <w:p w14:paraId="2BBA009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19B614C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>&lt;body&gt;</w:t>
      </w:r>
    </w:p>
    <w:p w14:paraId="7946C67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&lt;!-- ======= Header ======= --&gt;</w:t>
      </w:r>
    </w:p>
    <w:p w14:paraId="2B37BBD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&lt;header id="header" class="d-flex align-items-center"&gt;</w:t>
      </w:r>
    </w:p>
    <w:p w14:paraId="142DD20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&lt;div class="container d-flex align-items-center justify-content-between"&gt;</w:t>
      </w:r>
    </w:p>
    <w:p w14:paraId="3CDFA68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&lt;h1 class="logo"&gt;&lt;a href="ecomDB.jsp"&gt;DM-Mart&lt;/a&gt;&lt;/h1&gt;</w:t>
      </w:r>
    </w:p>
    <w:p w14:paraId="6B05055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&lt;!-- Uncomment below if you prefer to use an image logo --&gt;</w:t>
      </w:r>
    </w:p>
    <w:p w14:paraId="3AAA316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&lt;a href="ecomDB.jsp" class="logo"</w:t>
      </w:r>
    </w:p>
    <w:p w14:paraId="3E9EB2F8" w14:textId="4F2B1975" w:rsidR="00EB31DA" w:rsidRPr="00EB31DA" w:rsidRDefault="00EB31DA" w:rsidP="00843DF8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&gt;&lt;img src="assets/img/logo.png" alt=""/&gt;&lt;/a&gt;</w:t>
      </w:r>
    </w:p>
    <w:p w14:paraId="6944B5C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&lt;nav id="navbar" class="navbar"&gt;</w:t>
      </w:r>
    </w:p>
    <w:p w14:paraId="0BFF4DE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&lt;ul&gt;</w:t>
      </w:r>
    </w:p>
    <w:p w14:paraId="5C5CFF0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scrollto" href="ecomDB.jsp"&gt;Home&lt;/a&gt;&lt;/li&gt;</w:t>
      </w:r>
    </w:p>
    <w:p w14:paraId="76B13E8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 active" href="addProducts.jsp"&gt;Admin Page&lt;/a&gt;&lt;/li&gt;</w:t>
      </w:r>
    </w:p>
    <w:p w14:paraId="08B9CD9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scrollto" href="adminProducts.jsp"&gt;Admin Product&lt;/a&gt;&lt;/li&gt;</w:t>
      </w:r>
    </w:p>
    <w:p w14:paraId="5B0FF07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scrollto" href="eloginDB.jsp"&gt;Login&lt;/a&gt;&lt;/li&gt;</w:t>
      </w:r>
    </w:p>
    <w:p w14:paraId="0D8804C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scrollto" href="elogoutDB.jsp"&gt;Logout&lt;/a&gt;&lt;/li&gt;</w:t>
      </w:r>
    </w:p>
    <w:p w14:paraId="362D1FF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&lt;/ul&gt;</w:t>
      </w:r>
    </w:p>
    <w:p w14:paraId="7C2F108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&lt;i class="bi bi-list mobile-nav-toggle"&gt;&lt;/i&gt;</w:t>
      </w:r>
    </w:p>
    <w:p w14:paraId="3499084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&lt;/nav&gt;</w:t>
      </w:r>
    </w:p>
    <w:p w14:paraId="6DE0009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&lt;!-- .navbar --&gt;</w:t>
      </w:r>
    </w:p>
    <w:p w14:paraId="45833E1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56F1591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&lt;/header&gt;</w:t>
      </w:r>
    </w:p>
    <w:p w14:paraId="03F46AD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&lt;!-- End Header --&gt;</w:t>
      </w:r>
    </w:p>
    <w:p w14:paraId="52B310D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3A991EE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&lt;main id="main"&gt;</w:t>
      </w:r>
    </w:p>
    <w:p w14:paraId="1F43833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&lt;div class="container-fluid"&gt;</w:t>
      </w:r>
    </w:p>
    <w:p w14:paraId="7C0DEC7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&lt;div class="container"&gt;</w:t>
      </w:r>
    </w:p>
    <w:p w14:paraId="3D36358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&lt;div class="formBox"&gt;</w:t>
      </w:r>
    </w:p>
    <w:p w14:paraId="63B045D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&lt;form method="post" action=""&gt;</w:t>
      </w:r>
    </w:p>
    <w:p w14:paraId="7C746C7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&lt;div class="row"&gt;</w:t>
      </w:r>
    </w:p>
    <w:p w14:paraId="197150B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&lt;div class="col-sm-12"&gt;</w:t>
      </w:r>
    </w:p>
    <w:p w14:paraId="2B326DB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&lt;h1&gt;Product Details&lt;/h1&gt;</w:t>
      </w:r>
    </w:p>
    <w:p w14:paraId="48A7311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&lt;/div&gt;</w:t>
      </w:r>
    </w:p>
    <w:p w14:paraId="5113EB2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lastRenderedPageBreak/>
        <w:t xml:space="preserve">                        &lt;/div&gt;</w:t>
      </w:r>
    </w:p>
    <w:p w14:paraId="0430BA7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&lt;%                            </w:t>
      </w:r>
    </w:p>
    <w:p w14:paraId="5C6E40C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int productId = Integer.parseInt(request.getParameter("pid"));</w:t>
      </w:r>
    </w:p>
    <w:p w14:paraId="0CB7A1B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String query = (String) request.getParameter("query");</w:t>
      </w:r>
    </w:p>
    <w:p w14:paraId="7BC4467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33CF502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String fetchQry = "SELECT * FROM product_master WHERE pid=?";</w:t>
      </w:r>
    </w:p>
    <w:p w14:paraId="33424EE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prst = connection.prepareStatement(fetchQry);</w:t>
      </w:r>
    </w:p>
    <w:p w14:paraId="11DA5F0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prst.setInt(1, productId);</w:t>
      </w:r>
    </w:p>
    <w:p w14:paraId="33D15E31" w14:textId="437C6EE0" w:rsidR="00EB31DA" w:rsidRPr="00EB31DA" w:rsidRDefault="00EB31DA" w:rsidP="00843DF8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rs = prst.executeQuery();</w:t>
      </w:r>
    </w:p>
    <w:p w14:paraId="0217498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while (rs.next()) {</w:t>
      </w:r>
    </w:p>
    <w:p w14:paraId="526DA41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int pid = rs.getInt("pid");</w:t>
      </w:r>
    </w:p>
    <w:p w14:paraId="533BE95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String pname = rs.getString("pname");</w:t>
      </w:r>
    </w:p>
    <w:p w14:paraId="3C73C0D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int stock = rs.getInt("stock");</w:t>
      </w:r>
    </w:p>
    <w:p w14:paraId="3FBACDB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String image = rs.getString("image");</w:t>
      </w:r>
    </w:p>
    <w:p w14:paraId="7C72500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double price = rs.getDouble("price");</w:t>
      </w:r>
    </w:p>
    <w:p w14:paraId="4875DE8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%&gt;</w:t>
      </w:r>
    </w:p>
    <w:p w14:paraId="6CE60EB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&lt;div class="row"&gt;</w:t>
      </w:r>
    </w:p>
    <w:p w14:paraId="50CEAAF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&lt;div class="col-sm-6"&gt;</w:t>
      </w:r>
    </w:p>
    <w:p w14:paraId="2381999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&lt;div class="inputBox"&gt;</w:t>
      </w:r>
    </w:p>
    <w:p w14:paraId="3DED800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&lt;!--&lt;div class="inputText"&gt;Product Name&lt;/div&gt;--&gt;</w:t>
      </w:r>
    </w:p>
    <w:p w14:paraId="5B56894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&lt;label for="pname" &gt;Product Name&lt;/label&gt;</w:t>
      </w:r>
    </w:p>
    <w:p w14:paraId="21DC593C" w14:textId="24E424B8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&lt;input type="text" name="pname" class="input" value="&lt;%=pname%&gt;"/&gt;</w:t>
      </w:r>
    </w:p>
    <w:p w14:paraId="1D580560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&lt;/div&gt;</w:t>
      </w:r>
    </w:p>
    <w:p w14:paraId="54D2FEA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&lt;/div&gt;</w:t>
      </w:r>
    </w:p>
    <w:p w14:paraId="79EA4888" w14:textId="42D05DEF" w:rsidR="00EB31DA" w:rsidRPr="00EB31DA" w:rsidRDefault="00EB31DA" w:rsidP="005344FC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&lt;/div&gt;</w:t>
      </w:r>
    </w:p>
    <w:p w14:paraId="2BED7F6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&lt;div class="row"&gt;</w:t>
      </w:r>
    </w:p>
    <w:p w14:paraId="513E090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&lt;div class="col-sm-6"&gt;</w:t>
      </w:r>
    </w:p>
    <w:p w14:paraId="53EC631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&lt;div class="inputBox"&gt;</w:t>
      </w:r>
    </w:p>
    <w:p w14:paraId="2EA299F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&lt;!--&lt;div class="inputText"&gt;Product Stock&lt;/div&gt;--&gt;</w:t>
      </w:r>
    </w:p>
    <w:p w14:paraId="2EF9511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&lt;label for="stock" &gt;Product Stock&lt;/label&gt;</w:t>
      </w:r>
    </w:p>
    <w:p w14:paraId="2DA83685" w14:textId="37B6C3A8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&lt;input type="number" name="stock" class="input" value="&lt;%=stock%&gt;</w:t>
      </w:r>
      <w:r w:rsidR="00032E9F">
        <w:rPr>
          <w:rFonts w:ascii="Times New Roman" w:hAnsi="Times New Roman" w:cs="Times New Roman"/>
          <w:noProof/>
          <w:lang w:val="en-IN"/>
        </w:rPr>
        <w:t>"</w:t>
      </w:r>
      <w:r w:rsidRPr="00EB31DA">
        <w:rPr>
          <w:rFonts w:ascii="Times New Roman" w:hAnsi="Times New Roman" w:cs="Times New Roman"/>
          <w:noProof/>
          <w:lang w:val="en-IN"/>
        </w:rPr>
        <w:t>/&gt;</w:t>
      </w:r>
    </w:p>
    <w:p w14:paraId="2940666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&lt;/div&gt;</w:t>
      </w:r>
    </w:p>
    <w:p w14:paraId="26A47DD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&lt;/div&gt;</w:t>
      </w:r>
    </w:p>
    <w:p w14:paraId="111B6AFE" w14:textId="6BD68D49" w:rsidR="00EB31DA" w:rsidRPr="00EB31DA" w:rsidRDefault="00EB31DA" w:rsidP="00977409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&lt;/div&gt;</w:t>
      </w:r>
    </w:p>
    <w:p w14:paraId="63E4537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&lt;div class="row"&gt;</w:t>
      </w:r>
    </w:p>
    <w:p w14:paraId="4962B0C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lastRenderedPageBreak/>
        <w:t xml:space="preserve">                            &lt;div class="col-sm-6"&gt;</w:t>
      </w:r>
    </w:p>
    <w:p w14:paraId="6A23C29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&lt;div class="inputBox"&gt;</w:t>
      </w:r>
    </w:p>
    <w:p w14:paraId="78EDED7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&lt;!--&lt;div class="inputText"&gt;Product Image&lt;/div&gt;--&gt;</w:t>
      </w:r>
    </w:p>
    <w:p w14:paraId="5ABB74F9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&lt;label for="image" &gt;Product Image Path&lt;/label&gt;</w:t>
      </w:r>
    </w:p>
    <w:p w14:paraId="64835BC8" w14:textId="4292EC34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&lt;input type="text" name="image" class="input" value="&lt;%=image%&gt;" /&gt;</w:t>
      </w:r>
    </w:p>
    <w:p w14:paraId="1E64F40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&lt;/div&gt;</w:t>
      </w:r>
    </w:p>
    <w:p w14:paraId="21F196D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&lt;/div&gt;</w:t>
      </w:r>
    </w:p>
    <w:p w14:paraId="4C35879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&lt;/div&gt;</w:t>
      </w:r>
    </w:p>
    <w:p w14:paraId="3C9F3D2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&lt;div class="row"&gt;</w:t>
      </w:r>
    </w:p>
    <w:p w14:paraId="43FA4C8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&lt;div class="col-sm-6"&gt;</w:t>
      </w:r>
    </w:p>
    <w:p w14:paraId="7456897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&lt;div class="inputBox"&gt;</w:t>
      </w:r>
    </w:p>
    <w:p w14:paraId="36E4A3C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&lt;!--&lt;div class="inputText"&gt;Product Price&lt;/div&gt;--&gt;</w:t>
      </w:r>
    </w:p>
    <w:p w14:paraId="7C6CB5D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&lt;label for="price" &gt;Product Price&lt;/label&gt;</w:t>
      </w:r>
    </w:p>
    <w:p w14:paraId="7188755B" w14:textId="31E2B0B3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&lt;input type="number" name="price" class="input" value="&lt;%=price%&gt;" /&gt;</w:t>
      </w:r>
    </w:p>
    <w:p w14:paraId="1B0B2144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&lt;/div&gt;</w:t>
      </w:r>
    </w:p>
    <w:p w14:paraId="1507F54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&lt;/div&gt;</w:t>
      </w:r>
    </w:p>
    <w:p w14:paraId="034C2AB1" w14:textId="21F61F92" w:rsidR="00EB31DA" w:rsidRPr="00EB31DA" w:rsidRDefault="00EB31DA" w:rsidP="00763530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&lt;/div&gt;</w:t>
      </w:r>
    </w:p>
    <w:p w14:paraId="1C0E87E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&lt;div class="row"&gt;</w:t>
      </w:r>
    </w:p>
    <w:p w14:paraId="7480FE0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&lt;div class="col-sm-12"&gt;</w:t>
      </w:r>
    </w:p>
    <w:p w14:paraId="43B4091C" w14:textId="743C2405" w:rsidR="00EB31DA" w:rsidRPr="00EB31DA" w:rsidRDefault="00EB31DA" w:rsidP="00A51365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&lt;input</w:t>
      </w:r>
      <w:r w:rsidR="00A51365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type="submit"</w:t>
      </w:r>
      <w:r w:rsidR="00A51365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name="Submit"</w:t>
      </w:r>
      <w:r w:rsidR="00A51365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class="button"</w:t>
      </w:r>
    </w:p>
    <w:p w14:paraId="41A2164A" w14:textId="744AD54D" w:rsidR="00EB31DA" w:rsidRPr="00EB31DA" w:rsidRDefault="00EB31DA" w:rsidP="00A51365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        value="Update Product" /&gt;</w:t>
      </w:r>
    </w:p>
    <w:p w14:paraId="023DE52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    &lt;/div&gt;</w:t>
      </w:r>
    </w:p>
    <w:p w14:paraId="1B8C116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&lt;/div&gt;</w:t>
      </w:r>
    </w:p>
    <w:p w14:paraId="1E976BCD" w14:textId="098EFC49" w:rsidR="00EB31DA" w:rsidRPr="00EB31DA" w:rsidRDefault="00EB31DA" w:rsidP="00A51365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    &lt;%</w:t>
      </w:r>
      <w:r w:rsidR="00A51365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}</w:t>
      </w:r>
      <w:r w:rsidR="00A51365">
        <w:rPr>
          <w:rFonts w:ascii="Times New Roman" w:hAnsi="Times New Roman" w:cs="Times New Roman"/>
          <w:noProof/>
          <w:lang w:val="en-IN"/>
        </w:rPr>
        <w:t xml:space="preserve"> </w:t>
      </w:r>
      <w:r w:rsidRPr="00EB31DA">
        <w:rPr>
          <w:rFonts w:ascii="Times New Roman" w:hAnsi="Times New Roman" w:cs="Times New Roman"/>
          <w:noProof/>
          <w:lang w:val="en-IN"/>
        </w:rPr>
        <w:t>%&gt;</w:t>
      </w:r>
    </w:p>
    <w:p w14:paraId="320F5AA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    &lt;/form&gt;</w:t>
      </w:r>
    </w:p>
    <w:p w14:paraId="1216C2C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    &lt;/div&gt;</w:t>
      </w:r>
    </w:p>
    <w:p w14:paraId="0E3BA9B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21EA54EE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35C8EF9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&lt;/main&gt;</w:t>
      </w:r>
    </w:p>
    <w:p w14:paraId="077B6A6A" w14:textId="4D7132FE" w:rsidR="00EB31DA" w:rsidRPr="00EB31DA" w:rsidRDefault="00EB31DA" w:rsidP="00A51365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&lt;!-- End #main --&gt;</w:t>
      </w:r>
    </w:p>
    <w:p w14:paraId="24AE2A45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&lt;%</w:t>
      </w:r>
    </w:p>
    <w:p w14:paraId="489850AA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if (request.getParameter("pname") != null &amp;&amp; request.getParameter("stock") != null &amp;&amp; request.getParameter("image") != null &amp;&amp; request.getParameter("price") != null) {</w:t>
      </w:r>
    </w:p>
    <w:p w14:paraId="165B5B0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49C104F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String pname = request.getParameter("pname");</w:t>
      </w:r>
    </w:p>
    <w:p w14:paraId="0CE98D7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lastRenderedPageBreak/>
        <w:t xml:space="preserve">            int stock = Integer.parseInt(request.getParameter("stock"));</w:t>
      </w:r>
    </w:p>
    <w:p w14:paraId="76E4FE7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String image = request.getParameter("image");</w:t>
      </w:r>
    </w:p>
    <w:p w14:paraId="4A03458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double price = Double.parseDouble(request.getParameter("price"));</w:t>
      </w:r>
    </w:p>
    <w:p w14:paraId="7A8FBA6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76EE6072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String updateQry = "UPDATE `product_master` SET `pname`=?, `stock`=?, `image`=?, `price`=? WHERE pid=?";</w:t>
      </w:r>
    </w:p>
    <w:p w14:paraId="31F6F89D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6AAC7AF8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prst = connection.prepareStatement(updateQry);</w:t>
      </w:r>
    </w:p>
    <w:p w14:paraId="75F6776C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prst.setString(1, pname);</w:t>
      </w:r>
    </w:p>
    <w:p w14:paraId="0B5069B1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prst.setInt(2, stock);</w:t>
      </w:r>
    </w:p>
    <w:p w14:paraId="26F35DBB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prst.setString(3, image);</w:t>
      </w:r>
    </w:p>
    <w:p w14:paraId="615F8BC6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prst.setDouble(4, price);</w:t>
      </w:r>
    </w:p>
    <w:p w14:paraId="298217A7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prst.setInt(5, productId);</w:t>
      </w:r>
    </w:p>
    <w:p w14:paraId="5FBAF8FF" w14:textId="2AB2EB98" w:rsidR="00EB31DA" w:rsidRPr="00EB31DA" w:rsidRDefault="00EB31DA" w:rsidP="00AA7F76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int row = st.executeUpdate(updateQry);</w:t>
      </w:r>
    </w:p>
    <w:p w14:paraId="22EF2E9F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    response.sendRedirect("adminProducts.jsp");</w:t>
      </w:r>
    </w:p>
    <w:p w14:paraId="4CDC5763" w14:textId="77777777" w:rsidR="00EB31DA" w:rsidRP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    }</w:t>
      </w:r>
    </w:p>
    <w:p w14:paraId="62CB009B" w14:textId="7F78069B" w:rsid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  <w:r w:rsidRPr="00EB31DA">
        <w:rPr>
          <w:rFonts w:ascii="Times New Roman" w:hAnsi="Times New Roman" w:cs="Times New Roman"/>
          <w:noProof/>
          <w:lang w:val="en-IN"/>
        </w:rPr>
        <w:t xml:space="preserve">    %&gt;</w:t>
      </w:r>
    </w:p>
    <w:p w14:paraId="3AA26C8F" w14:textId="042B745B" w:rsidR="00EB31DA" w:rsidRDefault="00EB31DA" w:rsidP="00EB31DA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121B88B3" w14:textId="51B7E45A" w:rsidR="00EB31DA" w:rsidRPr="007E41EB" w:rsidRDefault="00575A11" w:rsidP="00EB31DA">
      <w:pPr>
        <w:ind w:left="720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7E41EB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addProducts.jsp</w:t>
      </w:r>
    </w:p>
    <w:p w14:paraId="74726DAE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&lt;%@page import="java.sql.PreparedStatement"%&gt;</w:t>
      </w:r>
    </w:p>
    <w:p w14:paraId="64E68FB7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&lt;%@page import="java.sql.ResultSet"%&gt;</w:t>
      </w:r>
    </w:p>
    <w:p w14:paraId="7C2441B5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&lt;%@page import="java.sql.Statement"%&gt;</w:t>
      </w:r>
    </w:p>
    <w:p w14:paraId="15F9C1FB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&lt;%@page contentType="text/html" pageEncoding="UTF-8"%&gt;</w:t>
      </w:r>
    </w:p>
    <w:p w14:paraId="29936C2A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17A940A8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&lt;%@include file="ecomHeader.jsp" %&gt;</w:t>
      </w:r>
    </w:p>
    <w:p w14:paraId="532225C0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&lt;title&gt;Admin Add Products Page&lt;/title&gt;</w:t>
      </w:r>
    </w:p>
    <w:p w14:paraId="600F23D8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&lt;link rel="stylesheet" href="css/checkout.css" /&gt;</w:t>
      </w:r>
    </w:p>
    <w:p w14:paraId="3FDF014A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&lt;/head&gt;</w:t>
      </w:r>
    </w:p>
    <w:p w14:paraId="69415C55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&lt;%</w:t>
      </w:r>
    </w:p>
    <w:p w14:paraId="0B800AAA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Statement st = null;</w:t>
      </w:r>
    </w:p>
    <w:p w14:paraId="4A25D0CF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ResultSet rs = null;</w:t>
      </w:r>
    </w:p>
    <w:p w14:paraId="27C85FC1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PreparedStatement prst = null;</w:t>
      </w:r>
    </w:p>
    <w:p w14:paraId="4D0E3EB0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%&gt;</w:t>
      </w:r>
    </w:p>
    <w:p w14:paraId="10454D6F" w14:textId="1C09173E" w:rsidR="00575A11" w:rsidRPr="00575A11" w:rsidRDefault="00575A11" w:rsidP="007E41EB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&lt;%@include file="connectionDB.jsp" %&gt;</w:t>
      </w:r>
    </w:p>
    <w:p w14:paraId="4DB85C96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&lt;body&gt;</w:t>
      </w:r>
    </w:p>
    <w:p w14:paraId="34C4C859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lastRenderedPageBreak/>
        <w:t xml:space="preserve">    &lt;!-- ======= Header ======= --&gt;</w:t>
      </w:r>
    </w:p>
    <w:p w14:paraId="7C46E0B6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&lt;header id="header" class="d-flex align-items-center"&gt;</w:t>
      </w:r>
    </w:p>
    <w:p w14:paraId="462792EA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&lt;div class="container d-flex align-items-center justify-content-between"&gt;</w:t>
      </w:r>
    </w:p>
    <w:p w14:paraId="773BEAF4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&lt;h1 class="logo"&gt;&lt;a href="ecomDB.jsp"&gt;DM-Mart&lt;/a&gt;&lt;/h1&gt;</w:t>
      </w:r>
    </w:p>
    <w:p w14:paraId="50B18B93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&lt;!-- Uncomment below if you prefer to use an image logo --&gt;</w:t>
      </w:r>
    </w:p>
    <w:p w14:paraId="464466D6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&lt;a href="ecomDB.jsp" class="logo"</w:t>
      </w:r>
    </w:p>
    <w:p w14:paraId="7E091EA7" w14:textId="5EF195B9" w:rsidR="00575A11" w:rsidRPr="00575A11" w:rsidRDefault="00575A11" w:rsidP="0026135B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&gt;&lt;img src="assets/img/logo.png" alt=""/&gt;&lt;/a&gt;</w:t>
      </w:r>
    </w:p>
    <w:p w14:paraId="3EE9DBC9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&lt;nav id="navbar" class="navbar"&gt;</w:t>
      </w:r>
    </w:p>
    <w:p w14:paraId="2CA1963F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&lt;ul&gt;</w:t>
      </w:r>
    </w:p>
    <w:p w14:paraId="4E0DBBC3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scrollto" href="ecomDB.jsp"&gt;Home&lt;/a&gt;&lt;/li&gt;</w:t>
      </w:r>
    </w:p>
    <w:p w14:paraId="7FE90F9D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 active" href="addProducts.jsp"&gt;Admin Page&lt;/a&gt;&lt;/li&gt;</w:t>
      </w:r>
    </w:p>
    <w:p w14:paraId="2B08E9D4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scrollto" href="adminProducts.jsp"&gt;Admin Product&lt;/a&gt;&lt;/li&gt;</w:t>
      </w:r>
    </w:p>
    <w:p w14:paraId="0FFF4428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scrollto" href="eloginDB.jsp"&gt;Login&lt;/a&gt;&lt;/li&gt;</w:t>
      </w:r>
    </w:p>
    <w:p w14:paraId="4EE679B6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scrollto" href="elogoutDB.jsp"&gt;Logout&lt;/a&gt;&lt;/li&gt;</w:t>
      </w:r>
    </w:p>
    <w:p w14:paraId="7AD82A62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&lt;/ul&gt;</w:t>
      </w:r>
    </w:p>
    <w:p w14:paraId="51DEE7B0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&lt;i class="bi bi-list mobile-nav-toggle"&gt;&lt;/i&gt;</w:t>
      </w:r>
    </w:p>
    <w:p w14:paraId="6F6B2EF7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&lt;/nav&gt;</w:t>
      </w:r>
    </w:p>
    <w:p w14:paraId="7DF5A660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&lt;!-- .navbar --&gt;</w:t>
      </w:r>
    </w:p>
    <w:p w14:paraId="53FC9966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1C95C6E2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&lt;/header&gt;</w:t>
      </w:r>
    </w:p>
    <w:p w14:paraId="2403BACF" w14:textId="7509CC8B" w:rsidR="00575A11" w:rsidRPr="00575A11" w:rsidRDefault="00575A11" w:rsidP="0026135B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&lt;!-- End Header --&gt;</w:t>
      </w:r>
    </w:p>
    <w:p w14:paraId="3E2263A0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&lt;main id="main"&gt;</w:t>
      </w:r>
    </w:p>
    <w:p w14:paraId="4854D574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&lt;div class="container-fluid"&gt;</w:t>
      </w:r>
    </w:p>
    <w:p w14:paraId="798DA54B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&lt;div class="container"&gt;</w:t>
      </w:r>
    </w:p>
    <w:p w14:paraId="4A0B2C80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&lt;div class="formBox"&gt;</w:t>
      </w:r>
    </w:p>
    <w:p w14:paraId="29B706E3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&lt;form method="post" action=""&gt;</w:t>
      </w:r>
    </w:p>
    <w:p w14:paraId="6D900AE1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&lt;div class="row"&gt;</w:t>
      </w:r>
    </w:p>
    <w:p w14:paraId="49FE4077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&lt;div class="col-sm-12"&gt;</w:t>
      </w:r>
    </w:p>
    <w:p w14:paraId="39FBF045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&lt;h1&gt;Product Details&lt;/h1&gt;</w:t>
      </w:r>
    </w:p>
    <w:p w14:paraId="113D5525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&lt;/div&gt;</w:t>
      </w:r>
    </w:p>
    <w:p w14:paraId="6379FA32" w14:textId="5C7F6F9A" w:rsidR="00575A11" w:rsidRPr="00575A11" w:rsidRDefault="00575A11" w:rsidP="00557D62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&lt;/div&gt;</w:t>
      </w:r>
    </w:p>
    <w:p w14:paraId="5980304C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&lt;div class="row"&gt;</w:t>
      </w:r>
    </w:p>
    <w:p w14:paraId="25C9AF2C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&lt;div class="col-sm-6"&gt;</w:t>
      </w:r>
    </w:p>
    <w:p w14:paraId="4552037A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lastRenderedPageBreak/>
        <w:t xml:space="preserve">                                &lt;div class="inputBox"&gt;</w:t>
      </w:r>
    </w:p>
    <w:p w14:paraId="765C26A6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    &lt;div class="inputText"&gt;Product Name&lt;/div&gt;</w:t>
      </w:r>
    </w:p>
    <w:p w14:paraId="4843AB82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    &lt;input type="text" name="pname" class="input" /&gt;</w:t>
      </w:r>
    </w:p>
    <w:p w14:paraId="67178825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&lt;/div&gt;</w:t>
      </w:r>
    </w:p>
    <w:p w14:paraId="0CCEDF31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&lt;/div&gt;</w:t>
      </w:r>
    </w:p>
    <w:p w14:paraId="1636BE47" w14:textId="02009E95" w:rsidR="00575A11" w:rsidRPr="00575A11" w:rsidRDefault="00575A11" w:rsidP="00EE2249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&lt;/div&gt;</w:t>
      </w:r>
    </w:p>
    <w:p w14:paraId="4D2E5E78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&lt;div class="row"&gt;</w:t>
      </w:r>
    </w:p>
    <w:p w14:paraId="06EAEFAC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&lt;div class="col-sm-6"&gt;</w:t>
      </w:r>
    </w:p>
    <w:p w14:paraId="7DF9574C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&lt;div class="inputBox"&gt;</w:t>
      </w:r>
    </w:p>
    <w:p w14:paraId="6196F931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    &lt;div class="inputText"&gt;Product Stock&lt;/div&gt;</w:t>
      </w:r>
    </w:p>
    <w:p w14:paraId="77E2ACEE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    &lt;input type="number" name="stock" class="input" /&gt;</w:t>
      </w:r>
    </w:p>
    <w:p w14:paraId="4E112863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&lt;/div&gt;</w:t>
      </w:r>
    </w:p>
    <w:p w14:paraId="0347369C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&lt;/div&gt;</w:t>
      </w:r>
    </w:p>
    <w:p w14:paraId="413DD55E" w14:textId="79D27135" w:rsidR="00575A11" w:rsidRPr="00575A11" w:rsidRDefault="00575A11" w:rsidP="002D0BBD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&lt;/div&gt;</w:t>
      </w:r>
    </w:p>
    <w:p w14:paraId="7C2F5661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&lt;div class="row"&gt;</w:t>
      </w:r>
    </w:p>
    <w:p w14:paraId="3F11C245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&lt;div class="col-sm-6"&gt;</w:t>
      </w:r>
    </w:p>
    <w:p w14:paraId="2756B4CC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&lt;div class="inputBox"&gt;</w:t>
      </w:r>
    </w:p>
    <w:p w14:paraId="4462C6E2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    &lt;div class="inputText"&gt;Product Image&lt;/div&gt;</w:t>
      </w:r>
    </w:p>
    <w:p w14:paraId="1C749E9A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    &lt;input type="text" name="image" class="input" /&gt;</w:t>
      </w:r>
    </w:p>
    <w:p w14:paraId="40F52CE6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&lt;/div&gt;</w:t>
      </w:r>
    </w:p>
    <w:p w14:paraId="18C83AD0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&lt;/div&gt;</w:t>
      </w:r>
    </w:p>
    <w:p w14:paraId="54850D6F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&lt;/div&gt;</w:t>
      </w:r>
    </w:p>
    <w:p w14:paraId="0F614D4B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&lt;div class="row"&gt;</w:t>
      </w:r>
    </w:p>
    <w:p w14:paraId="22DEF44A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&lt;div class="col-sm-6"&gt;</w:t>
      </w:r>
    </w:p>
    <w:p w14:paraId="5E4E7DA4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&lt;div class="inputBox"&gt;</w:t>
      </w:r>
    </w:p>
    <w:p w14:paraId="0436F6B7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    &lt;div class="inputText"&gt;Product Price&lt;/div&gt;</w:t>
      </w:r>
    </w:p>
    <w:p w14:paraId="4BA380CE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    &lt;input type="number" name="price" class="input" /&gt;</w:t>
      </w:r>
    </w:p>
    <w:p w14:paraId="5A912CC3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&lt;/div&gt;</w:t>
      </w:r>
    </w:p>
    <w:p w14:paraId="0E6F0B16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&lt;/div&gt;</w:t>
      </w:r>
    </w:p>
    <w:p w14:paraId="557BAEBD" w14:textId="139DB3DC" w:rsidR="00575A11" w:rsidRPr="00575A11" w:rsidRDefault="00575A11" w:rsidP="0071772C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&lt;/div&gt;</w:t>
      </w:r>
    </w:p>
    <w:p w14:paraId="04EB6B45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&lt;div class="row"&gt;</w:t>
      </w:r>
    </w:p>
    <w:p w14:paraId="567EEB0A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&lt;div class="col-sm-12"&gt;</w:t>
      </w:r>
    </w:p>
    <w:p w14:paraId="5158B98F" w14:textId="21E534F1" w:rsidR="00575A11" w:rsidRPr="00575A11" w:rsidRDefault="00575A11" w:rsidP="006D7AE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&lt;input</w:t>
      </w:r>
      <w:r w:rsidR="006D7AE1">
        <w:rPr>
          <w:rFonts w:ascii="Times New Roman" w:hAnsi="Times New Roman" w:cs="Times New Roman"/>
          <w:noProof/>
          <w:lang w:val="en-IN"/>
        </w:rPr>
        <w:t xml:space="preserve"> </w:t>
      </w:r>
      <w:r w:rsidRPr="00575A11">
        <w:rPr>
          <w:rFonts w:ascii="Times New Roman" w:hAnsi="Times New Roman" w:cs="Times New Roman"/>
          <w:noProof/>
          <w:lang w:val="en-IN"/>
        </w:rPr>
        <w:t>type="submit"</w:t>
      </w:r>
      <w:r w:rsidR="006D7AE1">
        <w:rPr>
          <w:rFonts w:ascii="Times New Roman" w:hAnsi="Times New Roman" w:cs="Times New Roman"/>
          <w:noProof/>
          <w:lang w:val="en-IN"/>
        </w:rPr>
        <w:t xml:space="preserve"> </w:t>
      </w:r>
      <w:r w:rsidRPr="00575A11">
        <w:rPr>
          <w:rFonts w:ascii="Times New Roman" w:hAnsi="Times New Roman" w:cs="Times New Roman"/>
          <w:noProof/>
          <w:lang w:val="en-IN"/>
        </w:rPr>
        <w:t>name="Submit"</w:t>
      </w:r>
      <w:r w:rsidR="006D7AE1">
        <w:rPr>
          <w:rFonts w:ascii="Times New Roman" w:hAnsi="Times New Roman" w:cs="Times New Roman"/>
          <w:noProof/>
          <w:lang w:val="en-IN"/>
        </w:rPr>
        <w:t xml:space="preserve"> </w:t>
      </w:r>
      <w:r w:rsidRPr="00575A11">
        <w:rPr>
          <w:rFonts w:ascii="Times New Roman" w:hAnsi="Times New Roman" w:cs="Times New Roman"/>
          <w:noProof/>
          <w:lang w:val="en-IN"/>
        </w:rPr>
        <w:t>class="button"</w:t>
      </w:r>
    </w:p>
    <w:p w14:paraId="72D1A9C7" w14:textId="5D574620" w:rsidR="00575A11" w:rsidRPr="00575A11" w:rsidRDefault="00575A11" w:rsidP="006D7AE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    value="Add Product"</w:t>
      </w:r>
      <w:r w:rsidR="006D7AE1">
        <w:rPr>
          <w:rFonts w:ascii="Times New Roman" w:hAnsi="Times New Roman" w:cs="Times New Roman"/>
          <w:noProof/>
          <w:lang w:val="en-IN"/>
        </w:rPr>
        <w:t xml:space="preserve"> </w:t>
      </w:r>
      <w:r w:rsidRPr="00575A11">
        <w:rPr>
          <w:rFonts w:ascii="Times New Roman" w:hAnsi="Times New Roman" w:cs="Times New Roman"/>
          <w:noProof/>
          <w:lang w:val="en-IN"/>
        </w:rPr>
        <w:t>/&gt;</w:t>
      </w:r>
    </w:p>
    <w:p w14:paraId="706B2729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&lt;/div&gt;</w:t>
      </w:r>
    </w:p>
    <w:p w14:paraId="59CA3113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lastRenderedPageBreak/>
        <w:t xml:space="preserve">                        &lt;/div&gt;</w:t>
      </w:r>
    </w:p>
    <w:p w14:paraId="3CC9965F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&lt;/form&gt;</w:t>
      </w:r>
    </w:p>
    <w:p w14:paraId="1C9A86A4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&lt;/div&gt;</w:t>
      </w:r>
    </w:p>
    <w:p w14:paraId="6F2C0A08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&lt;/div&gt;</w:t>
      </w:r>
    </w:p>
    <w:p w14:paraId="0789C78D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4BB91C67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&lt;/main&gt;</w:t>
      </w:r>
    </w:p>
    <w:p w14:paraId="2808643B" w14:textId="3C60A6AC" w:rsidR="00575A11" w:rsidRPr="00575A11" w:rsidRDefault="00575A11" w:rsidP="00540FE3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&lt;!-- End #main --&gt;</w:t>
      </w:r>
    </w:p>
    <w:p w14:paraId="64F9E92C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&lt;%        </w:t>
      </w:r>
    </w:p>
    <w:p w14:paraId="62733099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if (request.getParameter("pname") != null &amp;&amp; request.getParameter("stock") != null &amp;&amp; request.getParameter("image") != null &amp;&amp; request.getParameter("price") != null) {</w:t>
      </w:r>
    </w:p>
    <w:p w14:paraId="781C41D5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6F1689ED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String pname = request.getParameter("pname");</w:t>
      </w:r>
    </w:p>
    <w:p w14:paraId="4EB64B8C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int stock = Integer.parseInt(request.getParameter("stock"));</w:t>
      </w:r>
    </w:p>
    <w:p w14:paraId="427D1CD7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String image = request.getParameter("image");</w:t>
      </w:r>
    </w:p>
    <w:p w14:paraId="54C83BEC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double price = Double.parseDouble(request.getParameter("price"));</w:t>
      </w:r>
    </w:p>
    <w:p w14:paraId="20AFA214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0CE9AED6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String addQry = "INSERT INTO `product_master` (`pid`, `pname`, `stock`, `image`, `price`) VALUES (NULL, ?, ?, ?, ?) ";</w:t>
      </w:r>
    </w:p>
    <w:p w14:paraId="7BE50BD9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1D04884F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prst = connection.prepareStatement(addQry);</w:t>
      </w:r>
    </w:p>
    <w:p w14:paraId="51EDF792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prst.setString(1, pname);</w:t>
      </w:r>
    </w:p>
    <w:p w14:paraId="313F70B6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prst.setInt(2, stock);</w:t>
      </w:r>
    </w:p>
    <w:p w14:paraId="69D3B355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prst.setString(3, image);</w:t>
      </w:r>
    </w:p>
    <w:p w14:paraId="7993AD13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prst.setDouble(4, price);</w:t>
      </w:r>
    </w:p>
    <w:p w14:paraId="58D70601" w14:textId="0B85B2EF" w:rsidR="00575A11" w:rsidRPr="00575A11" w:rsidRDefault="00575A11" w:rsidP="002C1FB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int row = prst.executeUpdate();</w:t>
      </w:r>
    </w:p>
    <w:p w14:paraId="4C0E29A2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response.sendRedirect("addProducts.jsp");</w:t>
      </w:r>
    </w:p>
    <w:p w14:paraId="565FFA73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}</w:t>
      </w:r>
    </w:p>
    <w:p w14:paraId="2239A640" w14:textId="232E39FE" w:rsidR="00575A11" w:rsidRPr="00575A11" w:rsidRDefault="00575A11" w:rsidP="002C1FB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%&gt;</w:t>
      </w:r>
    </w:p>
    <w:p w14:paraId="16C0406B" w14:textId="0B64F9DB" w:rsid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&lt;%@include file="ecomFooter.jsp" %&gt;</w:t>
      </w:r>
    </w:p>
    <w:p w14:paraId="3BD201E7" w14:textId="118C0BE3" w:rsid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44B0D091" w14:textId="4E3E20FE" w:rsidR="00ED168D" w:rsidRDefault="00ED168D" w:rsidP="00575A11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408493B4" w14:textId="39233BA7" w:rsidR="00ED168D" w:rsidRDefault="00ED168D" w:rsidP="00575A11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17B458A7" w14:textId="7CB9B01E" w:rsidR="00ED168D" w:rsidRDefault="00ED168D" w:rsidP="00575A11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7AA66A9A" w14:textId="5D5491F3" w:rsidR="00ED168D" w:rsidRDefault="00ED168D" w:rsidP="00575A11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107008CC" w14:textId="77777777" w:rsidR="00ED168D" w:rsidRDefault="00ED168D" w:rsidP="00575A11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216890B9" w14:textId="0FAED10E" w:rsidR="00575A11" w:rsidRDefault="00575A11" w:rsidP="001F3CAA">
      <w:pPr>
        <w:ind w:left="720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</w:pPr>
      <w:r w:rsidRPr="001F3CAA"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lastRenderedPageBreak/>
        <w:t>Assignment-5</w:t>
      </w:r>
    </w:p>
    <w:p w14:paraId="4096C94C" w14:textId="77777777" w:rsidR="00E53554" w:rsidRPr="001F3CAA" w:rsidRDefault="00E53554" w:rsidP="001F3CAA">
      <w:pPr>
        <w:ind w:left="720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</w:pPr>
    </w:p>
    <w:p w14:paraId="50B832FA" w14:textId="0B246E79" w:rsidR="00575A11" w:rsidRPr="00E53554" w:rsidRDefault="00575A11" w:rsidP="00575A1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E53554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Implement Insert, Update , Delete Search using Hibernate on product table(pid,pname,stock,price,image)</w:t>
      </w:r>
      <w:r w:rsidR="00E53554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.</w:t>
      </w:r>
    </w:p>
    <w:p w14:paraId="64D99E55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&lt;%@page import="java.util.Iterator"%&gt;</w:t>
      </w:r>
    </w:p>
    <w:p w14:paraId="0B9C1573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&lt;%@page import="org.hibernate.Query"%&gt;</w:t>
      </w:r>
    </w:p>
    <w:p w14:paraId="7DEF85D6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&lt;%@page import="com.vvp.web.ProductMaster"%&gt;</w:t>
      </w:r>
    </w:p>
    <w:p w14:paraId="68EE5142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&lt;%@page import="org.hibernate.Transaction"%&gt;</w:t>
      </w:r>
    </w:p>
    <w:p w14:paraId="19B04E2F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&lt;%@page import="com.vvp.web.HUtil"%&gt;</w:t>
      </w:r>
    </w:p>
    <w:p w14:paraId="1BB4288F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&lt;%@page import="org.hibernate.Session" %&gt;</w:t>
      </w:r>
    </w:p>
    <w:p w14:paraId="6984B45D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&lt;%@page contentType="text/html" pageEncoding="UTF-8"%&gt;</w:t>
      </w:r>
    </w:p>
    <w:p w14:paraId="23083964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0D8E707F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&lt;%@include file="ecomHeader.jsp" %&gt;</w:t>
      </w:r>
    </w:p>
    <w:p w14:paraId="2C7E7056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&lt;title&gt;Admin Products Page&lt;/title&gt;</w:t>
      </w:r>
    </w:p>
    <w:p w14:paraId="09A84F90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&lt;link rel="stylesheet" href="css/viewcart.css"&gt;</w:t>
      </w:r>
    </w:p>
    <w:p w14:paraId="19010342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&lt;style&gt;</w:t>
      </w:r>
    </w:p>
    <w:p w14:paraId="56E6BA71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.searchitm{</w:t>
      </w:r>
    </w:p>
    <w:p w14:paraId="6C8B551E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margin-top: 100px;</w:t>
      </w:r>
    </w:p>
    <w:p w14:paraId="384D5875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margin-bottom: 100px;</w:t>
      </w:r>
    </w:p>
    <w:p w14:paraId="0A476463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width:100%;</w:t>
      </w:r>
    </w:p>
    <w:p w14:paraId="6FE2E24F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position: absolute;</w:t>
      </w:r>
    </w:p>
    <w:p w14:paraId="6E10E150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padding: 0px 300px;</w:t>
      </w:r>
    </w:p>
    <w:p w14:paraId="18A0BA91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692213EE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&lt;/style&gt;</w:t>
      </w:r>
    </w:p>
    <w:p w14:paraId="1459A9A2" w14:textId="73B53FD3" w:rsidR="00575A11" w:rsidRPr="00575A11" w:rsidRDefault="00575A11" w:rsidP="00E53554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&lt;/head&gt;</w:t>
      </w:r>
    </w:p>
    <w:p w14:paraId="4ECD69E4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>&lt;body&gt;</w:t>
      </w:r>
    </w:p>
    <w:p w14:paraId="396438F4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&lt;!-- ======= Header ======= --&gt;</w:t>
      </w:r>
    </w:p>
    <w:p w14:paraId="54E9BC69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&lt;header id="header" class="d-flex align-items-center"&gt;</w:t>
      </w:r>
    </w:p>
    <w:p w14:paraId="32708D4E" w14:textId="460EB5AE" w:rsidR="00575A11" w:rsidRPr="00575A11" w:rsidRDefault="00575A11" w:rsidP="00786F9E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&lt;div class="container d-flex align-items-center justify-content-between"&gt;</w:t>
      </w:r>
    </w:p>
    <w:p w14:paraId="22E9BF95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&lt;h1 class="logo"&gt;&lt;a href="ecomDB.jsp"&gt;DM-Mart&lt;/a&gt;&lt;/h1&gt;</w:t>
      </w:r>
    </w:p>
    <w:p w14:paraId="7C676D39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&lt;!-- Uncomment below if you prefer to use an image logo --&gt;</w:t>
      </w:r>
    </w:p>
    <w:p w14:paraId="010129D3" w14:textId="073DB769" w:rsidR="00575A11" w:rsidRPr="00575A11" w:rsidRDefault="00575A11" w:rsidP="009C16C4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&lt;a href="ecomDB.jsp" class="logo"&gt;&lt;img src="assets/img/logo.png" alt=""&gt;&lt;/a&gt;</w:t>
      </w:r>
    </w:p>
    <w:p w14:paraId="24AE3F99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&lt;nav id="navbar" class="navbar"&gt;</w:t>
      </w:r>
    </w:p>
    <w:p w14:paraId="4BCA900C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&lt;ul&gt;</w:t>
      </w:r>
    </w:p>
    <w:p w14:paraId="3504FBEE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lastRenderedPageBreak/>
        <w:t xml:space="preserve">                    &lt;li&gt;&lt;a class="nav-link scrollto active" href="adminProducts.jsp"&gt;Admin Product&lt;/a&gt;&lt;/li&gt;</w:t>
      </w:r>
    </w:p>
    <w:p w14:paraId="1B41BA45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 " href="addProducts.jsp"&gt;Add Product&lt;/a&gt;&lt;/li&gt;</w:t>
      </w:r>
    </w:p>
    <w:p w14:paraId="4393B69E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 " href="eloginDB.jsp"&gt;Login&lt;/a&gt;&lt;/li&gt;</w:t>
      </w:r>
    </w:p>
    <w:p w14:paraId="14D1A52A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&lt;li&gt;&lt;a class="nav-link scrollto " href="elogoutDB.jsp"&gt;Logout&lt;/a&gt;&lt;/li&gt;</w:t>
      </w:r>
    </w:p>
    <w:p w14:paraId="49BA06F6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&lt;/ul&gt;</w:t>
      </w:r>
    </w:p>
    <w:p w14:paraId="00A9E8E2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&lt;i class="bi bi-list mobile-nav-toggle"&gt;&lt;/i&gt;</w:t>
      </w:r>
    </w:p>
    <w:p w14:paraId="7076E921" w14:textId="4442DC68" w:rsidR="00575A11" w:rsidRPr="00575A11" w:rsidRDefault="00575A11" w:rsidP="00FE2443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&lt;/nav&gt;&lt;!-- navbar --&gt;</w:t>
      </w:r>
    </w:p>
    <w:p w14:paraId="1CDA8313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78CDAF82" w14:textId="13C53DC8" w:rsidR="00575A11" w:rsidRPr="00575A11" w:rsidRDefault="00575A11" w:rsidP="00133D65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&lt;/header&gt;&lt;!-- End Header --&gt;</w:t>
      </w:r>
    </w:p>
    <w:p w14:paraId="05D2F7F4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&lt;main id="main"&gt;</w:t>
      </w:r>
    </w:p>
    <w:p w14:paraId="097F0A82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&lt;div class="searchitm"&gt;</w:t>
      </w:r>
    </w:p>
    <w:p w14:paraId="69C2DFE9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&lt;form method="post" action=""&gt;</w:t>
      </w:r>
    </w:p>
    <w:p w14:paraId="7414E0CE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Search By :&amp;nbsp;&lt;select name="searchby"&gt;</w:t>
      </w:r>
    </w:p>
    <w:p w14:paraId="60014601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&lt;option value="pid"&gt;Product Id&lt;/option&gt;</w:t>
      </w:r>
    </w:p>
    <w:p w14:paraId="2BE78847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&lt;option value="pname"&gt;Product Name&lt;/option&gt;</w:t>
      </w:r>
    </w:p>
    <w:p w14:paraId="6C63E58E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&lt;option value="stock"&gt;Stock Items&lt;/option&gt;</w:t>
      </w:r>
    </w:p>
    <w:p w14:paraId="4F6A69A7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&lt;option value="price"&gt;Price&lt;/option&gt;</w:t>
      </w:r>
    </w:p>
    <w:p w14:paraId="40640941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&lt;/select&gt;&amp;nbsp;</w:t>
      </w:r>
    </w:p>
    <w:p w14:paraId="58C3D76E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&lt;select name="searchopt"&gt;</w:t>
      </w:r>
    </w:p>
    <w:p w14:paraId="6C2C887A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&lt;option value="&gt;"&gt;&gt;&lt;/option&gt;</w:t>
      </w:r>
    </w:p>
    <w:p w14:paraId="037C9148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&lt;option value="="&gt;=&lt;/option&gt;</w:t>
      </w:r>
    </w:p>
    <w:p w14:paraId="5CDE2C6E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&lt;option value="&lt;"&gt;&lt;&lt;/option&gt;</w:t>
      </w:r>
    </w:p>
    <w:p w14:paraId="525B576B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&lt;option value="LIKE"&gt;LIKE&lt;/option&gt;</w:t>
      </w:r>
    </w:p>
    <w:p w14:paraId="15358D73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&lt;/select&gt;&amp;nbsp;</w:t>
      </w:r>
    </w:p>
    <w:p w14:paraId="428025A1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&lt;input type="text" name="searchproduct" placeholder="Search item.."&gt;&amp;nbsp;</w:t>
      </w:r>
    </w:p>
    <w:p w14:paraId="49307BD0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&lt;input class="btn btn-success" type="submit" name="searchbtn" value="Search"&gt;</w:t>
      </w:r>
    </w:p>
    <w:p w14:paraId="640AAABC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&lt;input class="btn btn-dark" type="submit" name="clearbtn" value="clear"&gt;</w:t>
      </w:r>
    </w:p>
    <w:p w14:paraId="0844D5C7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&lt;/form&gt;</w:t>
      </w:r>
    </w:p>
    <w:p w14:paraId="53C9E0D9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&lt;br&gt;</w:t>
      </w:r>
    </w:p>
    <w:p w14:paraId="2CFA8130" w14:textId="6A749EF7" w:rsidR="00575A11" w:rsidRPr="00575A11" w:rsidRDefault="00575A11" w:rsidP="00384680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213AE56F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&lt;div class="table-content"&gt;</w:t>
      </w:r>
    </w:p>
    <w:p w14:paraId="6B809961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&lt;table class="styled-table center" style="margin-top:150px;"&gt;</w:t>
      </w:r>
    </w:p>
    <w:p w14:paraId="3F891812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&lt;thead&gt;</w:t>
      </w:r>
    </w:p>
    <w:p w14:paraId="096D51DE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&lt;tr style="text-align: center"&gt;</w:t>
      </w:r>
    </w:p>
    <w:p w14:paraId="41EA77A2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lastRenderedPageBreak/>
        <w:t xml:space="preserve">                        &lt;th&gt;Product Id&lt;/th&gt;</w:t>
      </w:r>
    </w:p>
    <w:p w14:paraId="5AFC4E5A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&lt;th&gt;Product Name&lt;/th&gt;</w:t>
      </w:r>
    </w:p>
    <w:p w14:paraId="1C56BDFF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&lt;th&gt;Product Stock&lt;/th&gt;</w:t>
      </w:r>
    </w:p>
    <w:p w14:paraId="46C3974F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&lt;th&gt;Product Image&lt;/th&gt;</w:t>
      </w:r>
    </w:p>
    <w:p w14:paraId="589089F7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&lt;th&gt;Product Price&lt;/th&gt;</w:t>
      </w:r>
    </w:p>
    <w:p w14:paraId="3C09A185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&lt;th&gt;&lt;/th&gt;</w:t>
      </w:r>
    </w:p>
    <w:p w14:paraId="58864E85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&lt;th&gt;&lt;/th&gt;</w:t>
      </w:r>
    </w:p>
    <w:p w14:paraId="337F310A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&lt;/tr&gt;</w:t>
      </w:r>
    </w:p>
    <w:p w14:paraId="730EFEB9" w14:textId="10B2E6EE" w:rsidR="00575A11" w:rsidRPr="00575A11" w:rsidRDefault="00575A11" w:rsidP="0017620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&lt;/thead&gt;</w:t>
      </w:r>
    </w:p>
    <w:p w14:paraId="214F057B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&lt;%</w:t>
      </w:r>
    </w:p>
    <w:p w14:paraId="6F920657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String searchbtn = request.getParameter("searchbtn");</w:t>
      </w:r>
    </w:p>
    <w:p w14:paraId="500A1C75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String clearbtn = request.getParameter("clearbtn");</w:t>
      </w:r>
    </w:p>
    <w:p w14:paraId="2EF2A13A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</w:t>
      </w:r>
    </w:p>
    <w:p w14:paraId="2D1FF70D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Session hSession = HUtil.getSessionFactory().openSession();</w:t>
      </w:r>
    </w:p>
    <w:p w14:paraId="3E55846A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Transaction tx = hSession.beginTransaction();</w:t>
      </w:r>
    </w:p>
    <w:p w14:paraId="71C5B66A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Query q = hSession.createQuery("from ProductMaster pm");</w:t>
      </w:r>
    </w:p>
    <w:p w14:paraId="48F3ED87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50EC38F8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String searchby = (String) request.getParameter("searchby");</w:t>
      </w:r>
    </w:p>
    <w:p w14:paraId="115275A3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String searchopt = (String) request.getParameter("searchopt");</w:t>
      </w:r>
    </w:p>
    <w:p w14:paraId="2377A524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String val = (String) request.getParameter("searchproduct");</w:t>
      </w:r>
    </w:p>
    <w:p w14:paraId="40070F06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</w:t>
      </w:r>
    </w:p>
    <w:p w14:paraId="69D834D1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if (searchbtn != null) {</w:t>
      </w:r>
    </w:p>
    <w:p w14:paraId="266F1563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q = hSession.createQuery("from ProductMaster pm where pm." + searchby + " " + " " + searchopt + " " + val);</w:t>
      </w:r>
    </w:p>
    <w:p w14:paraId="6788A790" w14:textId="3542E38A" w:rsidR="00575A11" w:rsidRPr="00575A11" w:rsidRDefault="00575A11" w:rsidP="0051568F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}</w:t>
      </w:r>
    </w:p>
    <w:p w14:paraId="009129A4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if (clearbtn != null) {</w:t>
      </w:r>
    </w:p>
    <w:p w14:paraId="5BF72263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q = hSession.createQuery("from ProductMaster pm");</w:t>
      </w:r>
    </w:p>
    <w:p w14:paraId="19632970" w14:textId="5B68B819" w:rsidR="00575A11" w:rsidRPr="00575A11" w:rsidRDefault="00575A11" w:rsidP="0051568F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}</w:t>
      </w:r>
    </w:p>
    <w:p w14:paraId="11A1AACD" w14:textId="4883A99B" w:rsidR="00575A11" w:rsidRDefault="00575A11" w:rsidP="0051568F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Iterator it = q.list().iterator();</w:t>
      </w:r>
    </w:p>
    <w:p w14:paraId="7E0E84AF" w14:textId="77777777" w:rsidR="0051568F" w:rsidRPr="00575A11" w:rsidRDefault="0051568F" w:rsidP="0051568F">
      <w:pPr>
        <w:ind w:left="720"/>
        <w:rPr>
          <w:rFonts w:ascii="Times New Roman" w:hAnsi="Times New Roman" w:cs="Times New Roman"/>
          <w:noProof/>
          <w:lang w:val="en-IN"/>
        </w:rPr>
      </w:pPr>
    </w:p>
    <w:p w14:paraId="76B39924" w14:textId="0E052490" w:rsidR="00575A11" w:rsidRPr="00575A11" w:rsidRDefault="00575A11" w:rsidP="0051568F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while (it.hasNext()) {</w:t>
      </w:r>
    </w:p>
    <w:p w14:paraId="1D1E6C05" w14:textId="76586CDE" w:rsidR="00575A11" w:rsidRPr="00575A11" w:rsidRDefault="00575A11" w:rsidP="0051568F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ProductMaster databaseProduct = (ProductMaster) it.next();</w:t>
      </w:r>
    </w:p>
    <w:p w14:paraId="3322CF96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int pid = databaseProduct.getPid();</w:t>
      </w:r>
    </w:p>
    <w:p w14:paraId="59828A2D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String pname = databaseProduct.getPname();</w:t>
      </w:r>
    </w:p>
    <w:p w14:paraId="7FFBD4A2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int stock = databaseProduct.getStock();</w:t>
      </w:r>
    </w:p>
    <w:p w14:paraId="7B194774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lastRenderedPageBreak/>
        <w:t xml:space="preserve">                        String image = databaseProduct.getImage();</w:t>
      </w:r>
    </w:p>
    <w:p w14:paraId="415AD60F" w14:textId="39558892" w:rsidR="00575A11" w:rsidRPr="00575A11" w:rsidRDefault="00575A11" w:rsidP="0051568F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double price = databaseProduct.getPrice();</w:t>
      </w:r>
    </w:p>
    <w:p w14:paraId="54D2E2E7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%&gt;</w:t>
      </w:r>
    </w:p>
    <w:p w14:paraId="39578F83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&lt;tbody style="text-align: center"&gt;</w:t>
      </w:r>
    </w:p>
    <w:p w14:paraId="6F295507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&lt;tr&gt;</w:t>
      </w:r>
    </w:p>
    <w:p w14:paraId="1FAFCF7A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&lt;td&gt;&lt;%=pid%&gt;&lt;/td&gt;</w:t>
      </w:r>
    </w:p>
    <w:p w14:paraId="36B73E62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&lt;td&gt;&lt;%=pname%&gt;&lt;/td&gt;</w:t>
      </w:r>
    </w:p>
    <w:p w14:paraId="2EE0FEE2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&lt;td&gt;&lt;%=stock%&gt;&lt;/td&gt;</w:t>
      </w:r>
    </w:p>
    <w:p w14:paraId="089EF04F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&lt;td&gt;&lt;img src="&lt;%=image%&gt;" class="img-fluid" alt="&lt;%=pname%&gt;" style="width:210px; height: 260px"&gt;&lt;/td&gt;</w:t>
      </w:r>
    </w:p>
    <w:p w14:paraId="5475AFC2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&lt;td&gt;&lt;%=price%&gt;&lt;/td&gt;&lt;</w:t>
      </w:r>
    </w:p>
    <w:p w14:paraId="41E493FF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&lt;td&gt;</w:t>
      </w:r>
    </w:p>
    <w:p w14:paraId="790E7467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&lt;form action="adminChanges.jsp" method="get"&gt;</w:t>
      </w:r>
    </w:p>
    <w:p w14:paraId="3A947A4C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&lt;input type="hidden" name="pid" value="&lt;%=pid%&gt;" /&gt;</w:t>
      </w:r>
    </w:p>
    <w:p w14:paraId="6D247838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&lt;input type="hidden" name="query" value="update" /&gt;</w:t>
      </w:r>
    </w:p>
    <w:p w14:paraId="2B24E88B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&lt;input class="btn btn-dark" type="submit" value="Update" /&gt;</w:t>
      </w:r>
    </w:p>
    <w:p w14:paraId="41F9DB10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&lt;/form&gt;</w:t>
      </w:r>
    </w:p>
    <w:p w14:paraId="2955C1FE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&lt;/td&gt;</w:t>
      </w:r>
    </w:p>
    <w:p w14:paraId="59FFE432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&lt;td&gt;</w:t>
      </w:r>
    </w:p>
    <w:p w14:paraId="48E23179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&lt;form action="" method="POST"&gt;</w:t>
      </w:r>
    </w:p>
    <w:p w14:paraId="2890CA99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&lt;input type="hidden" name="pid" value="&lt;%=pid%&gt;" /&gt;</w:t>
      </w:r>
    </w:p>
    <w:p w14:paraId="55B908AD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&lt;input type="hidden" name="query" value="delete" /&gt;</w:t>
      </w:r>
    </w:p>
    <w:p w14:paraId="368EBE6C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    &lt;input class="btn btn-danger" type="submit" value="Delete" /&gt;</w:t>
      </w:r>
    </w:p>
    <w:p w14:paraId="1D2C0C74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    &lt;/form&gt;</w:t>
      </w:r>
    </w:p>
    <w:p w14:paraId="3DE6821A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    &lt;/td&gt;</w:t>
      </w:r>
    </w:p>
    <w:p w14:paraId="4F19EF9E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    &lt;/tr&gt;</w:t>
      </w:r>
    </w:p>
    <w:p w14:paraId="310A67E0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&lt;/tbody&gt;</w:t>
      </w:r>
    </w:p>
    <w:p w14:paraId="7668ABC4" w14:textId="434A948B" w:rsidR="00575A11" w:rsidRPr="00575A11" w:rsidRDefault="00575A11" w:rsidP="002716C3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&lt;%</w:t>
      </w:r>
      <w:r w:rsidR="002716C3">
        <w:rPr>
          <w:rFonts w:ascii="Times New Roman" w:hAnsi="Times New Roman" w:cs="Times New Roman"/>
          <w:noProof/>
          <w:lang w:val="en-IN"/>
        </w:rPr>
        <w:t xml:space="preserve"> </w:t>
      </w:r>
      <w:r w:rsidRPr="00575A11">
        <w:rPr>
          <w:rFonts w:ascii="Times New Roman" w:hAnsi="Times New Roman" w:cs="Times New Roman"/>
          <w:noProof/>
          <w:lang w:val="en-IN"/>
        </w:rPr>
        <w:t>}</w:t>
      </w:r>
      <w:r w:rsidR="002716C3">
        <w:rPr>
          <w:rFonts w:ascii="Times New Roman" w:hAnsi="Times New Roman" w:cs="Times New Roman"/>
          <w:noProof/>
          <w:lang w:val="en-IN"/>
        </w:rPr>
        <w:t xml:space="preserve"> </w:t>
      </w:r>
      <w:r w:rsidRPr="00575A11">
        <w:rPr>
          <w:rFonts w:ascii="Times New Roman" w:hAnsi="Times New Roman" w:cs="Times New Roman"/>
          <w:noProof/>
          <w:lang w:val="en-IN"/>
        </w:rPr>
        <w:t>%&gt;</w:t>
      </w:r>
    </w:p>
    <w:p w14:paraId="28928287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&lt;/table&gt;</w:t>
      </w:r>
    </w:p>
    <w:p w14:paraId="60EB1442" w14:textId="1F3178B5" w:rsidR="00575A11" w:rsidRPr="00575A11" w:rsidRDefault="00575A11" w:rsidP="002716C3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&lt;/div&gt;</w:t>
      </w:r>
    </w:p>
    <w:p w14:paraId="35750291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&lt;/main&gt;&lt;!-- End #main --&gt;</w:t>
      </w:r>
    </w:p>
    <w:p w14:paraId="64F03F4D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&lt;%</w:t>
      </w:r>
    </w:p>
    <w:p w14:paraId="6FB969E0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if (request.getParameter("query") != null) {</w:t>
      </w:r>
    </w:p>
    <w:p w14:paraId="371FAEB6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if (request.getParameter("query").equals("delete")) {</w:t>
      </w:r>
    </w:p>
    <w:p w14:paraId="69167C4C" w14:textId="061A9796" w:rsidR="00575A11" w:rsidRPr="00575A11" w:rsidRDefault="00575A11" w:rsidP="00C42A38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int productId = Integer.parseInt(request.getParameter("pid"));</w:t>
      </w:r>
    </w:p>
    <w:p w14:paraId="1EAB5AFC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lastRenderedPageBreak/>
        <w:t xml:space="preserve">                ProductMaster pm = (ProductMaster)hSession.get(ProductMaster.class, productId);</w:t>
      </w:r>
    </w:p>
    <w:p w14:paraId="2ECE3430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hSession.delete(pm);</w:t>
      </w:r>
    </w:p>
    <w:p w14:paraId="37B4E995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    response.sendRedirect("adminProducts.jsp");</w:t>
      </w:r>
    </w:p>
    <w:p w14:paraId="3271D24B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    }</w:t>
      </w:r>
    </w:p>
    <w:p w14:paraId="539D66EE" w14:textId="77777777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    }</w:t>
      </w:r>
    </w:p>
    <w:p w14:paraId="23F1489F" w14:textId="20F8296E" w:rsidR="00575A11" w:rsidRPr="00575A11" w:rsidRDefault="00575A11" w:rsidP="007858CB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%&gt;</w:t>
      </w:r>
    </w:p>
    <w:p w14:paraId="22868A5B" w14:textId="7A7BC0D8" w:rsidR="00575A11" w:rsidRPr="00575A11" w:rsidRDefault="00575A11" w:rsidP="00575A11">
      <w:pPr>
        <w:ind w:left="720"/>
        <w:rPr>
          <w:rFonts w:ascii="Times New Roman" w:hAnsi="Times New Roman" w:cs="Times New Roman"/>
          <w:noProof/>
          <w:lang w:val="en-IN"/>
        </w:rPr>
      </w:pPr>
      <w:r w:rsidRPr="00575A11">
        <w:rPr>
          <w:rFonts w:ascii="Times New Roman" w:hAnsi="Times New Roman" w:cs="Times New Roman"/>
          <w:noProof/>
          <w:lang w:val="en-IN"/>
        </w:rPr>
        <w:t xml:space="preserve">    &lt;%@include file="ecomFooter.jsp" %&gt;</w:t>
      </w:r>
    </w:p>
    <w:sectPr w:rsidR="00575A11" w:rsidRPr="00575A11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91FF1" w14:textId="77777777" w:rsidR="007E0837" w:rsidRDefault="007E0837">
      <w:r>
        <w:separator/>
      </w:r>
    </w:p>
    <w:p w14:paraId="795B49D2" w14:textId="77777777" w:rsidR="007E0837" w:rsidRDefault="007E0837"/>
  </w:endnote>
  <w:endnote w:type="continuationSeparator" w:id="0">
    <w:p w14:paraId="39D94ED0" w14:textId="77777777" w:rsidR="007E0837" w:rsidRDefault="007E0837">
      <w:r>
        <w:continuationSeparator/>
      </w:r>
    </w:p>
    <w:p w14:paraId="60B15315" w14:textId="77777777" w:rsidR="007E0837" w:rsidRDefault="007E08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5D60BD" w:rsidRPr="00EF1C88" w14:paraId="2343D35B" w14:textId="77777777" w:rsidTr="00EF1C88">
      <w:trPr>
        <w:trHeight w:val="180"/>
      </w:trPr>
      <w:tc>
        <w:tcPr>
          <w:tcW w:w="750" w:type="pct"/>
        </w:tcPr>
        <w:p w14:paraId="54CDD869" w14:textId="05CAEF8F" w:rsidR="005D60BD" w:rsidRPr="00095721" w:rsidRDefault="005D60BD" w:rsidP="00FD0531">
          <w:pPr>
            <w:pStyle w:val="Footer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180470107035</w:t>
          </w:r>
        </w:p>
      </w:tc>
      <w:tc>
        <w:tcPr>
          <w:tcW w:w="3500" w:type="pct"/>
        </w:tcPr>
        <w:p w14:paraId="77F415BC" w14:textId="3E3570F9" w:rsidR="005D60BD" w:rsidRPr="00095721" w:rsidRDefault="007E0837" w:rsidP="00FD0531">
          <w:pPr>
            <w:pStyle w:val="Footer"/>
            <w:jc w:val="center"/>
            <w:rPr>
              <w:sz w:val="20"/>
              <w:szCs w:val="20"/>
            </w:rPr>
          </w:pPr>
          <w:sdt>
            <w:sdtPr>
              <w:rPr>
                <w:kern w:val="0"/>
                <w:sz w:val="20"/>
                <w:szCs w:val="20"/>
                <w14:ligatures w14:val="none"/>
              </w:rPr>
              <w:alias w:val="Title:"/>
              <w:tag w:val="Title:"/>
              <w:id w:val="1144241896"/>
              <w:placeholder>
                <w:docPart w:val="9A184BA65CA04CA087F2B4CCA1B5AE1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5D60BD">
                <w:rPr>
                  <w:kern w:val="0"/>
                  <w:sz w:val="20"/>
                  <w:szCs w:val="20"/>
                  <w14:ligatures w14:val="none"/>
                </w:rPr>
                <w:t>Advance Java</w:t>
              </w:r>
            </w:sdtContent>
          </w:sdt>
        </w:p>
      </w:tc>
      <w:tc>
        <w:tcPr>
          <w:tcW w:w="750" w:type="pct"/>
          <w:shd w:val="clear" w:color="auto" w:fill="FFFFFF" w:themeFill="background1"/>
        </w:tcPr>
        <w:p w14:paraId="69F2D0DE" w14:textId="77777777" w:rsidR="005D60BD" w:rsidRPr="00EF1C88" w:rsidRDefault="005D60BD">
          <w:pPr>
            <w:pStyle w:val="Footer"/>
            <w:jc w:val="right"/>
          </w:pPr>
          <w:r w:rsidRPr="00EF1C88">
            <w:fldChar w:fldCharType="begin"/>
          </w:r>
          <w:r w:rsidRPr="00EF1C88">
            <w:instrText xml:space="preserve"> PAGE  \* Arabic </w:instrText>
          </w:r>
          <w:r w:rsidRPr="00EF1C88">
            <w:fldChar w:fldCharType="separate"/>
          </w:r>
          <w:r w:rsidRPr="00EF1C88">
            <w:rPr>
              <w:noProof/>
            </w:rPr>
            <w:t>2</w:t>
          </w:r>
          <w:r w:rsidRPr="00EF1C88">
            <w:fldChar w:fldCharType="end"/>
          </w:r>
        </w:p>
      </w:tc>
    </w:tr>
  </w:tbl>
  <w:p w14:paraId="7C100373" w14:textId="77777777" w:rsidR="005D60BD" w:rsidRDefault="005D60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30956" w14:textId="77777777" w:rsidR="007E0837" w:rsidRDefault="007E0837">
      <w:r>
        <w:separator/>
      </w:r>
    </w:p>
    <w:p w14:paraId="4D4A00E2" w14:textId="77777777" w:rsidR="007E0837" w:rsidRDefault="007E0837"/>
  </w:footnote>
  <w:footnote w:type="continuationSeparator" w:id="0">
    <w:p w14:paraId="3ABE121D" w14:textId="77777777" w:rsidR="007E0837" w:rsidRDefault="007E0837">
      <w:r>
        <w:continuationSeparator/>
      </w:r>
    </w:p>
    <w:p w14:paraId="28C9AAC5" w14:textId="77777777" w:rsidR="007E0837" w:rsidRDefault="007E08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DE01" w14:textId="6C203708" w:rsidR="005D60BD" w:rsidRDefault="005D60BD" w:rsidP="00EF1C88">
    <w:pPr>
      <w:pStyle w:val="Header"/>
      <w:jc w:val="lef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A.Y. 2020-2021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26FE0" w14:textId="77777777" w:rsidR="005D60BD" w:rsidRDefault="005D60BD">
    <w:pPr>
      <w:pStyle w:val="Header"/>
    </w:pPr>
    <w:r>
      <w:rPr>
        <w:noProof/>
        <w:lang w:eastAsia="en-US" w:bidi="gu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533EA5" wp14:editId="2D973E3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F1F8124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rzMIA&#10;AADaAAAADwAAAGRycy9kb3ducmV2LnhtbESP0WrCQBRE3wX/YblC33RjSkXTbIJKA6X4UtsPuGZv&#10;k2j2bshuk/TvuwWhj8PMnGHSfDKtGKh3jWUF61UEgri0uuFKwedHsdyCcB5ZY2uZFPyQgzybz1JM&#10;tB35nYazr0SAsEtQQe19l0jpypoMupXtiIP3ZXuDPsi+krrHMcBNK+Mo2kiDDYeFGjs61lTezt9G&#10;wYuxT6frbjBF3Fys3GzZH95YqYfFtH8G4Wny/+F7+1UreIS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GvMwgAAANoAAAAPAAAAAAAAAAAAAAAAAJgCAABkcnMvZG93&#10;bnJldi54bWxQSwUGAAAAAAQABAD1AAAAhwM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iBJMEA&#10;AADaAAAADwAAAGRycy9kb3ducmV2LnhtbESPQYvCMBSE7wv+h/AEL0VTlRWpRhGhIMgKVi/eHs2z&#10;LTYvpYla//1GEDwOM/MNs1x3phYPal1lWcF4FIMgzq2uuFBwPqXDOQjnkTXWlknBixysV72fJSba&#10;PvlIj8wXIkDYJaig9L5JpHR5SQbdyDbEwbva1qAPsi2kbvEZ4KaWkzieSYMVh4USG9qWlN+yu1Ew&#10;TbVp8NClPtrfMTofo/Hl76DUoN9tFiA8df4b/rR3WsEvvK+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4gSTBAAAA2gAAAA8AAAAAAAAAAAAAAAAAmAIAAGRycy9kb3du&#10;cmV2LnhtbFBLBQYAAAAABAAEAPUAAACGAwAAAAA=&#10;" fillcolor="#94b6d2 [3204]" stroked="f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711B4"/>
    <w:multiLevelType w:val="hybridMultilevel"/>
    <w:tmpl w:val="6CAA2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C6847C0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8D7C35"/>
    <w:multiLevelType w:val="hybridMultilevel"/>
    <w:tmpl w:val="A88C97E8"/>
    <w:lvl w:ilvl="0" w:tplc="0EB46FDC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color w:val="666660"/>
        <w:w w:val="100"/>
        <w:sz w:val="20"/>
        <w:szCs w:val="20"/>
        <w:lang w:val="en-US" w:eastAsia="en-US" w:bidi="ar-SA"/>
      </w:rPr>
    </w:lvl>
    <w:lvl w:ilvl="1" w:tplc="C69CCF8E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06400B88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BEA2035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74AAFE2A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5A76F728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672C5D18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 w:tplc="E28A6376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2BDE342C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B6D1273"/>
    <w:multiLevelType w:val="hybridMultilevel"/>
    <w:tmpl w:val="7B8C4432"/>
    <w:lvl w:ilvl="0" w:tplc="D466F96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12BB38E1"/>
    <w:multiLevelType w:val="hybridMultilevel"/>
    <w:tmpl w:val="7EAC0B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1ABD0A08"/>
    <w:multiLevelType w:val="hybridMultilevel"/>
    <w:tmpl w:val="C9A8E0C2"/>
    <w:lvl w:ilvl="0" w:tplc="F6C8F69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1AD041F0"/>
    <w:multiLevelType w:val="hybridMultilevel"/>
    <w:tmpl w:val="91FE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F92F55"/>
    <w:multiLevelType w:val="hybridMultilevel"/>
    <w:tmpl w:val="263058DA"/>
    <w:lvl w:ilvl="0" w:tplc="04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A0023"/>
    <w:multiLevelType w:val="hybridMultilevel"/>
    <w:tmpl w:val="CA383F96"/>
    <w:lvl w:ilvl="0" w:tplc="7036652E">
      <w:start w:val="3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085474"/>
    <w:multiLevelType w:val="hybridMultilevel"/>
    <w:tmpl w:val="C9A8E0C2"/>
    <w:lvl w:ilvl="0" w:tplc="F6C8F69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0" w15:restartNumberingAfterBreak="0">
    <w:nsid w:val="2E07024A"/>
    <w:multiLevelType w:val="hybridMultilevel"/>
    <w:tmpl w:val="531CC290"/>
    <w:lvl w:ilvl="0" w:tplc="8B54B64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1" w15:restartNumberingAfterBreak="0">
    <w:nsid w:val="35C45E4D"/>
    <w:multiLevelType w:val="hybridMultilevel"/>
    <w:tmpl w:val="C9A8E0C2"/>
    <w:lvl w:ilvl="0" w:tplc="F6C8F69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7E50B4F"/>
    <w:multiLevelType w:val="hybridMultilevel"/>
    <w:tmpl w:val="57361BAC"/>
    <w:lvl w:ilvl="0" w:tplc="32E293E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495B789C"/>
    <w:multiLevelType w:val="hybridMultilevel"/>
    <w:tmpl w:val="79449D34"/>
    <w:lvl w:ilvl="0" w:tplc="9F506BBC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22510F"/>
    <w:multiLevelType w:val="hybridMultilevel"/>
    <w:tmpl w:val="FC6C8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4797C"/>
    <w:multiLevelType w:val="hybridMultilevel"/>
    <w:tmpl w:val="D9761A9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F523013"/>
    <w:multiLevelType w:val="hybridMultilevel"/>
    <w:tmpl w:val="00AC0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13131"/>
        <w:sz w:val="21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2D74574"/>
    <w:multiLevelType w:val="hybridMultilevel"/>
    <w:tmpl w:val="7A7667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A4074C"/>
    <w:multiLevelType w:val="hybridMultilevel"/>
    <w:tmpl w:val="24C4E0F2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5DEC6AC5"/>
    <w:multiLevelType w:val="hybridMultilevel"/>
    <w:tmpl w:val="D15A04E8"/>
    <w:lvl w:ilvl="0" w:tplc="80A23FC4">
      <w:numFmt w:val="bullet"/>
      <w:lvlText w:val=""/>
      <w:lvlJc w:val="left"/>
      <w:pPr>
        <w:ind w:left="22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0126ECE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2" w:tplc="779C1C02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3" w:tplc="DCB46BEA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4" w:tplc="605ABBA4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5" w:tplc="FDA2E712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6" w:tplc="392E03E8">
      <w:numFmt w:val="bullet"/>
      <w:lvlText w:val="•"/>
      <w:lvlJc w:val="left"/>
      <w:pPr>
        <w:ind w:left="6783" w:hanging="360"/>
      </w:pPr>
      <w:rPr>
        <w:rFonts w:hint="default"/>
        <w:lang w:val="en-US" w:eastAsia="en-US" w:bidi="ar-SA"/>
      </w:rPr>
    </w:lvl>
    <w:lvl w:ilvl="7" w:tplc="458EDB94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7DD490AC">
      <w:numFmt w:val="bullet"/>
      <w:lvlText w:val="•"/>
      <w:lvlJc w:val="left"/>
      <w:pPr>
        <w:ind w:left="8285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E1E7639"/>
    <w:multiLevelType w:val="hybridMultilevel"/>
    <w:tmpl w:val="32D2266A"/>
    <w:lvl w:ilvl="0" w:tplc="A6E8820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1" w15:restartNumberingAfterBreak="0">
    <w:nsid w:val="646B2F03"/>
    <w:multiLevelType w:val="hybridMultilevel"/>
    <w:tmpl w:val="A3A0A75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 w15:restartNumberingAfterBreak="0">
    <w:nsid w:val="65315592"/>
    <w:multiLevelType w:val="hybridMultilevel"/>
    <w:tmpl w:val="0C986438"/>
    <w:lvl w:ilvl="0" w:tplc="74E0593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3" w15:restartNumberingAfterBreak="0">
    <w:nsid w:val="66E948B0"/>
    <w:multiLevelType w:val="hybridMultilevel"/>
    <w:tmpl w:val="F0CA0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C1160"/>
    <w:multiLevelType w:val="hybridMultilevel"/>
    <w:tmpl w:val="75E44F6E"/>
    <w:lvl w:ilvl="0" w:tplc="7756B7C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73472D7C"/>
    <w:multiLevelType w:val="hybridMultilevel"/>
    <w:tmpl w:val="623C00B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6" w15:restartNumberingAfterBreak="0">
    <w:nsid w:val="75923412"/>
    <w:multiLevelType w:val="hybridMultilevel"/>
    <w:tmpl w:val="6CC8B8FE"/>
    <w:lvl w:ilvl="0" w:tplc="6AA4B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6D66A1"/>
    <w:multiLevelType w:val="hybridMultilevel"/>
    <w:tmpl w:val="081A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8038B"/>
    <w:multiLevelType w:val="hybridMultilevel"/>
    <w:tmpl w:val="28549D24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7E851612"/>
    <w:multiLevelType w:val="hybridMultilevel"/>
    <w:tmpl w:val="416C59AA"/>
    <w:lvl w:ilvl="0" w:tplc="BEF07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21"/>
  </w:num>
  <w:num w:numId="14">
    <w:abstractNumId w:val="19"/>
  </w:num>
  <w:num w:numId="15">
    <w:abstractNumId w:val="16"/>
  </w:num>
  <w:num w:numId="16">
    <w:abstractNumId w:val="10"/>
  </w:num>
  <w:num w:numId="17">
    <w:abstractNumId w:val="35"/>
  </w:num>
  <w:num w:numId="18">
    <w:abstractNumId w:val="15"/>
  </w:num>
  <w:num w:numId="19">
    <w:abstractNumId w:val="26"/>
  </w:num>
  <w:num w:numId="20">
    <w:abstractNumId w:val="37"/>
  </w:num>
  <w:num w:numId="21">
    <w:abstractNumId w:val="23"/>
  </w:num>
  <w:num w:numId="22">
    <w:abstractNumId w:val="27"/>
  </w:num>
  <w:num w:numId="23">
    <w:abstractNumId w:val="33"/>
  </w:num>
  <w:num w:numId="24">
    <w:abstractNumId w:val="20"/>
  </w:num>
  <w:num w:numId="25">
    <w:abstractNumId w:val="13"/>
  </w:num>
  <w:num w:numId="26">
    <w:abstractNumId w:val="28"/>
  </w:num>
  <w:num w:numId="27">
    <w:abstractNumId w:val="38"/>
  </w:num>
  <w:num w:numId="28">
    <w:abstractNumId w:val="22"/>
  </w:num>
  <w:num w:numId="29">
    <w:abstractNumId w:val="31"/>
  </w:num>
  <w:num w:numId="30">
    <w:abstractNumId w:val="25"/>
  </w:num>
  <w:num w:numId="31">
    <w:abstractNumId w:val="18"/>
  </w:num>
  <w:num w:numId="32">
    <w:abstractNumId w:val="12"/>
  </w:num>
  <w:num w:numId="33">
    <w:abstractNumId w:val="34"/>
  </w:num>
  <w:num w:numId="34">
    <w:abstractNumId w:val="30"/>
  </w:num>
  <w:num w:numId="35">
    <w:abstractNumId w:val="32"/>
  </w:num>
  <w:num w:numId="36">
    <w:abstractNumId w:val="11"/>
  </w:num>
  <w:num w:numId="37">
    <w:abstractNumId w:val="24"/>
  </w:num>
  <w:num w:numId="38">
    <w:abstractNumId w:val="39"/>
  </w:num>
  <w:num w:numId="39">
    <w:abstractNumId w:val="36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BCB"/>
    <w:rsid w:val="00004B9A"/>
    <w:rsid w:val="00005719"/>
    <w:rsid w:val="00021319"/>
    <w:rsid w:val="00032E9F"/>
    <w:rsid w:val="000337E7"/>
    <w:rsid w:val="000428FA"/>
    <w:rsid w:val="00042EDD"/>
    <w:rsid w:val="000434D5"/>
    <w:rsid w:val="00046389"/>
    <w:rsid w:val="000502F8"/>
    <w:rsid w:val="00050A9A"/>
    <w:rsid w:val="00051117"/>
    <w:rsid w:val="00051155"/>
    <w:rsid w:val="00053980"/>
    <w:rsid w:val="00067E02"/>
    <w:rsid w:val="00075061"/>
    <w:rsid w:val="00092CB1"/>
    <w:rsid w:val="00094A56"/>
    <w:rsid w:val="00095721"/>
    <w:rsid w:val="000A65BE"/>
    <w:rsid w:val="000B14CB"/>
    <w:rsid w:val="000B41BF"/>
    <w:rsid w:val="000B5FF1"/>
    <w:rsid w:val="000D2802"/>
    <w:rsid w:val="000F79A8"/>
    <w:rsid w:val="00101DF9"/>
    <w:rsid w:val="001033D3"/>
    <w:rsid w:val="0010379C"/>
    <w:rsid w:val="001052E7"/>
    <w:rsid w:val="00105C54"/>
    <w:rsid w:val="00105E12"/>
    <w:rsid w:val="00107CB6"/>
    <w:rsid w:val="001158DC"/>
    <w:rsid w:val="00125318"/>
    <w:rsid w:val="0012627B"/>
    <w:rsid w:val="0012640C"/>
    <w:rsid w:val="0013333F"/>
    <w:rsid w:val="00133D65"/>
    <w:rsid w:val="00136B23"/>
    <w:rsid w:val="00144313"/>
    <w:rsid w:val="0015618A"/>
    <w:rsid w:val="00162CC6"/>
    <w:rsid w:val="0016594D"/>
    <w:rsid w:val="00166750"/>
    <w:rsid w:val="0017456C"/>
    <w:rsid w:val="001749A3"/>
    <w:rsid w:val="00176201"/>
    <w:rsid w:val="0019381E"/>
    <w:rsid w:val="00193898"/>
    <w:rsid w:val="001A0E6C"/>
    <w:rsid w:val="001A2269"/>
    <w:rsid w:val="001A5156"/>
    <w:rsid w:val="001B1CA8"/>
    <w:rsid w:val="001B571A"/>
    <w:rsid w:val="001B58FA"/>
    <w:rsid w:val="001B7483"/>
    <w:rsid w:val="001D2F4B"/>
    <w:rsid w:val="001D54AB"/>
    <w:rsid w:val="001D63D5"/>
    <w:rsid w:val="001D6CC1"/>
    <w:rsid w:val="001E4533"/>
    <w:rsid w:val="001E5BCB"/>
    <w:rsid w:val="001F1C61"/>
    <w:rsid w:val="001F3CAA"/>
    <w:rsid w:val="001F59BB"/>
    <w:rsid w:val="002021EF"/>
    <w:rsid w:val="00203D2E"/>
    <w:rsid w:val="00212B99"/>
    <w:rsid w:val="0021596B"/>
    <w:rsid w:val="00222818"/>
    <w:rsid w:val="00226350"/>
    <w:rsid w:val="00230345"/>
    <w:rsid w:val="0023728C"/>
    <w:rsid w:val="00243F0F"/>
    <w:rsid w:val="002457B0"/>
    <w:rsid w:val="0024594C"/>
    <w:rsid w:val="002509D5"/>
    <w:rsid w:val="0025205F"/>
    <w:rsid w:val="0026135B"/>
    <w:rsid w:val="002645BD"/>
    <w:rsid w:val="002716C3"/>
    <w:rsid w:val="0027631A"/>
    <w:rsid w:val="00280692"/>
    <w:rsid w:val="00281B37"/>
    <w:rsid w:val="002911A7"/>
    <w:rsid w:val="002914C6"/>
    <w:rsid w:val="002A6FC4"/>
    <w:rsid w:val="002B21AE"/>
    <w:rsid w:val="002C1FB1"/>
    <w:rsid w:val="002D0BBD"/>
    <w:rsid w:val="002D4CC9"/>
    <w:rsid w:val="002E274A"/>
    <w:rsid w:val="002E2F36"/>
    <w:rsid w:val="002E5089"/>
    <w:rsid w:val="002F657B"/>
    <w:rsid w:val="003010AE"/>
    <w:rsid w:val="00312DD5"/>
    <w:rsid w:val="00323B83"/>
    <w:rsid w:val="0033593E"/>
    <w:rsid w:val="00337A92"/>
    <w:rsid w:val="00354EAF"/>
    <w:rsid w:val="00357EBD"/>
    <w:rsid w:val="00374CB9"/>
    <w:rsid w:val="00376F7B"/>
    <w:rsid w:val="00377965"/>
    <w:rsid w:val="00384680"/>
    <w:rsid w:val="003B5E82"/>
    <w:rsid w:val="003B6CC8"/>
    <w:rsid w:val="003C7E22"/>
    <w:rsid w:val="003D0677"/>
    <w:rsid w:val="003D5340"/>
    <w:rsid w:val="003E6E7C"/>
    <w:rsid w:val="003F066D"/>
    <w:rsid w:val="00414538"/>
    <w:rsid w:val="00425354"/>
    <w:rsid w:val="004534A5"/>
    <w:rsid w:val="004566FA"/>
    <w:rsid w:val="00495232"/>
    <w:rsid w:val="004975E1"/>
    <w:rsid w:val="004A469C"/>
    <w:rsid w:val="004A4EC4"/>
    <w:rsid w:val="004A6763"/>
    <w:rsid w:val="004A6939"/>
    <w:rsid w:val="004B386C"/>
    <w:rsid w:val="004D55D5"/>
    <w:rsid w:val="004E0924"/>
    <w:rsid w:val="004E71E5"/>
    <w:rsid w:val="004E71FA"/>
    <w:rsid w:val="004F06C3"/>
    <w:rsid w:val="004F3167"/>
    <w:rsid w:val="004F373A"/>
    <w:rsid w:val="004F5377"/>
    <w:rsid w:val="004F60FE"/>
    <w:rsid w:val="004F6B49"/>
    <w:rsid w:val="0050354E"/>
    <w:rsid w:val="00504D55"/>
    <w:rsid w:val="00506788"/>
    <w:rsid w:val="00513F64"/>
    <w:rsid w:val="0051568F"/>
    <w:rsid w:val="00517AD1"/>
    <w:rsid w:val="00530E92"/>
    <w:rsid w:val="005331CA"/>
    <w:rsid w:val="005344FC"/>
    <w:rsid w:val="00540FE3"/>
    <w:rsid w:val="005429F7"/>
    <w:rsid w:val="0054693A"/>
    <w:rsid w:val="005504AE"/>
    <w:rsid w:val="00555A63"/>
    <w:rsid w:val="00557D62"/>
    <w:rsid w:val="00560C8A"/>
    <w:rsid w:val="005622FF"/>
    <w:rsid w:val="00574ECE"/>
    <w:rsid w:val="00575A11"/>
    <w:rsid w:val="005A4D13"/>
    <w:rsid w:val="005B1D2A"/>
    <w:rsid w:val="005B7647"/>
    <w:rsid w:val="005C558A"/>
    <w:rsid w:val="005C6018"/>
    <w:rsid w:val="005D00A1"/>
    <w:rsid w:val="005D5B8F"/>
    <w:rsid w:val="005D60BD"/>
    <w:rsid w:val="005D7EC5"/>
    <w:rsid w:val="005E0913"/>
    <w:rsid w:val="005E33ED"/>
    <w:rsid w:val="005F3B61"/>
    <w:rsid w:val="00612A84"/>
    <w:rsid w:val="00622F1C"/>
    <w:rsid w:val="006311CA"/>
    <w:rsid w:val="00631CDB"/>
    <w:rsid w:val="00632D04"/>
    <w:rsid w:val="006347CB"/>
    <w:rsid w:val="0063538C"/>
    <w:rsid w:val="006409B0"/>
    <w:rsid w:val="006424FA"/>
    <w:rsid w:val="00643BE0"/>
    <w:rsid w:val="00643CD9"/>
    <w:rsid w:val="00660B21"/>
    <w:rsid w:val="006626A6"/>
    <w:rsid w:val="006766F6"/>
    <w:rsid w:val="00680324"/>
    <w:rsid w:val="006C5423"/>
    <w:rsid w:val="006C72DA"/>
    <w:rsid w:val="006D5ADB"/>
    <w:rsid w:val="006D6B3F"/>
    <w:rsid w:val="006D7AE1"/>
    <w:rsid w:val="006F1098"/>
    <w:rsid w:val="0070592B"/>
    <w:rsid w:val="00714CE5"/>
    <w:rsid w:val="0071772C"/>
    <w:rsid w:val="00721F12"/>
    <w:rsid w:val="00736E05"/>
    <w:rsid w:val="0075522D"/>
    <w:rsid w:val="007552A3"/>
    <w:rsid w:val="00763530"/>
    <w:rsid w:val="00767C1B"/>
    <w:rsid w:val="0077060E"/>
    <w:rsid w:val="00771010"/>
    <w:rsid w:val="007729E8"/>
    <w:rsid w:val="007858CB"/>
    <w:rsid w:val="00786F9E"/>
    <w:rsid w:val="00794340"/>
    <w:rsid w:val="007961F3"/>
    <w:rsid w:val="007B3B23"/>
    <w:rsid w:val="007B70C1"/>
    <w:rsid w:val="007C1175"/>
    <w:rsid w:val="007E0837"/>
    <w:rsid w:val="007E2EF3"/>
    <w:rsid w:val="007E41EB"/>
    <w:rsid w:val="007E593A"/>
    <w:rsid w:val="007F50E7"/>
    <w:rsid w:val="0081132D"/>
    <w:rsid w:val="00822A8D"/>
    <w:rsid w:val="00831731"/>
    <w:rsid w:val="0083474F"/>
    <w:rsid w:val="008348DB"/>
    <w:rsid w:val="00836561"/>
    <w:rsid w:val="00843DF8"/>
    <w:rsid w:val="0084693B"/>
    <w:rsid w:val="00852FE0"/>
    <w:rsid w:val="00864908"/>
    <w:rsid w:val="008722AB"/>
    <w:rsid w:val="00873728"/>
    <w:rsid w:val="008741BB"/>
    <w:rsid w:val="00874542"/>
    <w:rsid w:val="00880F3F"/>
    <w:rsid w:val="00882096"/>
    <w:rsid w:val="00882C65"/>
    <w:rsid w:val="00885BCC"/>
    <w:rsid w:val="00893973"/>
    <w:rsid w:val="008B0837"/>
    <w:rsid w:val="008B7309"/>
    <w:rsid w:val="008C4AC6"/>
    <w:rsid w:val="008E3763"/>
    <w:rsid w:val="008E78CE"/>
    <w:rsid w:val="008F2D5A"/>
    <w:rsid w:val="0090252F"/>
    <w:rsid w:val="00907CBB"/>
    <w:rsid w:val="00913AE4"/>
    <w:rsid w:val="00920788"/>
    <w:rsid w:val="00931262"/>
    <w:rsid w:val="00940A43"/>
    <w:rsid w:val="0094304A"/>
    <w:rsid w:val="0095125C"/>
    <w:rsid w:val="00954008"/>
    <w:rsid w:val="00955295"/>
    <w:rsid w:val="00975EF7"/>
    <w:rsid w:val="00976A9B"/>
    <w:rsid w:val="00977409"/>
    <w:rsid w:val="0098151A"/>
    <w:rsid w:val="00984E0F"/>
    <w:rsid w:val="00987C7D"/>
    <w:rsid w:val="0099384F"/>
    <w:rsid w:val="009958F7"/>
    <w:rsid w:val="009A32A1"/>
    <w:rsid w:val="009A3AAD"/>
    <w:rsid w:val="009C16C4"/>
    <w:rsid w:val="009E4D1C"/>
    <w:rsid w:val="009E69C9"/>
    <w:rsid w:val="009F7BBD"/>
    <w:rsid w:val="00A01962"/>
    <w:rsid w:val="00A328F0"/>
    <w:rsid w:val="00A36FD0"/>
    <w:rsid w:val="00A43007"/>
    <w:rsid w:val="00A43E1B"/>
    <w:rsid w:val="00A4529D"/>
    <w:rsid w:val="00A51365"/>
    <w:rsid w:val="00A51FD9"/>
    <w:rsid w:val="00A520D5"/>
    <w:rsid w:val="00A6582F"/>
    <w:rsid w:val="00A72CC5"/>
    <w:rsid w:val="00A74B13"/>
    <w:rsid w:val="00A766C0"/>
    <w:rsid w:val="00A76ED5"/>
    <w:rsid w:val="00A83CA7"/>
    <w:rsid w:val="00A83E0E"/>
    <w:rsid w:val="00A86DE1"/>
    <w:rsid w:val="00A95EEF"/>
    <w:rsid w:val="00A97BEC"/>
    <w:rsid w:val="00AA7F76"/>
    <w:rsid w:val="00AB6D4A"/>
    <w:rsid w:val="00AD348C"/>
    <w:rsid w:val="00AD4608"/>
    <w:rsid w:val="00AE00AC"/>
    <w:rsid w:val="00AE3E3C"/>
    <w:rsid w:val="00AE54DC"/>
    <w:rsid w:val="00AE6E5E"/>
    <w:rsid w:val="00AE6F01"/>
    <w:rsid w:val="00AF1F03"/>
    <w:rsid w:val="00B04E1F"/>
    <w:rsid w:val="00B143AB"/>
    <w:rsid w:val="00B17DF9"/>
    <w:rsid w:val="00B24ED3"/>
    <w:rsid w:val="00B34571"/>
    <w:rsid w:val="00B35C97"/>
    <w:rsid w:val="00B37FE8"/>
    <w:rsid w:val="00B554E3"/>
    <w:rsid w:val="00B55F12"/>
    <w:rsid w:val="00B6547B"/>
    <w:rsid w:val="00B71B54"/>
    <w:rsid w:val="00B723EA"/>
    <w:rsid w:val="00B763EC"/>
    <w:rsid w:val="00B76FE8"/>
    <w:rsid w:val="00B87079"/>
    <w:rsid w:val="00BB7E36"/>
    <w:rsid w:val="00BC3B4E"/>
    <w:rsid w:val="00BC7EFF"/>
    <w:rsid w:val="00BD5F64"/>
    <w:rsid w:val="00BE0501"/>
    <w:rsid w:val="00BE0D57"/>
    <w:rsid w:val="00BE5698"/>
    <w:rsid w:val="00C05DF4"/>
    <w:rsid w:val="00C07DF4"/>
    <w:rsid w:val="00C126E1"/>
    <w:rsid w:val="00C160C1"/>
    <w:rsid w:val="00C207A9"/>
    <w:rsid w:val="00C3142C"/>
    <w:rsid w:val="00C32E80"/>
    <w:rsid w:val="00C41938"/>
    <w:rsid w:val="00C42A38"/>
    <w:rsid w:val="00C64B77"/>
    <w:rsid w:val="00C7111A"/>
    <w:rsid w:val="00C71F85"/>
    <w:rsid w:val="00C73809"/>
    <w:rsid w:val="00C8416B"/>
    <w:rsid w:val="00C95726"/>
    <w:rsid w:val="00C962DA"/>
    <w:rsid w:val="00CB5473"/>
    <w:rsid w:val="00CC05B8"/>
    <w:rsid w:val="00CC232E"/>
    <w:rsid w:val="00CD4AD2"/>
    <w:rsid w:val="00CD6EBE"/>
    <w:rsid w:val="00CD770F"/>
    <w:rsid w:val="00CE08EA"/>
    <w:rsid w:val="00CE54FE"/>
    <w:rsid w:val="00CE5BC7"/>
    <w:rsid w:val="00CE75DF"/>
    <w:rsid w:val="00CF742A"/>
    <w:rsid w:val="00D10AA7"/>
    <w:rsid w:val="00D14CA6"/>
    <w:rsid w:val="00D2200D"/>
    <w:rsid w:val="00D25419"/>
    <w:rsid w:val="00D2580A"/>
    <w:rsid w:val="00D327DE"/>
    <w:rsid w:val="00D3420E"/>
    <w:rsid w:val="00D36D1B"/>
    <w:rsid w:val="00D61915"/>
    <w:rsid w:val="00D71318"/>
    <w:rsid w:val="00D74BB5"/>
    <w:rsid w:val="00D90475"/>
    <w:rsid w:val="00D9131D"/>
    <w:rsid w:val="00DA0B66"/>
    <w:rsid w:val="00DB1F1A"/>
    <w:rsid w:val="00DC1783"/>
    <w:rsid w:val="00DD348E"/>
    <w:rsid w:val="00DD5735"/>
    <w:rsid w:val="00DE230F"/>
    <w:rsid w:val="00DE2348"/>
    <w:rsid w:val="00E03950"/>
    <w:rsid w:val="00E06F54"/>
    <w:rsid w:val="00E13159"/>
    <w:rsid w:val="00E13266"/>
    <w:rsid w:val="00E13E96"/>
    <w:rsid w:val="00E279B8"/>
    <w:rsid w:val="00E30782"/>
    <w:rsid w:val="00E34172"/>
    <w:rsid w:val="00E34C95"/>
    <w:rsid w:val="00E35788"/>
    <w:rsid w:val="00E40ED5"/>
    <w:rsid w:val="00E46D31"/>
    <w:rsid w:val="00E53554"/>
    <w:rsid w:val="00E57489"/>
    <w:rsid w:val="00E712EF"/>
    <w:rsid w:val="00E72FE9"/>
    <w:rsid w:val="00E756E6"/>
    <w:rsid w:val="00E96B22"/>
    <w:rsid w:val="00EA05B8"/>
    <w:rsid w:val="00EA29B8"/>
    <w:rsid w:val="00EB203B"/>
    <w:rsid w:val="00EB2478"/>
    <w:rsid w:val="00EB31DA"/>
    <w:rsid w:val="00EB7941"/>
    <w:rsid w:val="00EC10AF"/>
    <w:rsid w:val="00EC29E7"/>
    <w:rsid w:val="00ED168D"/>
    <w:rsid w:val="00ED67CE"/>
    <w:rsid w:val="00ED787F"/>
    <w:rsid w:val="00EE2249"/>
    <w:rsid w:val="00EE3373"/>
    <w:rsid w:val="00EE43B2"/>
    <w:rsid w:val="00EE5AAB"/>
    <w:rsid w:val="00EF1C88"/>
    <w:rsid w:val="00F04ABE"/>
    <w:rsid w:val="00F06559"/>
    <w:rsid w:val="00F22084"/>
    <w:rsid w:val="00F2322C"/>
    <w:rsid w:val="00F30F1A"/>
    <w:rsid w:val="00F33589"/>
    <w:rsid w:val="00F348CE"/>
    <w:rsid w:val="00F45979"/>
    <w:rsid w:val="00F507BF"/>
    <w:rsid w:val="00F54B5B"/>
    <w:rsid w:val="00F74B0B"/>
    <w:rsid w:val="00F84136"/>
    <w:rsid w:val="00F90516"/>
    <w:rsid w:val="00F91063"/>
    <w:rsid w:val="00F9604A"/>
    <w:rsid w:val="00FA17C0"/>
    <w:rsid w:val="00FB5630"/>
    <w:rsid w:val="00FC6C8A"/>
    <w:rsid w:val="00FD0531"/>
    <w:rsid w:val="00FD1B54"/>
    <w:rsid w:val="00FE2443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6859A4"/>
  <w15:chartTrackingRefBased/>
  <w15:docId w15:val="{0CD3AD20-6A87-4113-871A-291C50C5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80A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character" w:customStyle="1" w:styleId="tooltip">
    <w:name w:val="tooltip"/>
    <w:basedOn w:val="DefaultParagraphFont"/>
    <w:rsid w:val="00987C7D"/>
  </w:style>
  <w:style w:type="paragraph" w:styleId="ListParagraph">
    <w:name w:val="List Paragraph"/>
    <w:basedOn w:val="Normal"/>
    <w:uiPriority w:val="1"/>
    <w:unhideWhenUsed/>
    <w:qFormat/>
    <w:rsid w:val="005D7EC5"/>
    <w:pPr>
      <w:ind w:left="720"/>
      <w:contextualSpacing/>
    </w:pPr>
  </w:style>
  <w:style w:type="character" w:customStyle="1" w:styleId="gscah">
    <w:name w:val="gsc_a_h"/>
    <w:basedOn w:val="DefaultParagraphFont"/>
    <w:rsid w:val="005D7EC5"/>
  </w:style>
  <w:style w:type="character" w:customStyle="1" w:styleId="gscam">
    <w:name w:val="gsc_a_m"/>
    <w:basedOn w:val="DefaultParagraphFont"/>
    <w:rsid w:val="005D7EC5"/>
  </w:style>
  <w:style w:type="paragraph" w:customStyle="1" w:styleId="Default">
    <w:name w:val="Default"/>
    <w:rsid w:val="005D00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gu-IN"/>
    </w:rPr>
  </w:style>
  <w:style w:type="character" w:styleId="FollowedHyperlink">
    <w:name w:val="FollowedHyperlink"/>
    <w:basedOn w:val="DefaultParagraphFont"/>
    <w:uiPriority w:val="99"/>
    <w:semiHidden/>
    <w:unhideWhenUsed/>
    <w:rsid w:val="00EB2478"/>
    <w:rPr>
      <w:color w:val="704404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D5B8F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val="en-IN" w:eastAsia="en-US" w:bidi="gu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A5156"/>
    <w:pPr>
      <w:widowControl w:val="0"/>
      <w:autoSpaceDE w:val="0"/>
      <w:autoSpaceDN w:val="0"/>
      <w:spacing w:after="0"/>
      <w:ind w:left="1083" w:right="0" w:hanging="360"/>
    </w:pPr>
    <w:rPr>
      <w:rFonts w:ascii="Arial" w:eastAsia="Arial" w:hAnsi="Arial" w:cs="Arial"/>
      <w:kern w:val="0"/>
      <w:sz w:val="24"/>
      <w:szCs w:val="24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A5156"/>
    <w:rPr>
      <w:rFonts w:ascii="Arial" w:eastAsia="Arial" w:hAnsi="Arial" w:cs="Arial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6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dif_000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7E58EEF3404DEBBE05C8C9BE303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C1935-A42C-4E2F-A862-F242652A375B}"/>
      </w:docPartPr>
      <w:docPartBody>
        <w:p w:rsidR="00DD3BA9" w:rsidRDefault="007E0F55">
          <w:pPr>
            <w:pStyle w:val="617E58EEF3404DEBBE05C8C9BE30396C"/>
          </w:pPr>
          <w:r>
            <w:t>Your name</w:t>
          </w:r>
        </w:p>
      </w:docPartBody>
    </w:docPart>
    <w:docPart>
      <w:docPartPr>
        <w:name w:val="9A184BA65CA04CA087F2B4CCA1B5A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5D8EB-4593-4CEC-947F-24BA192AA336}"/>
      </w:docPartPr>
      <w:docPartBody>
        <w:p w:rsidR="00DD3BA9" w:rsidRDefault="007E0F55">
          <w:pPr>
            <w:pStyle w:val="9A184BA65CA04CA087F2B4CCA1B5AE1A"/>
          </w:pPr>
          <w:r>
            <w:t>Probability</w:t>
          </w:r>
        </w:p>
      </w:docPartBody>
    </w:docPart>
    <w:docPart>
      <w:docPartPr>
        <w:name w:val="A9007566EA9A4E238D4BE5E36337E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87152-C51C-4D92-83A6-9B572DB0802D}"/>
      </w:docPartPr>
      <w:docPartBody>
        <w:p w:rsidR="00B23475" w:rsidRDefault="00E87830" w:rsidP="00E87830">
          <w:pPr>
            <w:pStyle w:val="A9007566EA9A4E238D4BE5E36337EF01"/>
          </w:pPr>
          <w:r>
            <w:t>Company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1C2"/>
    <w:rsid w:val="00035452"/>
    <w:rsid w:val="000758A4"/>
    <w:rsid w:val="000A2DB5"/>
    <w:rsid w:val="00217BAF"/>
    <w:rsid w:val="00236DE6"/>
    <w:rsid w:val="0025647B"/>
    <w:rsid w:val="003201C2"/>
    <w:rsid w:val="003400EF"/>
    <w:rsid w:val="003F568A"/>
    <w:rsid w:val="00401136"/>
    <w:rsid w:val="004152D9"/>
    <w:rsid w:val="005D6F2A"/>
    <w:rsid w:val="005F29DE"/>
    <w:rsid w:val="00631292"/>
    <w:rsid w:val="00692F0F"/>
    <w:rsid w:val="007165B8"/>
    <w:rsid w:val="007B0AB2"/>
    <w:rsid w:val="007B5686"/>
    <w:rsid w:val="007B603C"/>
    <w:rsid w:val="007E0F55"/>
    <w:rsid w:val="00803F18"/>
    <w:rsid w:val="008152C9"/>
    <w:rsid w:val="008864BF"/>
    <w:rsid w:val="00A67A58"/>
    <w:rsid w:val="00AC25DF"/>
    <w:rsid w:val="00B23475"/>
    <w:rsid w:val="00B6041B"/>
    <w:rsid w:val="00CD15E1"/>
    <w:rsid w:val="00CF19C9"/>
    <w:rsid w:val="00DD3BA9"/>
    <w:rsid w:val="00E1067A"/>
    <w:rsid w:val="00E87830"/>
    <w:rsid w:val="00E9041C"/>
    <w:rsid w:val="00ED38F4"/>
    <w:rsid w:val="00F439F0"/>
    <w:rsid w:val="00FB291D"/>
    <w:rsid w:val="00F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7E58EEF3404DEBBE05C8C9BE30396C">
    <w:name w:val="617E58EEF3404DEBBE05C8C9BE30396C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9A184BA65CA04CA087F2B4CCA1B5AE1A">
    <w:name w:val="9A184BA65CA04CA087F2B4CCA1B5AE1A"/>
  </w:style>
  <w:style w:type="paragraph" w:customStyle="1" w:styleId="A9007566EA9A4E238D4BE5E36337EF01">
    <w:name w:val="A9007566EA9A4E238D4BE5E36337EF01"/>
    <w:rsid w:val="00E87830"/>
    <w:rPr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180470107035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358</TotalTime>
  <Pages>61</Pages>
  <Words>14339</Words>
  <Characters>81735</Characters>
  <Application>Microsoft Office Word</Application>
  <DocSecurity>0</DocSecurity>
  <Lines>681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bedifferent_028@yahoo.co.in</dc:creator>
  <cp:keywords>Advance Java</cp:keywords>
  <dc:description>DISHEN MAKWANA</dc:description>
  <cp:lastModifiedBy>180470107035 DishenMakwana</cp:lastModifiedBy>
  <cp:revision>160</cp:revision>
  <cp:lastPrinted>2021-03-05T04:51:00Z</cp:lastPrinted>
  <dcterms:created xsi:type="dcterms:W3CDTF">2021-03-04T07:52:00Z</dcterms:created>
  <dcterms:modified xsi:type="dcterms:W3CDTF">2021-04-29T12:25:00Z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